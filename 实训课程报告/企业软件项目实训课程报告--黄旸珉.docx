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10"/>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1"/>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5172A7">
            <w:pPr>
              <w:rPr>
                <w:b/>
                <w:kern w:val="0"/>
                <w:sz w:val="30"/>
                <w:szCs w:val="30"/>
              </w:rPr>
            </w:pPr>
            <w:r>
              <w:rPr>
                <w:b/>
                <w:kern w:val="0"/>
                <w:sz w:val="30"/>
                <w:szCs w:val="30"/>
              </w:rPr>
              <w:t>黄旸珉</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5172A7">
            <w:pPr>
              <w:spacing w:line="360" w:lineRule="exact"/>
              <w:rPr>
                <w:b/>
                <w:kern w:val="0"/>
                <w:sz w:val="30"/>
                <w:szCs w:val="30"/>
              </w:rPr>
            </w:pPr>
            <w:r>
              <w:rPr>
                <w:rFonts w:hint="eastAsia"/>
                <w:b/>
                <w:kern w:val="0"/>
                <w:sz w:val="30"/>
                <w:szCs w:val="30"/>
              </w:rPr>
              <w:t>201630664536</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5172A7">
            <w:pPr>
              <w:spacing w:line="360" w:lineRule="exact"/>
              <w:rPr>
                <w:b/>
                <w:kern w:val="0"/>
                <w:sz w:val="30"/>
                <w:szCs w:val="30"/>
              </w:rPr>
            </w:pPr>
            <w:r>
              <w:rPr>
                <w:b/>
                <w:kern w:val="0"/>
                <w:sz w:val="30"/>
                <w:szCs w:val="30"/>
              </w:rPr>
              <w:t>软件工程卓越班</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2"/>
          <w:footerReference w:type="even" r:id="rId13"/>
          <w:endnotePr>
            <w:numFmt w:val="decimal"/>
          </w:endnotePr>
          <w:pgSz w:w="11906" w:h="16838"/>
          <w:pgMar w:top="1440" w:right="1800" w:bottom="1440" w:left="1800" w:header="851" w:footer="992" w:gutter="0"/>
          <w:cols w:space="720"/>
          <w:docGrid w:type="lines" w:linePitch="312"/>
        </w:sectPr>
      </w:pPr>
    </w:p>
    <w:p w:rsidR="00810EF0" w:rsidRDefault="0004479F" w:rsidP="0004479F">
      <w:pPr>
        <w:pStyle w:val="a7"/>
        <w:rPr>
          <w:sz w:val="24"/>
        </w:rPr>
      </w:pPr>
      <w:r w:rsidRPr="0004479F">
        <w:rPr>
          <w:rFonts w:hint="eastAsia"/>
          <w:sz w:val="24"/>
        </w:rPr>
        <w:lastRenderedPageBreak/>
        <w:t>区块链实训工作总结及感想</w:t>
      </w:r>
    </w:p>
    <w:p w:rsidR="0004479F" w:rsidRDefault="0004479F" w:rsidP="0004479F">
      <w:pPr>
        <w:rPr>
          <w:sz w:val="24"/>
        </w:rPr>
      </w:pPr>
      <w:r>
        <w:rPr>
          <w:rFonts w:hint="eastAsia"/>
          <w:sz w:val="24"/>
        </w:rPr>
        <w:t xml:space="preserve">  </w:t>
      </w:r>
      <w:r w:rsidR="002F6602">
        <w:rPr>
          <w:rFonts w:hint="eastAsia"/>
          <w:sz w:val="24"/>
        </w:rPr>
        <w:t xml:space="preserve"> </w:t>
      </w:r>
      <w:r>
        <w:rPr>
          <w:rFonts w:hint="eastAsia"/>
          <w:sz w:val="24"/>
        </w:rPr>
        <w:t>经过了六个星期的企业实训，我们在微众银行的技术人员指导下成功地通过了区块链和联盟链的技术培训，不仅成功地将我们小组有关区块链在音乐方面应用的创意落地实现，更得到了微众银行各位老师的认可，更得到了证明我们学习成果和努力的区块链技术认证证书。回顾这六个星期的工作，我对区块链的概念认识比之前有了质的飞跃，更在实践的过程中学习到了不止于区块链技术的内容，比如团队合作的方法，精神，</w:t>
      </w:r>
      <w:r w:rsidR="00B84457">
        <w:rPr>
          <w:rFonts w:hint="eastAsia"/>
          <w:sz w:val="24"/>
        </w:rPr>
        <w:t>智能合约编写，</w:t>
      </w:r>
      <w:r>
        <w:rPr>
          <w:rFonts w:hint="eastAsia"/>
          <w:sz w:val="24"/>
        </w:rPr>
        <w:t>以及</w:t>
      </w:r>
      <w:r w:rsidR="00B84457">
        <w:rPr>
          <w:rFonts w:hint="eastAsia"/>
          <w:sz w:val="24"/>
        </w:rPr>
        <w:t>与区块链衔接相关的</w:t>
      </w:r>
      <w:r w:rsidR="00B84457">
        <w:rPr>
          <w:rFonts w:hint="eastAsia"/>
          <w:sz w:val="24"/>
        </w:rPr>
        <w:t>Java</w:t>
      </w:r>
      <w:r w:rsidR="00B84457">
        <w:rPr>
          <w:rFonts w:hint="eastAsia"/>
          <w:sz w:val="24"/>
        </w:rPr>
        <w:t>开发等等。下面，我将以几个方面来阐述这六个星期中对于区块链技术的思考与学习内容。</w:t>
      </w:r>
    </w:p>
    <w:p w:rsidR="002F6602" w:rsidRDefault="002F6602" w:rsidP="00E86CFD">
      <w:pPr>
        <w:ind w:firstLine="420"/>
        <w:rPr>
          <w:sz w:val="24"/>
        </w:rPr>
      </w:pPr>
      <w:r>
        <w:rPr>
          <w:rFonts w:hint="eastAsia"/>
          <w:sz w:val="24"/>
        </w:rPr>
        <w:t>一、</w:t>
      </w:r>
      <w:r w:rsidR="00E86CFD">
        <w:rPr>
          <w:rFonts w:hint="eastAsia"/>
          <w:sz w:val="24"/>
        </w:rPr>
        <w:t>架构设计及</w:t>
      </w:r>
      <w:r>
        <w:rPr>
          <w:rFonts w:hint="eastAsia"/>
          <w:sz w:val="24"/>
        </w:rPr>
        <w:t>区块链网络搭建</w:t>
      </w:r>
    </w:p>
    <w:p w:rsidR="00E86CFD" w:rsidRDefault="00E86CFD" w:rsidP="00E86CFD">
      <w:pPr>
        <w:ind w:firstLine="420"/>
        <w:rPr>
          <w:sz w:val="24"/>
        </w:rPr>
      </w:pPr>
      <w:r>
        <w:rPr>
          <w:rFonts w:hint="eastAsia"/>
          <w:sz w:val="24"/>
        </w:rPr>
        <w:t>在六个星期的实训过程中，我主要负责了区块链网络在云端服务器上的搭建，其中包括了云端服务器部署节点，云端服务器搭建联盟链，云端服务器单群组多机构组网搭建等。同时，我也负责了对整体“音链”项目的架构设计。</w:t>
      </w:r>
    </w:p>
    <w:p w:rsidR="00E86CFD" w:rsidRPr="00E86CFD" w:rsidRDefault="00E86CFD" w:rsidP="00E86CFD">
      <w:pPr>
        <w:rPr>
          <w:sz w:val="24"/>
        </w:rPr>
      </w:pPr>
      <w:r>
        <w:rPr>
          <w:rFonts w:hint="eastAsia"/>
          <w:sz w:val="24"/>
        </w:rPr>
        <w:tab/>
      </w:r>
      <w:r w:rsidRPr="00E86CFD">
        <w:rPr>
          <w:rFonts w:hint="eastAsia"/>
          <w:sz w:val="24"/>
        </w:rPr>
        <w:t>后台采用</w:t>
      </w:r>
      <w:r w:rsidRPr="00E86CFD">
        <w:rPr>
          <w:rFonts w:hint="eastAsia"/>
          <w:sz w:val="24"/>
        </w:rPr>
        <w:t>Java Spring boot</w:t>
      </w:r>
      <w:r w:rsidRPr="00E86CFD">
        <w:rPr>
          <w:rFonts w:hint="eastAsia"/>
          <w:sz w:val="24"/>
        </w:rPr>
        <w:t>的</w:t>
      </w:r>
      <w:r w:rsidRPr="00E86CFD">
        <w:rPr>
          <w:rFonts w:hint="eastAsia"/>
          <w:sz w:val="24"/>
        </w:rPr>
        <w:t>MVC</w:t>
      </w:r>
      <w:r w:rsidRPr="00E86CFD">
        <w:rPr>
          <w:rFonts w:hint="eastAsia"/>
          <w:sz w:val="24"/>
        </w:rPr>
        <w:t>框架，</w:t>
      </w:r>
      <w:r>
        <w:rPr>
          <w:rFonts w:hint="eastAsia"/>
          <w:sz w:val="24"/>
        </w:rPr>
        <w:t>前端采用</w:t>
      </w:r>
      <w:r>
        <w:rPr>
          <w:rFonts w:hint="eastAsia"/>
          <w:sz w:val="24"/>
        </w:rPr>
        <w:t>Vue.js</w:t>
      </w:r>
      <w:r>
        <w:rPr>
          <w:rFonts w:hint="eastAsia"/>
          <w:sz w:val="24"/>
        </w:rPr>
        <w:t>编写，智能合约使用</w:t>
      </w:r>
      <w:r>
        <w:rPr>
          <w:rFonts w:hint="eastAsia"/>
          <w:sz w:val="24"/>
        </w:rPr>
        <w:t>Solidity</w:t>
      </w:r>
      <w:r>
        <w:rPr>
          <w:rFonts w:hint="eastAsia"/>
          <w:sz w:val="24"/>
        </w:rPr>
        <w:t>语言编写。而</w:t>
      </w:r>
      <w:r w:rsidRPr="00E86CFD">
        <w:rPr>
          <w:rFonts w:hint="eastAsia"/>
          <w:sz w:val="24"/>
        </w:rPr>
        <w:t>部署的整体逻辑框架与物理框架如下图所示：</w:t>
      </w:r>
    </w:p>
    <w:p w:rsidR="00E86CFD" w:rsidRPr="00E86CFD" w:rsidRDefault="00E86CFD" w:rsidP="00E86CFD">
      <w:pPr>
        <w:rPr>
          <w:sz w:val="24"/>
        </w:rPr>
      </w:pPr>
      <w:r w:rsidRPr="00E86CFD">
        <w:rPr>
          <w:noProof/>
          <w:sz w:val="24"/>
        </w:rPr>
        <w:drawing>
          <wp:inline distT="0" distB="0" distL="0" distR="0" wp14:anchorId="69FD4649" wp14:editId="347E5548">
            <wp:extent cx="5267325" cy="5219700"/>
            <wp:effectExtent l="0" t="0" r="9525" b="0"/>
            <wp:docPr id="4" name="图片 4"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逻辑架构"/>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219700"/>
                    </a:xfrm>
                    <a:prstGeom prst="rect">
                      <a:avLst/>
                    </a:prstGeom>
                    <a:noFill/>
                    <a:ln>
                      <a:noFill/>
                    </a:ln>
                  </pic:spPr>
                </pic:pic>
              </a:graphicData>
            </a:graphic>
          </wp:inline>
        </w:drawing>
      </w:r>
    </w:p>
    <w:p w:rsidR="00E86CFD" w:rsidRPr="00E86CFD" w:rsidRDefault="00E86CFD" w:rsidP="00E86CFD">
      <w:pPr>
        <w:jc w:val="center"/>
        <w:rPr>
          <w:sz w:val="24"/>
        </w:rPr>
      </w:pPr>
      <w:r w:rsidRPr="00E86CFD">
        <w:rPr>
          <w:rFonts w:hint="eastAsia"/>
          <w:sz w:val="24"/>
        </w:rPr>
        <w:t>逻辑架构</w:t>
      </w:r>
    </w:p>
    <w:p w:rsidR="00E86CFD" w:rsidRPr="00E86CFD" w:rsidRDefault="00E86CFD" w:rsidP="00E86CFD">
      <w:pPr>
        <w:rPr>
          <w:sz w:val="24"/>
        </w:rPr>
      </w:pPr>
      <w:r w:rsidRPr="00E86CFD">
        <w:rPr>
          <w:noProof/>
          <w:sz w:val="24"/>
        </w:rPr>
        <w:lastRenderedPageBreak/>
        <w:drawing>
          <wp:inline distT="0" distB="0" distL="0" distR="0" wp14:anchorId="6D9A812C" wp14:editId="5B5A62E7">
            <wp:extent cx="3000375" cy="4210050"/>
            <wp:effectExtent l="0" t="0" r="9525" b="0"/>
            <wp:docPr id="3" name="图片 3"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理架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4210050"/>
                    </a:xfrm>
                    <a:prstGeom prst="rect">
                      <a:avLst/>
                    </a:prstGeom>
                    <a:noFill/>
                    <a:ln>
                      <a:noFill/>
                    </a:ln>
                  </pic:spPr>
                </pic:pic>
              </a:graphicData>
            </a:graphic>
          </wp:inline>
        </w:drawing>
      </w:r>
    </w:p>
    <w:p w:rsidR="00E86CFD" w:rsidRPr="00E86CFD" w:rsidRDefault="00E86CFD" w:rsidP="00E86CFD">
      <w:pPr>
        <w:jc w:val="center"/>
        <w:rPr>
          <w:sz w:val="24"/>
        </w:rPr>
      </w:pPr>
      <w:r w:rsidRPr="00E86CFD">
        <w:rPr>
          <w:rFonts w:hint="eastAsia"/>
          <w:sz w:val="24"/>
        </w:rPr>
        <w:t>物理架构</w:t>
      </w:r>
    </w:p>
    <w:p w:rsidR="00E86CFD" w:rsidRPr="00E86CFD" w:rsidRDefault="00E86CFD" w:rsidP="00E86CFD">
      <w:pPr>
        <w:ind w:firstLine="420"/>
        <w:rPr>
          <w:sz w:val="24"/>
        </w:rPr>
      </w:pPr>
      <w:r w:rsidRPr="00E86CFD">
        <w:rPr>
          <w:rFonts w:hint="eastAsia"/>
          <w:sz w:val="24"/>
        </w:rPr>
        <w:t>后台和区块链网络部署在云服务器端，通过访问前端，后台调用合约的结构进行部署。其中，我们使用到了</w:t>
      </w:r>
      <w:r w:rsidRPr="00E86CFD">
        <w:rPr>
          <w:rFonts w:hint="eastAsia"/>
          <w:sz w:val="24"/>
        </w:rPr>
        <w:t>Web3SDK</w:t>
      </w:r>
      <w:r w:rsidRPr="00E86CFD">
        <w:rPr>
          <w:rFonts w:hint="eastAsia"/>
          <w:sz w:val="24"/>
        </w:rPr>
        <w:t>以供后台访问节点，查询节点，并调用智能合约等。</w:t>
      </w:r>
    </w:p>
    <w:p w:rsidR="00E86CFD" w:rsidRPr="00E86CFD" w:rsidRDefault="00E86CFD" w:rsidP="0004479F">
      <w:pPr>
        <w:rPr>
          <w:sz w:val="24"/>
        </w:rPr>
      </w:pPr>
      <w:r>
        <w:rPr>
          <w:rFonts w:hint="eastAsia"/>
          <w:sz w:val="24"/>
        </w:rPr>
        <w:tab/>
      </w:r>
      <w:r>
        <w:rPr>
          <w:rFonts w:hint="eastAsia"/>
          <w:sz w:val="24"/>
        </w:rPr>
        <w:t>而云服务器端的联盟链搭建以及单群组多机构的组网模式搭建过程如下：</w:t>
      </w:r>
    </w:p>
    <w:p w:rsidR="00E86CFD" w:rsidRPr="00E86CFD" w:rsidRDefault="00E86CFD" w:rsidP="00E86CFD">
      <w:pPr>
        <w:ind w:firstLine="420"/>
        <w:rPr>
          <w:sz w:val="24"/>
        </w:rPr>
      </w:pPr>
      <w:r w:rsidRPr="00E86CFD">
        <w:rPr>
          <w:rFonts w:hint="eastAsia"/>
          <w:sz w:val="24"/>
        </w:rPr>
        <w:t>1.</w:t>
      </w:r>
      <w:r w:rsidRPr="00E86CFD">
        <w:rPr>
          <w:rFonts w:hint="eastAsia"/>
          <w:sz w:val="24"/>
        </w:rPr>
        <w:t>安装依赖，及环境配置</w:t>
      </w:r>
    </w:p>
    <w:p w:rsidR="00E86CFD" w:rsidRDefault="00E86CFD" w:rsidP="00E86CFD">
      <w:pPr>
        <w:ind w:firstLine="420"/>
        <w:rPr>
          <w:sz w:val="24"/>
        </w:rPr>
      </w:pPr>
      <w:r w:rsidRPr="00E86CFD">
        <w:rPr>
          <w:rFonts w:hint="eastAsia"/>
          <w:sz w:val="24"/>
        </w:rPr>
        <w:t>1.1</w:t>
      </w:r>
      <w:r w:rsidRPr="00E86CFD">
        <w:rPr>
          <w:rFonts w:hint="eastAsia"/>
          <w:sz w:val="24"/>
        </w:rPr>
        <w:t>运行环境</w:t>
      </w:r>
    </w:p>
    <w:p w:rsidR="003F6342" w:rsidRPr="00E86CFD" w:rsidRDefault="003F6342" w:rsidP="00E86CFD">
      <w:pPr>
        <w:ind w:firstLine="420"/>
        <w:rPr>
          <w:sz w:val="24"/>
        </w:rPr>
      </w:pPr>
      <w:r>
        <w:rPr>
          <w:rFonts w:hint="eastAsia"/>
          <w:sz w:val="24"/>
        </w:rPr>
        <w:t>运行环境如下：</w:t>
      </w:r>
    </w:p>
    <w:p w:rsidR="00E86CFD" w:rsidRPr="00E86CFD" w:rsidRDefault="00E86CFD" w:rsidP="00E86CFD">
      <w:pPr>
        <w:ind w:firstLine="420"/>
        <w:rPr>
          <w:sz w:val="24"/>
        </w:rPr>
      </w:pPr>
      <w:r w:rsidRPr="00E86CFD">
        <w:rPr>
          <w:rFonts w:hint="eastAsia"/>
          <w:sz w:val="24"/>
        </w:rPr>
        <w:t>阿里云服务器端</w:t>
      </w:r>
      <w:r w:rsidRPr="00E86CFD">
        <w:rPr>
          <w:rFonts w:hint="eastAsia"/>
          <w:sz w:val="24"/>
        </w:rPr>
        <w:t>Ubuntu 16.04</w:t>
      </w:r>
    </w:p>
    <w:p w:rsidR="00E86CFD" w:rsidRPr="00E86CFD" w:rsidRDefault="00E86CFD" w:rsidP="00E86CFD">
      <w:pPr>
        <w:ind w:firstLine="420"/>
        <w:rPr>
          <w:sz w:val="24"/>
        </w:rPr>
      </w:pPr>
      <w:r w:rsidRPr="00E86CFD">
        <w:rPr>
          <w:rFonts w:hint="eastAsia"/>
          <w:sz w:val="24"/>
        </w:rPr>
        <w:t xml:space="preserve">Java 8 </w:t>
      </w:r>
      <w:r w:rsidRPr="00E86CFD">
        <w:rPr>
          <w:rFonts w:hint="eastAsia"/>
          <w:sz w:val="24"/>
        </w:rPr>
        <w:t>（</w:t>
      </w:r>
      <w:r w:rsidRPr="00E86CFD">
        <w:rPr>
          <w:rFonts w:hint="eastAsia"/>
          <w:sz w:val="24"/>
        </w:rPr>
        <w:t>JDK-8u181</w:t>
      </w:r>
      <w:r w:rsidRPr="00E86CFD">
        <w:rPr>
          <w:rFonts w:hint="eastAsia"/>
          <w:sz w:val="24"/>
        </w:rPr>
        <w:t>）</w:t>
      </w:r>
    </w:p>
    <w:p w:rsidR="00E86CFD" w:rsidRPr="00E86CFD" w:rsidRDefault="00E86CFD" w:rsidP="00E86CFD">
      <w:pPr>
        <w:ind w:firstLine="420"/>
        <w:rPr>
          <w:sz w:val="24"/>
        </w:rPr>
      </w:pPr>
      <w:r w:rsidRPr="00E86CFD">
        <w:rPr>
          <w:rFonts w:hint="eastAsia"/>
          <w:sz w:val="24"/>
        </w:rPr>
        <w:t>1.2 openssl</w:t>
      </w:r>
      <w:r w:rsidRPr="00E86CFD">
        <w:rPr>
          <w:rFonts w:hint="eastAsia"/>
          <w:sz w:val="24"/>
        </w:rPr>
        <w:t>配置</w:t>
      </w:r>
    </w:p>
    <w:p w:rsidR="00E86CFD" w:rsidRPr="00E86CFD" w:rsidRDefault="00E86CFD" w:rsidP="00E86CFD">
      <w:pPr>
        <w:ind w:firstLine="420"/>
        <w:rPr>
          <w:sz w:val="24"/>
        </w:rPr>
      </w:pPr>
      <w:r w:rsidRPr="00E86CFD">
        <w:rPr>
          <w:sz w:val="24"/>
        </w:rPr>
        <w:t>sudo apt install -y openssl curl</w:t>
      </w:r>
    </w:p>
    <w:p w:rsidR="00E86CFD" w:rsidRPr="00E86CFD" w:rsidRDefault="00E86CFD" w:rsidP="00E86CFD">
      <w:pPr>
        <w:ind w:firstLine="420"/>
        <w:rPr>
          <w:sz w:val="24"/>
        </w:rPr>
      </w:pPr>
      <w:r w:rsidRPr="00E86CFD">
        <w:rPr>
          <w:sz w:val="24"/>
        </w:rPr>
        <w:t>由于搭建联盟链的脚本文件</w:t>
      </w:r>
      <w:r w:rsidRPr="00E86CFD">
        <w:rPr>
          <w:sz w:val="24"/>
        </w:rPr>
        <w:t>Bu</w:t>
      </w:r>
      <w:r w:rsidRPr="00E86CFD">
        <w:rPr>
          <w:rFonts w:hint="eastAsia"/>
          <w:sz w:val="24"/>
        </w:rPr>
        <w:t>ild_chain.sh</w:t>
      </w:r>
      <w:r w:rsidRPr="00E86CFD">
        <w:rPr>
          <w:rFonts w:hint="eastAsia"/>
          <w:sz w:val="24"/>
        </w:rPr>
        <w:t>依赖于</w:t>
      </w:r>
      <w:r w:rsidRPr="00E86CFD">
        <w:rPr>
          <w:rFonts w:hint="eastAsia"/>
          <w:sz w:val="24"/>
        </w:rPr>
        <w:t>openssl</w:t>
      </w:r>
      <w:r w:rsidRPr="00E86CFD">
        <w:rPr>
          <w:rFonts w:hint="eastAsia"/>
          <w:sz w:val="24"/>
        </w:rPr>
        <w:t>和</w:t>
      </w:r>
      <w:r w:rsidRPr="00E86CFD">
        <w:rPr>
          <w:rFonts w:hint="eastAsia"/>
          <w:sz w:val="24"/>
        </w:rPr>
        <w:t>curl</w:t>
      </w:r>
      <w:r w:rsidRPr="00E86CFD">
        <w:rPr>
          <w:rFonts w:hint="eastAsia"/>
          <w:sz w:val="24"/>
        </w:rPr>
        <w:t>，</w:t>
      </w:r>
      <w:r w:rsidRPr="00E86CFD">
        <w:rPr>
          <w:sz w:val="24"/>
        </w:rPr>
        <w:t>使用该语句配置</w:t>
      </w:r>
      <w:r w:rsidRPr="00E86CFD">
        <w:rPr>
          <w:rFonts w:hint="eastAsia"/>
          <w:sz w:val="24"/>
        </w:rPr>
        <w:t>openssl</w:t>
      </w:r>
      <w:r w:rsidRPr="00E86CFD">
        <w:rPr>
          <w:rFonts w:hint="eastAsia"/>
          <w:sz w:val="24"/>
        </w:rPr>
        <w:t>。</w:t>
      </w:r>
    </w:p>
    <w:p w:rsidR="00E86CFD" w:rsidRPr="00E86CFD" w:rsidRDefault="00E86CFD" w:rsidP="00E86CFD">
      <w:pPr>
        <w:ind w:firstLine="420"/>
        <w:rPr>
          <w:sz w:val="24"/>
        </w:rPr>
      </w:pPr>
      <w:r w:rsidRPr="00E86CFD">
        <w:rPr>
          <w:rFonts w:hint="eastAsia"/>
          <w:sz w:val="24"/>
        </w:rPr>
        <w:t>1.3</w:t>
      </w:r>
      <w:r w:rsidR="003F6342">
        <w:rPr>
          <w:rFonts w:hint="eastAsia"/>
          <w:sz w:val="24"/>
        </w:rPr>
        <w:t xml:space="preserve"> </w:t>
      </w:r>
      <w:r w:rsidRPr="00E86CFD">
        <w:rPr>
          <w:rFonts w:hint="eastAsia"/>
          <w:sz w:val="24"/>
        </w:rPr>
        <w:t>Java</w:t>
      </w:r>
      <w:r w:rsidRPr="00E86CFD">
        <w:rPr>
          <w:rFonts w:hint="eastAsia"/>
          <w:sz w:val="24"/>
        </w:rPr>
        <w:t>安装</w:t>
      </w:r>
    </w:p>
    <w:p w:rsidR="00E86CFD" w:rsidRPr="00E86CFD" w:rsidRDefault="00E86CFD" w:rsidP="00E86CFD">
      <w:pPr>
        <w:ind w:firstLine="420"/>
        <w:rPr>
          <w:sz w:val="24"/>
        </w:rPr>
      </w:pPr>
      <w:r w:rsidRPr="00E86CFD">
        <w:rPr>
          <w:rFonts w:hint="eastAsia"/>
          <w:sz w:val="24"/>
        </w:rPr>
        <w:t>进入官网下载页面</w:t>
      </w:r>
    </w:p>
    <w:p w:rsidR="00E86CFD" w:rsidRPr="00E86CFD" w:rsidRDefault="00DC6EFF" w:rsidP="00E86CFD">
      <w:pPr>
        <w:ind w:firstLine="420"/>
        <w:rPr>
          <w:sz w:val="24"/>
        </w:rPr>
      </w:pPr>
      <w:hyperlink r:id="rId16" w:history="1">
        <w:r w:rsidR="00E86CFD" w:rsidRPr="00E86CFD">
          <w:rPr>
            <w:rFonts w:hint="eastAsia"/>
            <w:sz w:val="24"/>
          </w:rPr>
          <w:t>http://www.oracle.com/technetwork/java/javase/downloads/index.html</w:t>
        </w:r>
      </w:hyperlink>
    </w:p>
    <w:p w:rsidR="00E86CFD" w:rsidRPr="00E86CFD" w:rsidRDefault="00E86CFD" w:rsidP="00E86CFD">
      <w:pPr>
        <w:ind w:firstLine="420"/>
        <w:rPr>
          <w:sz w:val="24"/>
        </w:rPr>
      </w:pPr>
      <w:r w:rsidRPr="00E86CFD">
        <w:rPr>
          <w:noProof/>
          <w:sz w:val="24"/>
        </w:rPr>
        <w:lastRenderedPageBreak/>
        <w:drawing>
          <wp:inline distT="0" distB="0" distL="0" distR="0" wp14:anchorId="359123BE" wp14:editId="1C14F21D">
            <wp:extent cx="5274310" cy="2740654"/>
            <wp:effectExtent l="0" t="0" r="2540" b="3175"/>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40654"/>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选择云服务器端所适合的</w:t>
      </w:r>
      <w:r w:rsidRPr="00E86CFD">
        <w:rPr>
          <w:rFonts w:hint="eastAsia"/>
          <w:sz w:val="24"/>
        </w:rPr>
        <w:t>JAVA SE</w:t>
      </w:r>
      <w:r w:rsidRPr="00E86CFD">
        <w:rPr>
          <w:rFonts w:hint="eastAsia"/>
          <w:sz w:val="24"/>
        </w:rPr>
        <w:t>版本，下载。</w:t>
      </w:r>
    </w:p>
    <w:p w:rsidR="00E86CFD" w:rsidRPr="00E86CFD" w:rsidRDefault="00E86CFD" w:rsidP="00E86CFD">
      <w:pPr>
        <w:ind w:firstLine="420"/>
        <w:rPr>
          <w:sz w:val="24"/>
        </w:rPr>
      </w:pPr>
      <w:r w:rsidRPr="00E86CFD">
        <w:rPr>
          <w:rFonts w:hint="eastAsia"/>
          <w:sz w:val="24"/>
        </w:rPr>
        <w:t>在</w:t>
      </w:r>
      <w:r w:rsidRPr="00E86CFD">
        <w:rPr>
          <w:rFonts w:hint="eastAsia"/>
          <w:sz w:val="24"/>
        </w:rPr>
        <w:t>/opt</w:t>
      </w:r>
      <w:r w:rsidRPr="00E86CFD">
        <w:rPr>
          <w:rFonts w:hint="eastAsia"/>
          <w:sz w:val="24"/>
        </w:rPr>
        <w:t>路径下用以下解压命令：</w:t>
      </w:r>
    </w:p>
    <w:p w:rsidR="00E86CFD" w:rsidRPr="00E86CFD" w:rsidRDefault="00E86CFD" w:rsidP="00E86CFD">
      <w:pPr>
        <w:ind w:firstLine="420"/>
        <w:rPr>
          <w:sz w:val="24"/>
        </w:rPr>
      </w:pPr>
      <w:r w:rsidRPr="00E86CFD">
        <w:rPr>
          <w:sz w:val="24"/>
        </w:rPr>
        <w:t>sudo tar -xvzf /mnt/share/tmp/jdk-8u</w:t>
      </w:r>
      <w:r w:rsidRPr="00E86CFD">
        <w:rPr>
          <w:rFonts w:hint="eastAsia"/>
          <w:sz w:val="24"/>
        </w:rPr>
        <w:t>181</w:t>
      </w:r>
      <w:r w:rsidRPr="00E86CFD">
        <w:rPr>
          <w:sz w:val="24"/>
        </w:rPr>
        <w:t>-linux-x64.tar.gz</w:t>
      </w:r>
    </w:p>
    <w:p w:rsidR="00E86CFD" w:rsidRPr="00E86CFD" w:rsidRDefault="00E86CFD" w:rsidP="00E86CFD">
      <w:pPr>
        <w:ind w:firstLine="420"/>
        <w:rPr>
          <w:sz w:val="24"/>
        </w:rPr>
      </w:pPr>
      <w:r w:rsidRPr="00E86CFD">
        <w:rPr>
          <w:rFonts w:hint="eastAsia"/>
          <w:sz w:val="24"/>
        </w:rPr>
        <w:t>在</w:t>
      </w:r>
      <w:r w:rsidRPr="00E86CFD">
        <w:rPr>
          <w:rFonts w:hint="eastAsia"/>
          <w:sz w:val="24"/>
        </w:rPr>
        <w:t>opt</w:t>
      </w:r>
      <w:r w:rsidRPr="00E86CFD">
        <w:rPr>
          <w:rFonts w:hint="eastAsia"/>
          <w:sz w:val="24"/>
        </w:rPr>
        <w:t>路径下使用</w:t>
      </w:r>
      <w:r w:rsidRPr="00E86CFD">
        <w:rPr>
          <w:rFonts w:hint="eastAsia"/>
          <w:sz w:val="24"/>
        </w:rPr>
        <w:t>ls</w:t>
      </w:r>
      <w:r w:rsidRPr="00E86CFD">
        <w:rPr>
          <w:rFonts w:hint="eastAsia"/>
          <w:sz w:val="24"/>
        </w:rPr>
        <w:t>命令查看解压是否成功：</w:t>
      </w:r>
    </w:p>
    <w:p w:rsidR="00E86CFD" w:rsidRPr="00E86CFD" w:rsidRDefault="00E86CFD" w:rsidP="00E86CFD">
      <w:pPr>
        <w:ind w:firstLine="420"/>
        <w:rPr>
          <w:sz w:val="24"/>
        </w:rPr>
      </w:pPr>
      <w:r w:rsidRPr="00E86CFD">
        <w:rPr>
          <w:noProof/>
          <w:sz w:val="24"/>
        </w:rPr>
        <w:drawing>
          <wp:inline distT="0" distB="0" distL="0" distR="0" wp14:anchorId="6A98FDF3" wp14:editId="0A53550F">
            <wp:extent cx="4019550" cy="419100"/>
            <wp:effectExtent l="0" t="0" r="0" b="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19100"/>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在</w:t>
      </w:r>
      <w:r w:rsidRPr="00E86CFD">
        <w:rPr>
          <w:rFonts w:hint="eastAsia"/>
          <w:sz w:val="24"/>
        </w:rPr>
        <w:t>/bin</w:t>
      </w:r>
      <w:r w:rsidRPr="00E86CFD">
        <w:rPr>
          <w:rFonts w:hint="eastAsia"/>
          <w:sz w:val="24"/>
        </w:rPr>
        <w:t>目录下创建</w:t>
      </w:r>
      <w:r w:rsidRPr="00E86CFD">
        <w:rPr>
          <w:rFonts w:hint="eastAsia"/>
          <w:sz w:val="24"/>
        </w:rPr>
        <w:t>java</w:t>
      </w:r>
      <w:r w:rsidRPr="00E86CFD">
        <w:rPr>
          <w:rFonts w:hint="eastAsia"/>
          <w:sz w:val="24"/>
        </w:rPr>
        <w:t>软链接：</w:t>
      </w:r>
    </w:p>
    <w:p w:rsidR="00E86CFD" w:rsidRPr="00E86CFD" w:rsidRDefault="00E86CFD" w:rsidP="00E86CFD">
      <w:pPr>
        <w:ind w:firstLine="420"/>
        <w:rPr>
          <w:sz w:val="24"/>
        </w:rPr>
      </w:pPr>
      <w:r w:rsidRPr="00E86CFD">
        <w:rPr>
          <w:rFonts w:hint="eastAsia"/>
          <w:sz w:val="24"/>
        </w:rPr>
        <w:t>cd /bin</w:t>
      </w:r>
    </w:p>
    <w:p w:rsidR="00E86CFD" w:rsidRPr="00E86CFD" w:rsidRDefault="00E86CFD" w:rsidP="00E86CFD">
      <w:pPr>
        <w:ind w:firstLine="420"/>
        <w:rPr>
          <w:sz w:val="24"/>
        </w:rPr>
      </w:pPr>
      <w:r w:rsidRPr="00E86CFD">
        <w:rPr>
          <w:rFonts w:hint="eastAsia"/>
          <w:sz w:val="24"/>
        </w:rPr>
        <w:t xml:space="preserve">sudo ln </w:t>
      </w:r>
      <w:r w:rsidRPr="00E86CFD">
        <w:rPr>
          <w:sz w:val="24"/>
        </w:rPr>
        <w:t>–</w:t>
      </w:r>
      <w:r w:rsidRPr="00E86CFD">
        <w:rPr>
          <w:rFonts w:hint="eastAsia"/>
          <w:sz w:val="24"/>
        </w:rPr>
        <w:t>s /opt/jdk1.8.0_181/bin/java java</w:t>
      </w:r>
    </w:p>
    <w:p w:rsidR="00E86CFD" w:rsidRPr="00E86CFD" w:rsidRDefault="00E86CFD" w:rsidP="00E86CFD">
      <w:pPr>
        <w:ind w:firstLine="420"/>
        <w:rPr>
          <w:sz w:val="24"/>
        </w:rPr>
      </w:pPr>
      <w:r w:rsidRPr="00E86CFD">
        <w:rPr>
          <w:rFonts w:hint="eastAsia"/>
          <w:sz w:val="24"/>
        </w:rPr>
        <w:t>随后设置</w:t>
      </w:r>
      <w:r w:rsidRPr="00E86CFD">
        <w:rPr>
          <w:rFonts w:hint="eastAsia"/>
          <w:sz w:val="24"/>
        </w:rPr>
        <w:t>Java</w:t>
      </w:r>
      <w:r w:rsidRPr="00E86CFD">
        <w:rPr>
          <w:rFonts w:hint="eastAsia"/>
          <w:sz w:val="24"/>
        </w:rPr>
        <w:t>环境：</w:t>
      </w:r>
    </w:p>
    <w:p w:rsidR="00E86CFD" w:rsidRPr="00E86CFD" w:rsidRDefault="00E86CFD" w:rsidP="00E86CFD">
      <w:pPr>
        <w:ind w:firstLine="420"/>
        <w:rPr>
          <w:sz w:val="24"/>
        </w:rPr>
      </w:pPr>
      <w:r w:rsidRPr="00E86CFD">
        <w:rPr>
          <w:sz w:val="24"/>
        </w:rPr>
        <w:t>vi ~/.bashrc</w:t>
      </w:r>
    </w:p>
    <w:p w:rsidR="00E86CFD" w:rsidRPr="00E86CFD" w:rsidRDefault="00E86CFD" w:rsidP="00E86CFD">
      <w:pPr>
        <w:ind w:firstLine="420"/>
        <w:rPr>
          <w:sz w:val="24"/>
        </w:rPr>
      </w:pPr>
      <w:r w:rsidRPr="00E86CFD">
        <w:rPr>
          <w:sz w:val="24"/>
        </w:rPr>
        <w:t>添加以下内容</w:t>
      </w:r>
      <w:r w:rsidRPr="00E86CFD">
        <w:rPr>
          <w:rFonts w:hint="eastAsia"/>
          <w:sz w:val="24"/>
        </w:rPr>
        <w:t>：</w:t>
      </w:r>
    </w:p>
    <w:p w:rsidR="00E86CFD" w:rsidRPr="00E86CFD" w:rsidRDefault="00E86CFD" w:rsidP="00E86CFD">
      <w:pPr>
        <w:ind w:firstLine="420"/>
        <w:rPr>
          <w:sz w:val="24"/>
        </w:rPr>
      </w:pPr>
      <w:r w:rsidRPr="00E86CFD">
        <w:rPr>
          <w:sz w:val="24"/>
        </w:rPr>
        <w:t>export JAVA_HOME=/opt/jdk1.8.0_</w:t>
      </w:r>
      <w:r w:rsidRPr="00E86CFD">
        <w:rPr>
          <w:rFonts w:hint="eastAsia"/>
          <w:sz w:val="24"/>
        </w:rPr>
        <w:t>18</w:t>
      </w:r>
      <w:r w:rsidRPr="00E86CFD">
        <w:rPr>
          <w:sz w:val="24"/>
        </w:rPr>
        <w:t>1</w:t>
      </w:r>
    </w:p>
    <w:p w:rsidR="00E86CFD" w:rsidRPr="00E86CFD" w:rsidRDefault="00E86CFD" w:rsidP="00E86CFD">
      <w:pPr>
        <w:ind w:firstLine="420"/>
        <w:rPr>
          <w:sz w:val="24"/>
        </w:rPr>
      </w:pPr>
      <w:r w:rsidRPr="00E86CFD">
        <w:rPr>
          <w:sz w:val="24"/>
        </w:rPr>
        <w:t>export JRE_HOME=${JAVA_HOME}/jre</w:t>
      </w:r>
    </w:p>
    <w:p w:rsidR="00E86CFD" w:rsidRPr="00E86CFD" w:rsidRDefault="00E86CFD" w:rsidP="00E86CFD">
      <w:pPr>
        <w:ind w:firstLine="420"/>
        <w:rPr>
          <w:sz w:val="24"/>
        </w:rPr>
      </w:pPr>
      <w:r w:rsidRPr="00E86CFD">
        <w:rPr>
          <w:sz w:val="24"/>
        </w:rPr>
        <w:t>export CLASSPATH=.:${JAVA_HOME}/lib:${JRE_HOME}/lib</w:t>
      </w:r>
    </w:p>
    <w:p w:rsidR="00E86CFD" w:rsidRPr="00E86CFD" w:rsidRDefault="00E86CFD" w:rsidP="00E86CFD">
      <w:pPr>
        <w:ind w:firstLine="420"/>
        <w:rPr>
          <w:sz w:val="24"/>
        </w:rPr>
      </w:pPr>
      <w:r w:rsidRPr="00E86CFD">
        <w:rPr>
          <w:sz w:val="24"/>
        </w:rPr>
        <w:t>export PATH=${JAVA_HOME}/bin:$PATH</w:t>
      </w:r>
    </w:p>
    <w:p w:rsidR="00E86CFD" w:rsidRPr="00E86CFD" w:rsidRDefault="00E86CFD" w:rsidP="00E86CFD">
      <w:pPr>
        <w:ind w:firstLine="420"/>
        <w:rPr>
          <w:sz w:val="24"/>
        </w:rPr>
      </w:pPr>
      <w:r w:rsidRPr="00E86CFD">
        <w:rPr>
          <w:sz w:val="24"/>
        </w:rPr>
        <w:t>最后使用以下语句检验安装是否成功</w:t>
      </w:r>
      <w:r w:rsidRPr="00E86CFD">
        <w:rPr>
          <w:rFonts w:hint="eastAsia"/>
          <w:sz w:val="24"/>
        </w:rPr>
        <w:t>：</w:t>
      </w:r>
    </w:p>
    <w:p w:rsidR="00E86CFD" w:rsidRPr="00E86CFD" w:rsidRDefault="00E86CFD" w:rsidP="00E86CFD">
      <w:pPr>
        <w:ind w:firstLine="420"/>
        <w:rPr>
          <w:sz w:val="24"/>
        </w:rPr>
      </w:pPr>
      <w:r w:rsidRPr="00E86CFD">
        <w:rPr>
          <w:sz w:val="24"/>
        </w:rPr>
        <w:t>J</w:t>
      </w:r>
      <w:r w:rsidRPr="00E86CFD">
        <w:rPr>
          <w:rFonts w:hint="eastAsia"/>
          <w:sz w:val="24"/>
        </w:rPr>
        <w:t xml:space="preserve">ava </w:t>
      </w:r>
      <w:r w:rsidRPr="00E86CFD">
        <w:rPr>
          <w:sz w:val="24"/>
        </w:rPr>
        <w:t>–</w:t>
      </w:r>
      <w:r w:rsidRPr="00E86CFD">
        <w:rPr>
          <w:rFonts w:hint="eastAsia"/>
          <w:sz w:val="24"/>
        </w:rPr>
        <w:t>version</w:t>
      </w:r>
    </w:p>
    <w:p w:rsidR="00E86CFD" w:rsidRPr="00E86CFD" w:rsidRDefault="00E86CFD" w:rsidP="00E86CFD">
      <w:pPr>
        <w:ind w:firstLine="420"/>
        <w:rPr>
          <w:sz w:val="24"/>
        </w:rPr>
      </w:pPr>
      <w:r w:rsidRPr="00E86CFD">
        <w:rPr>
          <w:noProof/>
          <w:sz w:val="24"/>
        </w:rPr>
        <w:drawing>
          <wp:inline distT="0" distB="0" distL="0" distR="0" wp14:anchorId="39F2C4A4" wp14:editId="316E9727">
            <wp:extent cx="5286375" cy="971550"/>
            <wp:effectExtent l="0" t="0" r="9525" b="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971550"/>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1.4</w:t>
      </w:r>
      <w:r w:rsidRPr="00E86CFD">
        <w:rPr>
          <w:rFonts w:hint="eastAsia"/>
          <w:sz w:val="24"/>
        </w:rPr>
        <w:t>创建操作目录及下载脚本</w:t>
      </w:r>
    </w:p>
    <w:p w:rsidR="00E86CFD" w:rsidRPr="00E86CFD" w:rsidRDefault="00E86CFD" w:rsidP="00E86CFD">
      <w:pPr>
        <w:ind w:firstLine="420"/>
        <w:rPr>
          <w:sz w:val="24"/>
        </w:rPr>
      </w:pPr>
      <w:r w:rsidRPr="00E86CFD">
        <w:rPr>
          <w:rFonts w:hint="eastAsia"/>
          <w:sz w:val="24"/>
        </w:rPr>
        <w:t>使用以下命令创建</w:t>
      </w:r>
      <w:r w:rsidRPr="00E86CFD">
        <w:rPr>
          <w:rFonts w:hint="eastAsia"/>
          <w:sz w:val="24"/>
        </w:rPr>
        <w:t>fisco</w:t>
      </w:r>
      <w:r w:rsidRPr="00E86CFD">
        <w:rPr>
          <w:rFonts w:hint="eastAsia"/>
          <w:sz w:val="24"/>
        </w:rPr>
        <w:t>文件夹以进行后续搭建区块链工作：</w:t>
      </w:r>
    </w:p>
    <w:p w:rsidR="00E86CFD" w:rsidRPr="00E86CFD" w:rsidRDefault="00E86CFD" w:rsidP="00E86CFD">
      <w:pPr>
        <w:ind w:firstLine="420"/>
        <w:rPr>
          <w:sz w:val="24"/>
        </w:rPr>
      </w:pPr>
      <w:r w:rsidRPr="00E86CFD">
        <w:rPr>
          <w:sz w:val="24"/>
        </w:rPr>
        <w:t>cd ~ &amp;&amp; mkdir -p fisco &amp;&amp; cd fisco</w:t>
      </w:r>
    </w:p>
    <w:p w:rsidR="00E86CFD" w:rsidRPr="00E86CFD" w:rsidRDefault="00E86CFD" w:rsidP="00E86CFD">
      <w:pPr>
        <w:ind w:firstLine="420"/>
        <w:rPr>
          <w:sz w:val="24"/>
        </w:rPr>
      </w:pPr>
      <w:r w:rsidRPr="00E86CFD">
        <w:rPr>
          <w:rFonts w:hint="eastAsia"/>
          <w:sz w:val="24"/>
        </w:rPr>
        <w:t>使用以下命令下载脚本文件：</w:t>
      </w:r>
    </w:p>
    <w:p w:rsidR="00E86CFD" w:rsidRPr="00E86CFD" w:rsidRDefault="00E86CFD" w:rsidP="00E86CFD">
      <w:pPr>
        <w:ind w:firstLine="420"/>
        <w:rPr>
          <w:sz w:val="24"/>
        </w:rPr>
      </w:pPr>
      <w:r w:rsidRPr="00E86CFD">
        <w:rPr>
          <w:sz w:val="24"/>
        </w:rPr>
        <w:t xml:space="preserve">curl -LO https://github.com/FISCO-BCOS/FISCO-BCOS/releases/download/`curl -s </w:t>
      </w:r>
      <w:r w:rsidRPr="00E86CFD">
        <w:rPr>
          <w:sz w:val="24"/>
        </w:rPr>
        <w:lastRenderedPageBreak/>
        <w:t>https://api.github.com/repos/FISCO-BCOS/FISCO-BCOS/releases | grep "\"v2\." | sort -u | tail -n 1 | cut -d \" -f 4`/build_chain.sh &amp;&amp; chmod u+x build_chain.sh</w:t>
      </w:r>
    </w:p>
    <w:p w:rsidR="00E86CFD" w:rsidRPr="00E86CFD" w:rsidRDefault="00E86CFD" w:rsidP="00E86CFD">
      <w:pPr>
        <w:ind w:firstLine="420"/>
        <w:rPr>
          <w:sz w:val="24"/>
        </w:rPr>
      </w:pPr>
      <w:r w:rsidRPr="00E86CFD">
        <w:rPr>
          <w:rFonts w:hint="eastAsia"/>
          <w:sz w:val="24"/>
        </w:rPr>
        <w:t>1.5</w:t>
      </w:r>
      <w:r w:rsidRPr="00E86CFD">
        <w:rPr>
          <w:rFonts w:hint="eastAsia"/>
          <w:sz w:val="24"/>
        </w:rPr>
        <w:t>配置控制台文件，以及控制台证书</w:t>
      </w:r>
    </w:p>
    <w:p w:rsidR="00E86CFD" w:rsidRPr="00E86CFD" w:rsidRDefault="00E86CFD" w:rsidP="00E86CFD">
      <w:pPr>
        <w:ind w:firstLine="420"/>
        <w:rPr>
          <w:sz w:val="24"/>
        </w:rPr>
      </w:pPr>
      <w:r w:rsidRPr="00E86CFD">
        <w:rPr>
          <w:rFonts w:hint="eastAsia"/>
          <w:sz w:val="24"/>
        </w:rPr>
        <w:t>使用如下指令获取及拷贝控制台文件：</w:t>
      </w:r>
    </w:p>
    <w:p w:rsidR="00E86CFD" w:rsidRPr="00E86CFD" w:rsidRDefault="00E86CFD" w:rsidP="00E86CFD">
      <w:pPr>
        <w:ind w:firstLine="420"/>
        <w:rPr>
          <w:sz w:val="24"/>
        </w:rPr>
      </w:pPr>
      <w:r w:rsidRPr="00E86CFD">
        <w:rPr>
          <w:sz w:val="24"/>
        </w:rPr>
        <w:t xml:space="preserve">bash &lt;(curl -s </w:t>
      </w:r>
    </w:p>
    <w:p w:rsidR="00E86CFD" w:rsidRPr="00E86CFD" w:rsidRDefault="00E86CFD" w:rsidP="00E86CFD">
      <w:pPr>
        <w:ind w:firstLine="420"/>
        <w:rPr>
          <w:sz w:val="24"/>
        </w:rPr>
      </w:pPr>
      <w:r w:rsidRPr="00E86CFD">
        <w:rPr>
          <w:sz w:val="24"/>
        </w:rPr>
        <w:t>https://raw.githubusercontent.com/FISCO-BCOS/console/master/tools/download_console.sh)</w:t>
      </w:r>
    </w:p>
    <w:p w:rsidR="003F6342" w:rsidRDefault="00E86CFD" w:rsidP="00E86CFD">
      <w:pPr>
        <w:ind w:firstLine="420"/>
        <w:rPr>
          <w:sz w:val="24"/>
        </w:rPr>
      </w:pPr>
      <w:r w:rsidRPr="00E86CFD">
        <w:rPr>
          <w:sz w:val="24"/>
        </w:rPr>
        <w:t>cp -n console/con</w:t>
      </w:r>
      <w:r w:rsidR="003F6342">
        <w:rPr>
          <w:sz w:val="24"/>
        </w:rPr>
        <w:t>f/applicationContext-sample.xml</w:t>
      </w:r>
    </w:p>
    <w:p w:rsidR="00E86CFD" w:rsidRPr="00E86CFD" w:rsidRDefault="00E86CFD" w:rsidP="00E86CFD">
      <w:pPr>
        <w:ind w:firstLine="420"/>
        <w:rPr>
          <w:sz w:val="24"/>
        </w:rPr>
      </w:pPr>
      <w:r w:rsidRPr="00E86CFD">
        <w:rPr>
          <w:sz w:val="24"/>
        </w:rPr>
        <w:t>console/conf/applicationContext.xml</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使用如下指令配置控制台证书：</w:t>
      </w:r>
    </w:p>
    <w:p w:rsidR="00E86CFD" w:rsidRPr="00E86CFD" w:rsidRDefault="00E86CFD" w:rsidP="00E86CFD">
      <w:pPr>
        <w:ind w:firstLine="420"/>
        <w:rPr>
          <w:sz w:val="24"/>
        </w:rPr>
      </w:pPr>
      <w:r w:rsidRPr="00E86CFD">
        <w:rPr>
          <w:sz w:val="24"/>
        </w:rPr>
        <w:t>cp nodes/127.0.0.1/sdk/* console/conf/</w:t>
      </w:r>
    </w:p>
    <w:p w:rsidR="00E86CFD" w:rsidRPr="00E86CFD" w:rsidRDefault="00E86CFD" w:rsidP="00E86CFD">
      <w:pPr>
        <w:ind w:firstLine="420"/>
        <w:rPr>
          <w:sz w:val="24"/>
        </w:rPr>
      </w:pPr>
    </w:p>
    <w:p w:rsidR="00E86CFD" w:rsidRPr="00E86CFD" w:rsidRDefault="00E86CFD" w:rsidP="00E86CFD">
      <w:pPr>
        <w:ind w:firstLine="420"/>
        <w:rPr>
          <w:sz w:val="24"/>
        </w:rPr>
      </w:pP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2.</w:t>
      </w:r>
      <w:r w:rsidRPr="00E86CFD">
        <w:rPr>
          <w:rFonts w:hint="eastAsia"/>
          <w:sz w:val="24"/>
        </w:rPr>
        <w:t>搭建</w:t>
      </w:r>
      <w:r w:rsidRPr="00E86CFD">
        <w:rPr>
          <w:rFonts w:hint="eastAsia"/>
          <w:sz w:val="24"/>
        </w:rPr>
        <w:t>4</w:t>
      </w:r>
      <w:r w:rsidRPr="00E86CFD">
        <w:rPr>
          <w:rFonts w:hint="eastAsia"/>
          <w:sz w:val="24"/>
        </w:rPr>
        <w:t>节点的单群组联盟链</w:t>
      </w:r>
    </w:p>
    <w:p w:rsidR="00E86CFD" w:rsidRPr="00E86CFD" w:rsidRDefault="00E86CFD" w:rsidP="00E86CFD">
      <w:pPr>
        <w:ind w:firstLine="420"/>
        <w:rPr>
          <w:sz w:val="24"/>
        </w:rPr>
      </w:pPr>
      <w:r w:rsidRPr="00E86CFD">
        <w:rPr>
          <w:rFonts w:hint="eastAsia"/>
          <w:sz w:val="24"/>
        </w:rPr>
        <w:t>在</w:t>
      </w:r>
      <w:r w:rsidRPr="00E86CFD">
        <w:rPr>
          <w:rFonts w:hint="eastAsia"/>
          <w:sz w:val="24"/>
        </w:rPr>
        <w:t>fisco</w:t>
      </w:r>
      <w:r w:rsidRPr="00E86CFD">
        <w:rPr>
          <w:rFonts w:hint="eastAsia"/>
          <w:sz w:val="24"/>
        </w:rPr>
        <w:t>目录下执行如下命令：</w:t>
      </w:r>
    </w:p>
    <w:p w:rsidR="00E86CFD" w:rsidRPr="00E86CFD" w:rsidRDefault="00E86CFD" w:rsidP="00E86CFD">
      <w:pPr>
        <w:ind w:firstLine="420"/>
        <w:rPr>
          <w:sz w:val="24"/>
        </w:rPr>
      </w:pPr>
      <w:r w:rsidRPr="00E86CFD">
        <w:rPr>
          <w:sz w:val="24"/>
        </w:rPr>
        <w:t>bash build_chain.sh -l "127.0.0.1:4" -p 30300,20200,8545</w:t>
      </w:r>
    </w:p>
    <w:p w:rsidR="00E86CFD" w:rsidRPr="00E86CFD" w:rsidRDefault="00E86CFD" w:rsidP="00E86CFD">
      <w:pPr>
        <w:ind w:firstLine="420"/>
        <w:rPr>
          <w:sz w:val="24"/>
        </w:rPr>
      </w:pPr>
      <w:r w:rsidRPr="00E86CFD">
        <w:rPr>
          <w:sz w:val="24"/>
        </w:rPr>
        <w:t>其中</w:t>
      </w:r>
      <w:r w:rsidRPr="00E86CFD">
        <w:rPr>
          <w:rFonts w:hint="eastAsia"/>
          <w:sz w:val="24"/>
        </w:rPr>
        <w:t>，</w:t>
      </w:r>
      <w:r w:rsidRPr="00E86CFD">
        <w:rPr>
          <w:rFonts w:hint="eastAsia"/>
          <w:sz w:val="24"/>
        </w:rPr>
        <w:t>30300,20200,8545</w:t>
      </w:r>
      <w:r w:rsidRPr="00E86CFD">
        <w:rPr>
          <w:rFonts w:hint="eastAsia"/>
          <w:sz w:val="24"/>
        </w:rPr>
        <w:t>分别对应</w:t>
      </w:r>
      <w:r w:rsidRPr="00E86CFD">
        <w:rPr>
          <w:sz w:val="24"/>
        </w:rPr>
        <w:t>p2p_port,channel_port,jsonrpc_port</w:t>
      </w:r>
      <w:r w:rsidRPr="00E86CFD">
        <w:rPr>
          <w:rFonts w:hint="eastAsia"/>
          <w:sz w:val="24"/>
        </w:rPr>
        <w:t>。</w:t>
      </w:r>
      <w:r w:rsidRPr="00E86CFD">
        <w:rPr>
          <w:sz w:val="24"/>
        </w:rPr>
        <w:t>由于链在本地运行</w:t>
      </w:r>
      <w:r w:rsidRPr="00E86CFD">
        <w:rPr>
          <w:rFonts w:hint="eastAsia"/>
          <w:sz w:val="24"/>
        </w:rPr>
        <w:t>，</w:t>
      </w:r>
      <w:r w:rsidRPr="00E86CFD">
        <w:rPr>
          <w:sz w:val="24"/>
        </w:rPr>
        <w:t>因此使用本机地址</w:t>
      </w:r>
      <w:r w:rsidRPr="00E86CFD">
        <w:rPr>
          <w:rFonts w:hint="eastAsia"/>
          <w:sz w:val="24"/>
        </w:rPr>
        <w:t>127.0.0.1</w:t>
      </w:r>
      <w:r w:rsidRPr="00E86CFD">
        <w:rPr>
          <w:rFonts w:hint="eastAsia"/>
          <w:sz w:val="24"/>
        </w:rPr>
        <w:t>，也可以使用云服务器端网卡局域网地址，在本</w:t>
      </w:r>
      <w:r w:rsidRPr="00E86CFD">
        <w:rPr>
          <w:rFonts w:hint="eastAsia"/>
          <w:sz w:val="24"/>
        </w:rPr>
        <w:t>ubuntu</w:t>
      </w:r>
      <w:r w:rsidRPr="00E86CFD">
        <w:rPr>
          <w:rFonts w:hint="eastAsia"/>
          <w:sz w:val="24"/>
        </w:rPr>
        <w:t>服务器端中，该地址为</w:t>
      </w:r>
      <w:r w:rsidRPr="00E86CFD">
        <w:rPr>
          <w:rFonts w:hint="eastAsia"/>
          <w:sz w:val="24"/>
        </w:rPr>
        <w:t>172.19.31.230</w:t>
      </w:r>
      <w:r w:rsidRPr="00E86CFD">
        <w:rPr>
          <w:rFonts w:hint="eastAsia"/>
          <w:sz w:val="24"/>
        </w:rPr>
        <w:t>。</w:t>
      </w:r>
    </w:p>
    <w:p w:rsidR="00E86CFD" w:rsidRPr="00E86CFD" w:rsidRDefault="00E86CFD" w:rsidP="00E86CFD">
      <w:pPr>
        <w:ind w:firstLine="420"/>
        <w:rPr>
          <w:sz w:val="24"/>
        </w:rPr>
      </w:pPr>
      <w:r w:rsidRPr="00E86CFD">
        <w:rPr>
          <w:rFonts w:hint="eastAsia"/>
          <w:sz w:val="24"/>
        </w:rPr>
        <w:t>运行成功后，返回如下信息：</w:t>
      </w:r>
    </w:p>
    <w:p w:rsidR="00E86CFD" w:rsidRPr="00E86CFD" w:rsidRDefault="00E86CFD" w:rsidP="00E86CFD">
      <w:pPr>
        <w:ind w:firstLine="420"/>
        <w:rPr>
          <w:sz w:val="24"/>
        </w:rPr>
      </w:pPr>
      <w:r w:rsidRPr="00E86CFD">
        <w:rPr>
          <w:sz w:val="24"/>
        </w:rPr>
        <w:t>Checking fisco-bcos binary...</w:t>
      </w:r>
    </w:p>
    <w:p w:rsidR="00E86CFD" w:rsidRPr="00E86CFD" w:rsidRDefault="00E86CFD" w:rsidP="00E86CFD">
      <w:pPr>
        <w:ind w:firstLine="420"/>
        <w:rPr>
          <w:sz w:val="24"/>
        </w:rPr>
      </w:pPr>
      <w:r w:rsidRPr="00E86CFD">
        <w:rPr>
          <w:sz w:val="24"/>
        </w:rPr>
        <w:t>Binary check passed.</w:t>
      </w:r>
    </w:p>
    <w:p w:rsidR="00E86CFD" w:rsidRPr="00E86CFD" w:rsidRDefault="00E86CFD" w:rsidP="00E86CFD">
      <w:pPr>
        <w:ind w:firstLine="420"/>
        <w:rPr>
          <w:sz w:val="24"/>
        </w:rPr>
      </w:pPr>
      <w:r w:rsidRPr="00E86CFD">
        <w:rPr>
          <w:sz w:val="24"/>
        </w:rPr>
        <w:t>==========================================================</w:t>
      </w:r>
    </w:p>
    <w:p w:rsidR="00E86CFD" w:rsidRPr="00E86CFD" w:rsidRDefault="00E86CFD" w:rsidP="00E86CFD">
      <w:pPr>
        <w:ind w:firstLine="420"/>
        <w:rPr>
          <w:sz w:val="24"/>
        </w:rPr>
      </w:pPr>
      <w:r w:rsidRPr="00E86CFD">
        <w:rPr>
          <w:sz w:val="24"/>
        </w:rPr>
        <w:t>Generating CA key...</w:t>
      </w:r>
    </w:p>
    <w:p w:rsidR="00E86CFD" w:rsidRPr="00E86CFD" w:rsidRDefault="00E86CFD" w:rsidP="00E86CFD">
      <w:pPr>
        <w:ind w:firstLine="420"/>
        <w:rPr>
          <w:sz w:val="24"/>
        </w:rPr>
      </w:pPr>
      <w:r w:rsidRPr="00E86CFD">
        <w:rPr>
          <w:sz w:val="24"/>
        </w:rPr>
        <w:t>==========================================================</w:t>
      </w:r>
    </w:p>
    <w:p w:rsidR="00E86CFD" w:rsidRPr="00E86CFD" w:rsidRDefault="00E86CFD" w:rsidP="00E86CFD">
      <w:pPr>
        <w:ind w:firstLine="420"/>
        <w:rPr>
          <w:sz w:val="24"/>
        </w:rPr>
      </w:pPr>
      <w:r w:rsidRPr="00E86CFD">
        <w:rPr>
          <w:sz w:val="24"/>
        </w:rPr>
        <w:t>Generating keys ...</w:t>
      </w:r>
    </w:p>
    <w:p w:rsidR="00E86CFD" w:rsidRPr="00E86CFD" w:rsidRDefault="00E86CFD" w:rsidP="00E86CFD">
      <w:pPr>
        <w:ind w:firstLine="420"/>
        <w:rPr>
          <w:sz w:val="24"/>
        </w:rPr>
      </w:pPr>
      <w:r w:rsidRPr="00E86CFD">
        <w:rPr>
          <w:sz w:val="24"/>
        </w:rPr>
        <w:t>Processing IP:127.0.0.1 Total:4 Agency:agency Groups:1</w:t>
      </w:r>
    </w:p>
    <w:p w:rsidR="00E86CFD" w:rsidRPr="00E86CFD" w:rsidRDefault="00E86CFD" w:rsidP="00E86CFD">
      <w:pPr>
        <w:ind w:firstLine="420"/>
        <w:rPr>
          <w:sz w:val="24"/>
        </w:rPr>
      </w:pPr>
      <w:r w:rsidRPr="00E86CFD">
        <w:rPr>
          <w:sz w:val="24"/>
        </w:rPr>
        <w:t>==========================================================</w:t>
      </w:r>
    </w:p>
    <w:p w:rsidR="00E86CFD" w:rsidRPr="00E86CFD" w:rsidRDefault="00E86CFD" w:rsidP="00E86CFD">
      <w:pPr>
        <w:ind w:firstLine="420"/>
        <w:rPr>
          <w:sz w:val="24"/>
        </w:rPr>
      </w:pPr>
      <w:r w:rsidRPr="00E86CFD">
        <w:rPr>
          <w:sz w:val="24"/>
        </w:rPr>
        <w:t>Generating configurations...</w:t>
      </w:r>
    </w:p>
    <w:p w:rsidR="00E86CFD" w:rsidRPr="00E86CFD" w:rsidRDefault="00E86CFD" w:rsidP="00E86CFD">
      <w:pPr>
        <w:ind w:firstLine="420"/>
        <w:rPr>
          <w:sz w:val="24"/>
        </w:rPr>
      </w:pPr>
      <w:r w:rsidRPr="00E86CFD">
        <w:rPr>
          <w:sz w:val="24"/>
        </w:rPr>
        <w:t>Processing IP:127.0.0.1 Total:4 Agency:agency Groups:1</w:t>
      </w:r>
    </w:p>
    <w:p w:rsidR="00E86CFD" w:rsidRPr="00E86CFD" w:rsidRDefault="00E86CFD" w:rsidP="00E86CFD">
      <w:pPr>
        <w:ind w:firstLine="420"/>
        <w:rPr>
          <w:sz w:val="24"/>
        </w:rPr>
      </w:pPr>
      <w:r w:rsidRPr="00E86CFD">
        <w:rPr>
          <w:sz w:val="24"/>
        </w:rPr>
        <w:t>==========================================================</w:t>
      </w:r>
    </w:p>
    <w:p w:rsidR="00E86CFD" w:rsidRPr="00E86CFD" w:rsidRDefault="00E86CFD" w:rsidP="00E86CFD">
      <w:pPr>
        <w:ind w:firstLine="420"/>
        <w:rPr>
          <w:sz w:val="24"/>
        </w:rPr>
      </w:pPr>
      <w:r w:rsidRPr="00E86CFD">
        <w:rPr>
          <w:sz w:val="24"/>
        </w:rPr>
        <w:t>[INFO] FISCO-BCOS Path   : bin/fisco-bcos</w:t>
      </w:r>
    </w:p>
    <w:p w:rsidR="00E86CFD" w:rsidRPr="00E86CFD" w:rsidRDefault="00E86CFD" w:rsidP="00E86CFD">
      <w:pPr>
        <w:ind w:firstLine="420"/>
        <w:rPr>
          <w:sz w:val="24"/>
        </w:rPr>
      </w:pPr>
      <w:r w:rsidRPr="00E86CFD">
        <w:rPr>
          <w:sz w:val="24"/>
        </w:rPr>
        <w:t>[INFO] Start Port        : 30300 20200 8545</w:t>
      </w:r>
    </w:p>
    <w:p w:rsidR="00E86CFD" w:rsidRPr="00E86CFD" w:rsidRDefault="00E86CFD" w:rsidP="00E86CFD">
      <w:pPr>
        <w:ind w:firstLine="420"/>
        <w:rPr>
          <w:sz w:val="24"/>
        </w:rPr>
      </w:pPr>
      <w:r w:rsidRPr="00E86CFD">
        <w:rPr>
          <w:sz w:val="24"/>
        </w:rPr>
        <w:t>[INFO] Server IP         : 127.0.0.1:4</w:t>
      </w:r>
    </w:p>
    <w:p w:rsidR="00E86CFD" w:rsidRPr="00E86CFD" w:rsidRDefault="00E86CFD" w:rsidP="00E86CFD">
      <w:pPr>
        <w:ind w:firstLine="420"/>
        <w:rPr>
          <w:sz w:val="24"/>
        </w:rPr>
      </w:pPr>
      <w:r w:rsidRPr="00E86CFD">
        <w:rPr>
          <w:sz w:val="24"/>
        </w:rPr>
        <w:t>[INFO] State Type        : storage</w:t>
      </w:r>
    </w:p>
    <w:p w:rsidR="00E86CFD" w:rsidRPr="00E86CFD" w:rsidRDefault="00E86CFD" w:rsidP="00E86CFD">
      <w:pPr>
        <w:ind w:firstLine="420"/>
        <w:rPr>
          <w:sz w:val="24"/>
        </w:rPr>
      </w:pPr>
      <w:r w:rsidRPr="00E86CFD">
        <w:rPr>
          <w:sz w:val="24"/>
        </w:rPr>
        <w:t>[INFO] RPC listen IP     : 127.0.0.1</w:t>
      </w:r>
    </w:p>
    <w:p w:rsidR="00E86CFD" w:rsidRPr="00E86CFD" w:rsidRDefault="00E86CFD" w:rsidP="00E86CFD">
      <w:pPr>
        <w:ind w:firstLine="420"/>
        <w:rPr>
          <w:sz w:val="24"/>
        </w:rPr>
      </w:pPr>
      <w:r w:rsidRPr="00E86CFD">
        <w:rPr>
          <w:sz w:val="24"/>
        </w:rPr>
        <w:t>[INFO] Output Dir        : /</w:t>
      </w:r>
      <w:r w:rsidRPr="00E86CFD">
        <w:rPr>
          <w:rFonts w:hint="eastAsia"/>
          <w:sz w:val="24"/>
        </w:rPr>
        <w:t>root</w:t>
      </w:r>
      <w:r w:rsidRPr="00E86CFD">
        <w:rPr>
          <w:sz w:val="24"/>
        </w:rPr>
        <w:t>/fisco/nodes</w:t>
      </w:r>
    </w:p>
    <w:p w:rsidR="00E86CFD" w:rsidRPr="00E86CFD" w:rsidRDefault="00E86CFD" w:rsidP="00E86CFD">
      <w:pPr>
        <w:ind w:firstLine="420"/>
        <w:rPr>
          <w:sz w:val="24"/>
        </w:rPr>
      </w:pPr>
      <w:r w:rsidRPr="00E86CFD">
        <w:rPr>
          <w:sz w:val="24"/>
        </w:rPr>
        <w:t>[INFO] CA Key Path       : /</w:t>
      </w:r>
      <w:r w:rsidRPr="00E86CFD">
        <w:rPr>
          <w:rFonts w:hint="eastAsia"/>
          <w:sz w:val="24"/>
        </w:rPr>
        <w:t>root</w:t>
      </w:r>
      <w:r w:rsidRPr="00E86CFD">
        <w:rPr>
          <w:sz w:val="24"/>
        </w:rPr>
        <w:t>/fisco/nodes/cert/ca.key</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执行以下指令启动四个节点：</w:t>
      </w:r>
    </w:p>
    <w:p w:rsidR="00E86CFD" w:rsidRPr="00E86CFD" w:rsidRDefault="00E86CFD" w:rsidP="00E86CFD">
      <w:pPr>
        <w:ind w:firstLine="420"/>
        <w:rPr>
          <w:sz w:val="24"/>
        </w:rPr>
      </w:pPr>
      <w:r w:rsidRPr="00E86CFD">
        <w:rPr>
          <w:sz w:val="24"/>
        </w:rPr>
        <w:t>bash nodes/127.0.0.1/start_all.sh</w:t>
      </w:r>
    </w:p>
    <w:p w:rsidR="00E86CFD" w:rsidRPr="00E86CFD" w:rsidRDefault="00E86CFD" w:rsidP="00E86CFD">
      <w:pPr>
        <w:ind w:firstLine="420"/>
        <w:rPr>
          <w:sz w:val="24"/>
        </w:rPr>
      </w:pPr>
      <w:r w:rsidRPr="00E86CFD">
        <w:rPr>
          <w:sz w:val="24"/>
        </w:rPr>
        <w:t>成功后</w:t>
      </w:r>
      <w:r w:rsidRPr="00E86CFD">
        <w:rPr>
          <w:rFonts w:hint="eastAsia"/>
          <w:sz w:val="24"/>
        </w:rPr>
        <w:t>，</w:t>
      </w:r>
      <w:r w:rsidRPr="00E86CFD">
        <w:rPr>
          <w:sz w:val="24"/>
        </w:rPr>
        <w:t>执行以下指令检查进程启动情况</w:t>
      </w:r>
      <w:r w:rsidRPr="00E86CFD">
        <w:rPr>
          <w:rFonts w:hint="eastAsia"/>
          <w:sz w:val="24"/>
        </w:rPr>
        <w:t>：</w:t>
      </w:r>
    </w:p>
    <w:p w:rsidR="00E86CFD" w:rsidRPr="00E86CFD" w:rsidRDefault="00E86CFD" w:rsidP="00E86CFD">
      <w:pPr>
        <w:ind w:firstLine="420"/>
        <w:rPr>
          <w:sz w:val="24"/>
        </w:rPr>
      </w:pPr>
      <w:r w:rsidRPr="00E86CFD">
        <w:rPr>
          <w:noProof/>
          <w:sz w:val="24"/>
        </w:rPr>
        <w:lastRenderedPageBreak/>
        <w:drawing>
          <wp:inline distT="0" distB="0" distL="0" distR="0" wp14:anchorId="7AA98942" wp14:editId="55039DDD">
            <wp:extent cx="5257800" cy="971550"/>
            <wp:effectExtent l="0" t="0" r="0" b="0"/>
            <wp:docPr id="14"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971550"/>
                    </a:xfrm>
                    <a:prstGeom prst="rect">
                      <a:avLst/>
                    </a:prstGeom>
                    <a:noFill/>
                    <a:ln>
                      <a:noFill/>
                    </a:ln>
                  </pic:spPr>
                </pic:pic>
              </a:graphicData>
            </a:graphic>
          </wp:inline>
        </w:drawing>
      </w:r>
    </w:p>
    <w:p w:rsidR="00E86CFD" w:rsidRPr="00E86CFD" w:rsidRDefault="00E86CFD" w:rsidP="00E86CFD">
      <w:pPr>
        <w:ind w:firstLine="420"/>
        <w:rPr>
          <w:sz w:val="24"/>
        </w:rPr>
      </w:pP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w:t>
      </w:r>
      <w:r w:rsidRPr="00E86CFD">
        <w:rPr>
          <w:rFonts w:hint="eastAsia"/>
          <w:sz w:val="24"/>
        </w:rPr>
        <w:t>机构群组的组网模式搭建过程</w:t>
      </w:r>
    </w:p>
    <w:p w:rsidR="00E86CFD" w:rsidRPr="00E86CFD" w:rsidRDefault="00E86CFD" w:rsidP="00E86CFD">
      <w:pPr>
        <w:ind w:firstLine="420"/>
        <w:rPr>
          <w:sz w:val="24"/>
        </w:rPr>
      </w:pPr>
      <w:r w:rsidRPr="00E86CFD">
        <w:rPr>
          <w:rFonts w:hint="eastAsia"/>
          <w:sz w:val="24"/>
        </w:rPr>
        <w:t>3.1</w:t>
      </w:r>
      <w:r w:rsidRPr="00E86CFD">
        <w:rPr>
          <w:rFonts w:hint="eastAsia"/>
          <w:sz w:val="24"/>
        </w:rPr>
        <w:t>下载安装部署工具</w:t>
      </w:r>
    </w:p>
    <w:p w:rsidR="00E86CFD" w:rsidRPr="00E86CFD" w:rsidRDefault="00E86CFD" w:rsidP="00E86CFD">
      <w:pPr>
        <w:ind w:firstLine="420"/>
        <w:rPr>
          <w:sz w:val="24"/>
        </w:rPr>
      </w:pPr>
      <w:r w:rsidRPr="00E86CFD">
        <w:rPr>
          <w:rFonts w:hint="eastAsia"/>
          <w:sz w:val="24"/>
        </w:rPr>
        <w:t>通过以下语句下载和安装：</w:t>
      </w:r>
    </w:p>
    <w:p w:rsidR="00E86CFD" w:rsidRPr="00E86CFD" w:rsidRDefault="00E86CFD" w:rsidP="00E86CFD">
      <w:pPr>
        <w:ind w:firstLine="420"/>
        <w:rPr>
          <w:sz w:val="24"/>
        </w:rPr>
      </w:pPr>
      <w:r w:rsidRPr="00E86CFD">
        <w:rPr>
          <w:sz w:val="24"/>
        </w:rPr>
        <w:t>cd ~/ &amp;&amp; git clone https://github.com/FISCO-BCOS/generator.git</w:t>
      </w:r>
    </w:p>
    <w:p w:rsidR="00E86CFD" w:rsidRPr="00E86CFD" w:rsidRDefault="00E86CFD" w:rsidP="00E86CFD">
      <w:pPr>
        <w:ind w:firstLine="420"/>
        <w:rPr>
          <w:sz w:val="24"/>
        </w:rPr>
      </w:pPr>
      <w:r w:rsidRPr="00E86CFD">
        <w:rPr>
          <w:sz w:val="24"/>
        </w:rPr>
        <w:t>cd generator &amp;&amp; bash ./scripts/install.sh</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按照以下语句拉取最新</w:t>
      </w:r>
      <w:r w:rsidRPr="00E86CFD">
        <w:rPr>
          <w:rFonts w:hint="eastAsia"/>
          <w:sz w:val="24"/>
        </w:rPr>
        <w:t>fisco-bcos</w:t>
      </w:r>
      <w:r w:rsidRPr="00E86CFD">
        <w:rPr>
          <w:rFonts w:hint="eastAsia"/>
          <w:sz w:val="24"/>
        </w:rPr>
        <w:t>二进制文件到</w:t>
      </w:r>
      <w:r w:rsidRPr="00E86CFD">
        <w:rPr>
          <w:rFonts w:hint="eastAsia"/>
          <w:sz w:val="24"/>
        </w:rPr>
        <w:t>meta</w:t>
      </w:r>
      <w:r w:rsidRPr="00E86CFD">
        <w:rPr>
          <w:rFonts w:hint="eastAsia"/>
          <w:sz w:val="24"/>
        </w:rPr>
        <w:t>文件中：</w:t>
      </w:r>
    </w:p>
    <w:p w:rsidR="00E86CFD" w:rsidRPr="00E86CFD" w:rsidRDefault="00E86CFD" w:rsidP="00E86CFD">
      <w:pPr>
        <w:ind w:firstLine="420"/>
        <w:rPr>
          <w:sz w:val="24"/>
        </w:rPr>
      </w:pPr>
      <w:r w:rsidRPr="00E86CFD">
        <w:rPr>
          <w:sz w:val="24"/>
        </w:rPr>
        <w:t>./generator --download_fisco ./meta</w:t>
      </w:r>
    </w:p>
    <w:p w:rsidR="00E86CFD" w:rsidRPr="00E86CFD" w:rsidRDefault="00E86CFD" w:rsidP="00E86CFD">
      <w:pPr>
        <w:ind w:firstLine="420"/>
        <w:rPr>
          <w:sz w:val="24"/>
        </w:rPr>
      </w:pPr>
      <w:r w:rsidRPr="00E86CFD">
        <w:rPr>
          <w:rFonts w:hint="eastAsia"/>
          <w:sz w:val="24"/>
        </w:rPr>
        <w:t>使用以下语句检查二进制版本是否安装成功：</w:t>
      </w:r>
    </w:p>
    <w:p w:rsidR="00E86CFD" w:rsidRPr="00E86CFD" w:rsidRDefault="00E86CFD" w:rsidP="00E86CFD">
      <w:pPr>
        <w:ind w:firstLine="420"/>
        <w:rPr>
          <w:sz w:val="24"/>
        </w:rPr>
      </w:pPr>
      <w:r w:rsidRPr="00E86CFD">
        <w:rPr>
          <w:sz w:val="24"/>
        </w:rPr>
        <w:t>./meta/fisco-bcos -v</w:t>
      </w:r>
    </w:p>
    <w:p w:rsidR="00E86CFD" w:rsidRPr="00E86CFD" w:rsidRDefault="00E86CFD" w:rsidP="00E86CFD">
      <w:pPr>
        <w:ind w:firstLine="420"/>
        <w:rPr>
          <w:sz w:val="24"/>
        </w:rPr>
      </w:pP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3.2</w:t>
      </w:r>
      <w:r w:rsidRPr="00E86CFD">
        <w:rPr>
          <w:rFonts w:hint="eastAsia"/>
          <w:sz w:val="24"/>
        </w:rPr>
        <w:t>组网模式结构</w:t>
      </w:r>
    </w:p>
    <w:p w:rsidR="00E86CFD" w:rsidRPr="00E86CFD" w:rsidRDefault="00E86CFD" w:rsidP="00E86CFD">
      <w:pPr>
        <w:ind w:firstLine="420"/>
        <w:rPr>
          <w:sz w:val="24"/>
        </w:rPr>
      </w:pPr>
      <w:r w:rsidRPr="00E86CFD">
        <w:rPr>
          <w:rFonts w:hint="eastAsia"/>
          <w:sz w:val="24"/>
        </w:rPr>
        <w:t>本项目构建的</w:t>
      </w:r>
      <w:r w:rsidRPr="00E86CFD">
        <w:rPr>
          <w:rFonts w:hint="eastAsia"/>
          <w:sz w:val="24"/>
        </w:rPr>
        <w:t>4</w:t>
      </w:r>
      <w:r w:rsidRPr="00E86CFD">
        <w:rPr>
          <w:rFonts w:hint="eastAsia"/>
          <w:sz w:val="24"/>
        </w:rPr>
        <w:t>节点</w:t>
      </w:r>
      <w:r w:rsidRPr="00E86CFD">
        <w:rPr>
          <w:rFonts w:hint="eastAsia"/>
          <w:sz w:val="24"/>
        </w:rPr>
        <w:t>2</w:t>
      </w:r>
      <w:r w:rsidRPr="00E86CFD">
        <w:rPr>
          <w:rFonts w:hint="eastAsia"/>
          <w:sz w:val="24"/>
        </w:rPr>
        <w:t>结构</w:t>
      </w:r>
      <w:r w:rsidRPr="00E86CFD">
        <w:rPr>
          <w:rFonts w:hint="eastAsia"/>
          <w:sz w:val="24"/>
        </w:rPr>
        <w:t>1</w:t>
      </w:r>
      <w:r w:rsidRPr="00E86CFD">
        <w:rPr>
          <w:rFonts w:hint="eastAsia"/>
          <w:sz w:val="24"/>
        </w:rPr>
        <w:t>群组的组网模式的区块链结构如图：</w:t>
      </w:r>
    </w:p>
    <w:p w:rsidR="00E86CFD" w:rsidRPr="00E86CFD" w:rsidRDefault="00E86CFD" w:rsidP="00E86CFD">
      <w:pPr>
        <w:ind w:firstLine="420"/>
        <w:rPr>
          <w:sz w:val="24"/>
        </w:rPr>
      </w:pPr>
      <w:r w:rsidRPr="00E86CFD">
        <w:rPr>
          <w:noProof/>
          <w:sz w:val="24"/>
        </w:rPr>
        <w:drawing>
          <wp:inline distT="0" distB="0" distL="0" distR="0" wp14:anchorId="06CC0EEA" wp14:editId="5D64E280">
            <wp:extent cx="5274310" cy="3832022"/>
            <wp:effectExtent l="0" t="0" r="2540" b="0"/>
            <wp:docPr id="6" name="图片 6" descr="../../_images/tutorial_ste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tutorial_step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832022"/>
                    </a:xfrm>
                    <a:prstGeom prst="rect">
                      <a:avLst/>
                    </a:prstGeom>
                    <a:noFill/>
                    <a:ln>
                      <a:noFill/>
                    </a:ln>
                  </pic:spPr>
                </pic:pic>
              </a:graphicData>
            </a:graphic>
          </wp:inline>
        </w:drawing>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3.3</w:t>
      </w:r>
      <w:r w:rsidRPr="00E86CFD">
        <w:rPr>
          <w:rFonts w:hint="eastAsia"/>
          <w:sz w:val="24"/>
        </w:rPr>
        <w:t>机构，节点，群组，地址信息配置</w:t>
      </w:r>
    </w:p>
    <w:p w:rsidR="00E86CFD" w:rsidRPr="00E86CFD" w:rsidRDefault="00E86CFD" w:rsidP="00E86CFD">
      <w:pPr>
        <w:ind w:firstLine="420"/>
        <w:rPr>
          <w:sz w:val="24"/>
        </w:rPr>
      </w:pPr>
      <w:r w:rsidRPr="00E86CFD">
        <w:rPr>
          <w:rFonts w:hint="eastAsia"/>
          <w:sz w:val="24"/>
        </w:rPr>
        <w:t>每个节点的</w:t>
      </w:r>
      <w:r w:rsidRPr="00E86CFD">
        <w:rPr>
          <w:rFonts w:hint="eastAsia"/>
          <w:sz w:val="24"/>
        </w:rPr>
        <w:t>IP</w:t>
      </w:r>
      <w:r w:rsidRPr="00E86CFD">
        <w:rPr>
          <w:rFonts w:hint="eastAsia"/>
          <w:sz w:val="24"/>
        </w:rPr>
        <w:t>，端口号及所属信息如下表：</w:t>
      </w:r>
    </w:p>
    <w:tbl>
      <w:tblPr>
        <w:tblW w:w="8028" w:type="dxa"/>
        <w:tblInd w:w="93" w:type="dxa"/>
        <w:tblLook w:val="04A0" w:firstRow="1" w:lastRow="0" w:firstColumn="1" w:lastColumn="0" w:noHBand="0" w:noVBand="1"/>
      </w:tblPr>
      <w:tblGrid>
        <w:gridCol w:w="1080"/>
        <w:gridCol w:w="1080"/>
        <w:gridCol w:w="1080"/>
        <w:gridCol w:w="2800"/>
        <w:gridCol w:w="2157"/>
      </w:tblGrid>
      <w:tr w:rsidR="00E86CFD" w:rsidRPr="00E86CFD" w:rsidTr="00911384">
        <w:trPr>
          <w:trHeight w:val="315"/>
        </w:trPr>
        <w:tc>
          <w:tcPr>
            <w:tcW w:w="1080" w:type="dxa"/>
            <w:tcBorders>
              <w:top w:val="single" w:sz="8" w:space="0" w:color="E1E4E5"/>
              <w:left w:val="single" w:sz="8" w:space="0" w:color="E1E4E5"/>
              <w:bottom w:val="single" w:sz="8" w:space="0" w:color="E1E4E5"/>
              <w:right w:val="single" w:sz="4"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lastRenderedPageBreak/>
              <w:t>机构</w:t>
            </w:r>
          </w:p>
        </w:tc>
        <w:tc>
          <w:tcPr>
            <w:tcW w:w="1080" w:type="dxa"/>
            <w:tcBorders>
              <w:top w:val="single" w:sz="8" w:space="0" w:color="E1E4E5"/>
              <w:left w:val="nil"/>
              <w:bottom w:val="single" w:sz="8" w:space="0" w:color="E1E4E5"/>
              <w:right w:val="single" w:sz="4"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t>节点</w:t>
            </w:r>
          </w:p>
        </w:tc>
        <w:tc>
          <w:tcPr>
            <w:tcW w:w="1080" w:type="dxa"/>
            <w:tcBorders>
              <w:top w:val="single" w:sz="8" w:space="0" w:color="E1E4E5"/>
              <w:left w:val="nil"/>
              <w:bottom w:val="single" w:sz="8" w:space="0" w:color="E1E4E5"/>
              <w:right w:val="single" w:sz="4"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t>所属群组</w:t>
            </w:r>
          </w:p>
        </w:tc>
        <w:tc>
          <w:tcPr>
            <w:tcW w:w="2800" w:type="dxa"/>
            <w:tcBorders>
              <w:top w:val="single" w:sz="8" w:space="0" w:color="E1E4E5"/>
              <w:left w:val="nil"/>
              <w:bottom w:val="single" w:sz="8" w:space="0" w:color="E1E4E5"/>
              <w:right w:val="single" w:sz="4"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t>P2P</w:t>
            </w:r>
            <w:r w:rsidRPr="00E86CFD">
              <w:rPr>
                <w:sz w:val="24"/>
              </w:rPr>
              <w:t>地址</w:t>
            </w:r>
          </w:p>
        </w:tc>
        <w:tc>
          <w:tcPr>
            <w:tcW w:w="1988" w:type="dxa"/>
            <w:tcBorders>
              <w:top w:val="single" w:sz="8" w:space="0" w:color="E1E4E5"/>
              <w:left w:val="nil"/>
              <w:bottom w:val="single" w:sz="8" w:space="0" w:color="E1E4E5"/>
              <w:right w:val="single" w:sz="8"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t>RPC/channel</w:t>
            </w:r>
            <w:r w:rsidRPr="00E86CFD">
              <w:rPr>
                <w:sz w:val="24"/>
              </w:rPr>
              <w:t>监听地址</w:t>
            </w:r>
          </w:p>
        </w:tc>
      </w:tr>
      <w:tr w:rsidR="00E86CFD" w:rsidRPr="00E86CFD" w:rsidTr="00911384">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机构</w:t>
            </w:r>
            <w:r w:rsidRPr="00E86CFD">
              <w:rPr>
                <w:sz w:val="24"/>
              </w:rPr>
              <w:t>A</w:t>
            </w:r>
          </w:p>
        </w:tc>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节点</w:t>
            </w:r>
            <w:r w:rsidRPr="00E86CFD">
              <w:rPr>
                <w:sz w:val="24"/>
              </w:rPr>
              <w:t>0</w:t>
            </w:r>
          </w:p>
        </w:tc>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群组</w:t>
            </w:r>
            <w:r w:rsidRPr="00E86CFD">
              <w:rPr>
                <w:sz w:val="24"/>
              </w:rPr>
              <w:t>1</w:t>
            </w:r>
            <w:r w:rsidRPr="00E86CFD">
              <w:rPr>
                <w:sz w:val="24"/>
              </w:rPr>
              <w:t>、</w:t>
            </w:r>
            <w:r w:rsidRPr="00E86CFD">
              <w:rPr>
                <w:sz w:val="24"/>
              </w:rPr>
              <w:t>2</w:t>
            </w:r>
          </w:p>
        </w:tc>
        <w:tc>
          <w:tcPr>
            <w:tcW w:w="280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127.0.0.1:30300</w:t>
            </w:r>
          </w:p>
        </w:tc>
        <w:tc>
          <w:tcPr>
            <w:tcW w:w="1988" w:type="dxa"/>
            <w:tcBorders>
              <w:top w:val="nil"/>
              <w:left w:val="single" w:sz="8" w:space="0" w:color="E1E4E5"/>
              <w:bottom w:val="single" w:sz="8" w:space="0" w:color="E1E4E5"/>
              <w:right w:val="single" w:sz="8" w:space="0" w:color="E1E4E5"/>
            </w:tcBorders>
            <w:shd w:val="clear" w:color="000000" w:fill="F3F6F6"/>
            <w:noWrap/>
            <w:vAlign w:val="center"/>
            <w:hideMark/>
          </w:tcPr>
          <w:p w:rsidR="00E86CFD" w:rsidRPr="00E86CFD" w:rsidRDefault="00E86CFD" w:rsidP="00E86CFD">
            <w:pPr>
              <w:ind w:firstLine="420"/>
              <w:rPr>
                <w:sz w:val="24"/>
              </w:rPr>
            </w:pPr>
            <w:r w:rsidRPr="00E86CFD">
              <w:rPr>
                <w:sz w:val="24"/>
              </w:rPr>
              <w:t>0.0.0.0:8545/:20200</w:t>
            </w:r>
          </w:p>
        </w:tc>
      </w:tr>
      <w:tr w:rsidR="00E86CFD" w:rsidRPr="00E86CFD" w:rsidTr="00911384">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机构</w:t>
            </w:r>
            <w:r w:rsidRPr="00E86CFD">
              <w:rPr>
                <w:sz w:val="24"/>
              </w:rPr>
              <w:t>A</w:t>
            </w:r>
          </w:p>
        </w:tc>
        <w:tc>
          <w:tcPr>
            <w:tcW w:w="1080" w:type="dxa"/>
            <w:tcBorders>
              <w:top w:val="nil"/>
              <w:left w:val="single" w:sz="8" w:space="0" w:color="E1E4E5"/>
              <w:bottom w:val="single" w:sz="8" w:space="0" w:color="E1E4E5"/>
              <w:right w:val="single" w:sz="4" w:space="0" w:color="000000"/>
            </w:tcBorders>
            <w:shd w:val="clear" w:color="000000" w:fill="FCFCFC"/>
            <w:noWrap/>
            <w:vAlign w:val="center"/>
            <w:hideMark/>
          </w:tcPr>
          <w:p w:rsidR="00E86CFD" w:rsidRPr="00E86CFD" w:rsidRDefault="00E86CFD" w:rsidP="00E86CFD">
            <w:pPr>
              <w:ind w:firstLine="420"/>
              <w:rPr>
                <w:sz w:val="24"/>
              </w:rPr>
            </w:pPr>
            <w:r w:rsidRPr="00E86CFD">
              <w:rPr>
                <w:sz w:val="24"/>
              </w:rPr>
              <w:t>节点</w:t>
            </w:r>
            <w:r w:rsidRPr="00E86CFD">
              <w:rPr>
                <w:sz w:val="24"/>
              </w:rPr>
              <w:t>1</w:t>
            </w:r>
          </w:p>
        </w:tc>
        <w:tc>
          <w:tcPr>
            <w:tcW w:w="1080" w:type="dxa"/>
            <w:tcBorders>
              <w:top w:val="nil"/>
              <w:left w:val="single" w:sz="8" w:space="0" w:color="E1E4E5"/>
              <w:bottom w:val="single" w:sz="8" w:space="0" w:color="E1E4E5"/>
              <w:right w:val="single" w:sz="4" w:space="0" w:color="000000"/>
            </w:tcBorders>
            <w:shd w:val="clear" w:color="000000" w:fill="FCFCFC"/>
            <w:noWrap/>
            <w:vAlign w:val="center"/>
            <w:hideMark/>
          </w:tcPr>
          <w:p w:rsidR="00E86CFD" w:rsidRPr="00E86CFD" w:rsidRDefault="00E86CFD" w:rsidP="00E86CFD">
            <w:pPr>
              <w:ind w:firstLine="420"/>
              <w:rPr>
                <w:sz w:val="24"/>
              </w:rPr>
            </w:pPr>
            <w:r w:rsidRPr="00E86CFD">
              <w:rPr>
                <w:sz w:val="24"/>
              </w:rPr>
              <w:t>群组</w:t>
            </w:r>
            <w:r w:rsidRPr="00E86CFD">
              <w:rPr>
                <w:sz w:val="24"/>
              </w:rPr>
              <w:t>1</w:t>
            </w:r>
            <w:r w:rsidRPr="00E86CFD">
              <w:rPr>
                <w:sz w:val="24"/>
              </w:rPr>
              <w:t>、</w:t>
            </w:r>
            <w:r w:rsidRPr="00E86CFD">
              <w:rPr>
                <w:sz w:val="24"/>
              </w:rPr>
              <w:t>2</w:t>
            </w:r>
          </w:p>
        </w:tc>
        <w:tc>
          <w:tcPr>
            <w:tcW w:w="2800" w:type="dxa"/>
            <w:tcBorders>
              <w:top w:val="nil"/>
              <w:left w:val="single" w:sz="8" w:space="0" w:color="E1E4E5"/>
              <w:bottom w:val="single" w:sz="8" w:space="0" w:color="E1E4E5"/>
              <w:right w:val="single" w:sz="4" w:space="0" w:color="000000"/>
            </w:tcBorders>
            <w:shd w:val="clear" w:color="000000" w:fill="FCFCFC"/>
            <w:noWrap/>
            <w:vAlign w:val="center"/>
            <w:hideMark/>
          </w:tcPr>
          <w:p w:rsidR="00E86CFD" w:rsidRPr="00E86CFD" w:rsidRDefault="00E86CFD" w:rsidP="00E86CFD">
            <w:pPr>
              <w:ind w:firstLine="420"/>
              <w:rPr>
                <w:sz w:val="24"/>
              </w:rPr>
            </w:pPr>
            <w:r w:rsidRPr="00E86CFD">
              <w:rPr>
                <w:sz w:val="24"/>
              </w:rPr>
              <w:t>127.0.0.1:30301</w:t>
            </w:r>
          </w:p>
        </w:tc>
        <w:tc>
          <w:tcPr>
            <w:tcW w:w="1988" w:type="dxa"/>
            <w:tcBorders>
              <w:top w:val="nil"/>
              <w:left w:val="single" w:sz="8" w:space="0" w:color="E1E4E5"/>
              <w:bottom w:val="single" w:sz="8" w:space="0" w:color="E1E4E5"/>
              <w:right w:val="single" w:sz="8"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t>0.0.0.0:8546/:20201</w:t>
            </w:r>
          </w:p>
        </w:tc>
      </w:tr>
      <w:tr w:rsidR="00E86CFD" w:rsidRPr="00E86CFD" w:rsidTr="00911384">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机构</w:t>
            </w:r>
            <w:r w:rsidRPr="00E86CFD">
              <w:rPr>
                <w:sz w:val="24"/>
              </w:rPr>
              <w:t>B</w:t>
            </w:r>
          </w:p>
        </w:tc>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节点</w:t>
            </w:r>
            <w:r w:rsidRPr="00E86CFD">
              <w:rPr>
                <w:sz w:val="24"/>
              </w:rPr>
              <w:t>2</w:t>
            </w:r>
          </w:p>
        </w:tc>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群组</w:t>
            </w:r>
            <w:r w:rsidRPr="00E86CFD">
              <w:rPr>
                <w:sz w:val="24"/>
              </w:rPr>
              <w:t>1</w:t>
            </w:r>
          </w:p>
        </w:tc>
        <w:tc>
          <w:tcPr>
            <w:tcW w:w="280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127.0.0.1:30302</w:t>
            </w:r>
          </w:p>
        </w:tc>
        <w:tc>
          <w:tcPr>
            <w:tcW w:w="1988" w:type="dxa"/>
            <w:tcBorders>
              <w:top w:val="nil"/>
              <w:left w:val="single" w:sz="8" w:space="0" w:color="E1E4E5"/>
              <w:bottom w:val="single" w:sz="8" w:space="0" w:color="E1E4E5"/>
              <w:right w:val="single" w:sz="8" w:space="0" w:color="E1E4E5"/>
            </w:tcBorders>
            <w:shd w:val="clear" w:color="000000" w:fill="F3F6F6"/>
            <w:noWrap/>
            <w:vAlign w:val="center"/>
            <w:hideMark/>
          </w:tcPr>
          <w:p w:rsidR="00E86CFD" w:rsidRPr="00E86CFD" w:rsidRDefault="00E86CFD" w:rsidP="00E86CFD">
            <w:pPr>
              <w:ind w:firstLine="420"/>
              <w:rPr>
                <w:sz w:val="24"/>
              </w:rPr>
            </w:pPr>
            <w:r w:rsidRPr="00E86CFD">
              <w:rPr>
                <w:sz w:val="24"/>
              </w:rPr>
              <w:t>0.0.0.0:8547/:20202</w:t>
            </w:r>
          </w:p>
        </w:tc>
      </w:tr>
      <w:tr w:rsidR="00E86CFD" w:rsidRPr="00E86CFD" w:rsidTr="00911384">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hideMark/>
          </w:tcPr>
          <w:p w:rsidR="00E86CFD" w:rsidRPr="00E86CFD" w:rsidRDefault="00E86CFD" w:rsidP="00E86CFD">
            <w:pPr>
              <w:ind w:firstLine="420"/>
              <w:rPr>
                <w:sz w:val="24"/>
              </w:rPr>
            </w:pPr>
            <w:r w:rsidRPr="00E86CFD">
              <w:rPr>
                <w:sz w:val="24"/>
              </w:rPr>
              <w:t>机构</w:t>
            </w:r>
            <w:r w:rsidRPr="00E86CFD">
              <w:rPr>
                <w:sz w:val="24"/>
              </w:rPr>
              <w:t>B</w:t>
            </w:r>
          </w:p>
        </w:tc>
        <w:tc>
          <w:tcPr>
            <w:tcW w:w="1080" w:type="dxa"/>
            <w:tcBorders>
              <w:top w:val="nil"/>
              <w:left w:val="single" w:sz="8" w:space="0" w:color="E1E4E5"/>
              <w:bottom w:val="single" w:sz="8" w:space="0" w:color="E1E4E5"/>
              <w:right w:val="single" w:sz="4" w:space="0" w:color="000000"/>
            </w:tcBorders>
            <w:shd w:val="clear" w:color="000000" w:fill="FCFCFC"/>
            <w:noWrap/>
            <w:vAlign w:val="center"/>
            <w:hideMark/>
          </w:tcPr>
          <w:p w:rsidR="00E86CFD" w:rsidRPr="00E86CFD" w:rsidRDefault="00E86CFD" w:rsidP="00E86CFD">
            <w:pPr>
              <w:ind w:firstLine="420"/>
              <w:rPr>
                <w:sz w:val="24"/>
              </w:rPr>
            </w:pPr>
            <w:r w:rsidRPr="00E86CFD">
              <w:rPr>
                <w:sz w:val="24"/>
              </w:rPr>
              <w:t>节点</w:t>
            </w:r>
            <w:r w:rsidRPr="00E86CFD">
              <w:rPr>
                <w:sz w:val="24"/>
              </w:rPr>
              <w:t>3</w:t>
            </w:r>
          </w:p>
        </w:tc>
        <w:tc>
          <w:tcPr>
            <w:tcW w:w="1080" w:type="dxa"/>
            <w:tcBorders>
              <w:top w:val="nil"/>
              <w:left w:val="single" w:sz="8" w:space="0" w:color="E1E4E5"/>
              <w:bottom w:val="single" w:sz="8" w:space="0" w:color="E1E4E5"/>
              <w:right w:val="single" w:sz="4" w:space="0" w:color="000000"/>
            </w:tcBorders>
            <w:shd w:val="clear" w:color="000000" w:fill="FCFCFC"/>
            <w:noWrap/>
            <w:vAlign w:val="center"/>
            <w:hideMark/>
          </w:tcPr>
          <w:p w:rsidR="00E86CFD" w:rsidRPr="00E86CFD" w:rsidRDefault="00E86CFD" w:rsidP="00E86CFD">
            <w:pPr>
              <w:ind w:firstLine="420"/>
              <w:rPr>
                <w:sz w:val="24"/>
              </w:rPr>
            </w:pPr>
            <w:r w:rsidRPr="00E86CFD">
              <w:rPr>
                <w:sz w:val="24"/>
              </w:rPr>
              <w:t>群组</w:t>
            </w:r>
            <w:r w:rsidRPr="00E86CFD">
              <w:rPr>
                <w:sz w:val="24"/>
              </w:rPr>
              <w:t>1</w:t>
            </w:r>
          </w:p>
        </w:tc>
        <w:tc>
          <w:tcPr>
            <w:tcW w:w="2800" w:type="dxa"/>
            <w:tcBorders>
              <w:top w:val="nil"/>
              <w:left w:val="single" w:sz="8" w:space="0" w:color="E1E4E5"/>
              <w:bottom w:val="single" w:sz="8" w:space="0" w:color="E1E4E5"/>
              <w:right w:val="single" w:sz="4" w:space="0" w:color="000000"/>
            </w:tcBorders>
            <w:shd w:val="clear" w:color="000000" w:fill="FCFCFC"/>
            <w:noWrap/>
            <w:vAlign w:val="center"/>
            <w:hideMark/>
          </w:tcPr>
          <w:p w:rsidR="00E86CFD" w:rsidRPr="00E86CFD" w:rsidRDefault="00E86CFD" w:rsidP="00E86CFD">
            <w:pPr>
              <w:ind w:firstLine="420"/>
              <w:rPr>
                <w:sz w:val="24"/>
              </w:rPr>
            </w:pPr>
            <w:r w:rsidRPr="00E86CFD">
              <w:rPr>
                <w:rFonts w:hint="eastAsia"/>
                <w:sz w:val="24"/>
              </w:rPr>
              <w:t>1</w:t>
            </w:r>
            <w:r w:rsidRPr="00E86CFD">
              <w:rPr>
                <w:sz w:val="24"/>
              </w:rPr>
              <w:t>27.0.0.1:30303</w:t>
            </w:r>
          </w:p>
        </w:tc>
        <w:tc>
          <w:tcPr>
            <w:tcW w:w="1988" w:type="dxa"/>
            <w:tcBorders>
              <w:top w:val="nil"/>
              <w:left w:val="single" w:sz="8" w:space="0" w:color="E1E4E5"/>
              <w:bottom w:val="single" w:sz="8" w:space="0" w:color="E1E4E5"/>
              <w:right w:val="single" w:sz="8" w:space="0" w:color="E1E4E5"/>
            </w:tcBorders>
            <w:shd w:val="clear" w:color="000000" w:fill="FCFCFC"/>
            <w:noWrap/>
            <w:vAlign w:val="center"/>
            <w:hideMark/>
          </w:tcPr>
          <w:p w:rsidR="00E86CFD" w:rsidRPr="00E86CFD" w:rsidRDefault="00E86CFD" w:rsidP="00E86CFD">
            <w:pPr>
              <w:ind w:firstLine="420"/>
              <w:rPr>
                <w:sz w:val="24"/>
              </w:rPr>
            </w:pPr>
            <w:r w:rsidRPr="00E86CFD">
              <w:rPr>
                <w:sz w:val="24"/>
              </w:rPr>
              <w:t>0.0.0.0:8548/:20203</w:t>
            </w:r>
          </w:p>
        </w:tc>
      </w:tr>
    </w:tbl>
    <w:p w:rsidR="00E86CFD" w:rsidRPr="00E86CFD" w:rsidRDefault="00E86CFD" w:rsidP="00E86CFD">
      <w:pPr>
        <w:ind w:firstLine="420"/>
        <w:rPr>
          <w:sz w:val="24"/>
        </w:rPr>
      </w:pPr>
      <w:r w:rsidRPr="00E86CFD">
        <w:rPr>
          <w:sz w:val="24"/>
        </w:rPr>
        <w:t>需要注意的是</w:t>
      </w:r>
      <w:r w:rsidRPr="00E86CFD">
        <w:rPr>
          <w:rFonts w:hint="eastAsia"/>
          <w:sz w:val="24"/>
        </w:rPr>
        <w:t>，</w:t>
      </w:r>
      <w:r w:rsidRPr="00E86CFD">
        <w:rPr>
          <w:sz w:val="24"/>
        </w:rPr>
        <w:t>为了开发人员能够在开发后台的时候可以直接调试</w:t>
      </w:r>
      <w:r w:rsidRPr="00E86CFD">
        <w:rPr>
          <w:rFonts w:hint="eastAsia"/>
          <w:sz w:val="24"/>
        </w:rPr>
        <w:t>，</w:t>
      </w:r>
      <w:r w:rsidRPr="00E86CFD">
        <w:rPr>
          <w:sz w:val="24"/>
        </w:rPr>
        <w:t>我们允许外网进行访问</w:t>
      </w:r>
      <w:r w:rsidRPr="00E86CFD">
        <w:rPr>
          <w:rFonts w:hint="eastAsia"/>
          <w:sz w:val="24"/>
        </w:rPr>
        <w:t>，</w:t>
      </w:r>
      <w:r w:rsidRPr="00E86CFD">
        <w:rPr>
          <w:sz w:val="24"/>
        </w:rPr>
        <w:t>因此监听地址设置为广播地址</w:t>
      </w:r>
      <w:r w:rsidRPr="00E86CFD">
        <w:rPr>
          <w:rFonts w:hint="eastAsia"/>
          <w:sz w:val="24"/>
        </w:rPr>
        <w:t>，</w:t>
      </w:r>
      <w:r w:rsidRPr="00E86CFD">
        <w:rPr>
          <w:sz w:val="24"/>
        </w:rPr>
        <w:t>而对于</w:t>
      </w:r>
      <w:r w:rsidRPr="00E86CFD">
        <w:rPr>
          <w:rFonts w:hint="eastAsia"/>
          <w:sz w:val="24"/>
        </w:rPr>
        <w:t>后台访问云服务器的时候，其设置的</w:t>
      </w:r>
      <w:r w:rsidRPr="00E86CFD">
        <w:rPr>
          <w:rFonts w:hint="eastAsia"/>
          <w:sz w:val="24"/>
        </w:rPr>
        <w:t>P2P</w:t>
      </w:r>
      <w:r w:rsidRPr="00E86CFD">
        <w:rPr>
          <w:rFonts w:hint="eastAsia"/>
          <w:sz w:val="24"/>
        </w:rPr>
        <w:t>参数则为：</w:t>
      </w:r>
    </w:p>
    <w:p w:rsidR="00E86CFD" w:rsidRPr="00E86CFD" w:rsidRDefault="00E86CFD" w:rsidP="00E86CFD">
      <w:pPr>
        <w:ind w:firstLine="420"/>
        <w:rPr>
          <w:sz w:val="24"/>
        </w:rPr>
      </w:pPr>
      <w:r w:rsidRPr="00E86CFD">
        <w:rPr>
          <w:noProof/>
          <w:sz w:val="24"/>
        </w:rPr>
        <w:drawing>
          <wp:inline distT="0" distB="0" distL="0" distR="0" wp14:anchorId="02522AE3" wp14:editId="2543E689">
            <wp:extent cx="5276850" cy="1304925"/>
            <wp:effectExtent l="0" t="0" r="0" b="952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1304925"/>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其中，云服务器端的公网</w:t>
      </w:r>
      <w:r w:rsidRPr="00E86CFD">
        <w:rPr>
          <w:rFonts w:hint="eastAsia"/>
          <w:sz w:val="24"/>
        </w:rPr>
        <w:t>ip</w:t>
      </w:r>
      <w:r w:rsidRPr="00E86CFD">
        <w:rPr>
          <w:rFonts w:hint="eastAsia"/>
          <w:sz w:val="24"/>
        </w:rPr>
        <w:t>为</w:t>
      </w:r>
      <w:r w:rsidRPr="00E86CFD">
        <w:rPr>
          <w:rFonts w:hint="eastAsia"/>
          <w:sz w:val="24"/>
        </w:rPr>
        <w:t>101.132.68.46</w:t>
      </w:r>
      <w:r w:rsidRPr="00E86CFD">
        <w:rPr>
          <w:rFonts w:hint="eastAsia"/>
          <w:sz w:val="24"/>
        </w:rPr>
        <w:t>。端口设置为搭建联盟链时设定的端口参数。</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3.4</w:t>
      </w:r>
      <w:r w:rsidRPr="00E86CFD">
        <w:rPr>
          <w:rFonts w:hint="eastAsia"/>
          <w:sz w:val="24"/>
        </w:rPr>
        <w:t>机构初始化</w:t>
      </w:r>
    </w:p>
    <w:p w:rsidR="00E86CFD" w:rsidRPr="00E86CFD" w:rsidRDefault="00E86CFD" w:rsidP="00E86CFD">
      <w:pPr>
        <w:ind w:firstLine="420"/>
        <w:rPr>
          <w:sz w:val="24"/>
        </w:rPr>
      </w:pPr>
      <w:r w:rsidRPr="00E86CFD">
        <w:rPr>
          <w:rFonts w:hint="eastAsia"/>
          <w:sz w:val="24"/>
        </w:rPr>
        <w:t>使用以下命令初始化机构</w:t>
      </w:r>
      <w:r w:rsidRPr="00E86CFD">
        <w:rPr>
          <w:rFonts w:hint="eastAsia"/>
          <w:sz w:val="24"/>
        </w:rPr>
        <w:t>A</w:t>
      </w:r>
      <w:r w:rsidRPr="00E86CFD">
        <w:rPr>
          <w:rFonts w:hint="eastAsia"/>
          <w:sz w:val="24"/>
        </w:rPr>
        <w:t>和</w:t>
      </w:r>
      <w:r w:rsidRPr="00E86CFD">
        <w:rPr>
          <w:rFonts w:hint="eastAsia"/>
          <w:sz w:val="24"/>
        </w:rPr>
        <w:t>B</w:t>
      </w:r>
    </w:p>
    <w:p w:rsidR="00E86CFD" w:rsidRPr="00E86CFD" w:rsidRDefault="00E86CFD" w:rsidP="00E86CFD">
      <w:pPr>
        <w:ind w:firstLine="420"/>
        <w:rPr>
          <w:sz w:val="24"/>
        </w:rPr>
      </w:pPr>
      <w:r w:rsidRPr="00E86CFD">
        <w:rPr>
          <w:sz w:val="24"/>
        </w:rPr>
        <w:t>cp -r ~/generator ~/generator-A</w:t>
      </w:r>
    </w:p>
    <w:p w:rsidR="00E86CFD" w:rsidRPr="00E86CFD" w:rsidRDefault="00E86CFD" w:rsidP="00E86CFD">
      <w:pPr>
        <w:ind w:firstLine="420"/>
        <w:rPr>
          <w:sz w:val="24"/>
        </w:rPr>
      </w:pPr>
      <w:r w:rsidRPr="00E86CFD">
        <w:rPr>
          <w:sz w:val="24"/>
        </w:rPr>
        <w:t>cp -r ~/generator ~/generator-</w:t>
      </w:r>
      <w:r w:rsidRPr="00E86CFD">
        <w:rPr>
          <w:rFonts w:hint="eastAsia"/>
          <w:sz w:val="24"/>
        </w:rPr>
        <w:t>B</w:t>
      </w:r>
    </w:p>
    <w:p w:rsidR="00E86CFD" w:rsidRPr="00E86CFD" w:rsidRDefault="00E86CFD" w:rsidP="00E86CFD">
      <w:pPr>
        <w:ind w:firstLine="420"/>
        <w:rPr>
          <w:sz w:val="24"/>
        </w:rPr>
      </w:pPr>
      <w:r w:rsidRPr="00E86CFD">
        <w:rPr>
          <w:rFonts w:hint="eastAsia"/>
          <w:sz w:val="24"/>
        </w:rPr>
        <w:t>使用以下命令初始化链证书（在证书生成机构目录下操作）：</w:t>
      </w:r>
    </w:p>
    <w:p w:rsidR="00E86CFD" w:rsidRPr="00E86CFD" w:rsidRDefault="00E86CFD" w:rsidP="00E86CFD">
      <w:pPr>
        <w:ind w:firstLine="420"/>
        <w:rPr>
          <w:sz w:val="24"/>
        </w:rPr>
      </w:pPr>
      <w:r w:rsidRPr="00E86CFD">
        <w:rPr>
          <w:sz w:val="24"/>
        </w:rPr>
        <w:t>./generator --generate_chain_certificate ./dir_chain_ca</w:t>
      </w:r>
    </w:p>
    <w:p w:rsidR="00E86CFD" w:rsidRPr="00E86CFD" w:rsidRDefault="00E86CFD" w:rsidP="00E86CFD">
      <w:pPr>
        <w:ind w:firstLine="420"/>
        <w:rPr>
          <w:sz w:val="24"/>
        </w:rPr>
      </w:pPr>
      <w:r w:rsidRPr="00E86CFD">
        <w:rPr>
          <w:sz w:val="24"/>
        </w:rPr>
        <w:t>随后查看链证书及私钥情况</w:t>
      </w:r>
      <w:r w:rsidRPr="00E86CFD">
        <w:rPr>
          <w:rFonts w:hint="eastAsia"/>
          <w:sz w:val="24"/>
        </w:rPr>
        <w:t>：</w:t>
      </w:r>
    </w:p>
    <w:p w:rsidR="00E86CFD" w:rsidRPr="00E86CFD" w:rsidRDefault="00E86CFD" w:rsidP="00E86CFD">
      <w:pPr>
        <w:ind w:firstLine="420"/>
        <w:rPr>
          <w:sz w:val="24"/>
        </w:rPr>
      </w:pPr>
      <w:r w:rsidRPr="00E86CFD">
        <w:rPr>
          <w:noProof/>
          <w:sz w:val="24"/>
        </w:rPr>
        <w:drawing>
          <wp:inline distT="0" distB="0" distL="0" distR="0" wp14:anchorId="38EFE5B9" wp14:editId="664CAD6A">
            <wp:extent cx="5276850" cy="390525"/>
            <wp:effectExtent l="0" t="0" r="0" b="9525"/>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90525"/>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需要注意的是，一条联盟链只能有一个唯一的链证书。</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3.5</w:t>
      </w:r>
      <w:r w:rsidRPr="00E86CFD">
        <w:rPr>
          <w:rFonts w:hint="eastAsia"/>
          <w:sz w:val="24"/>
        </w:rPr>
        <w:t>机构</w:t>
      </w:r>
      <w:r w:rsidRPr="00E86CFD">
        <w:rPr>
          <w:rFonts w:hint="eastAsia"/>
          <w:sz w:val="24"/>
        </w:rPr>
        <w:t>A</w:t>
      </w:r>
      <w:r w:rsidRPr="00E86CFD">
        <w:rPr>
          <w:rFonts w:hint="eastAsia"/>
          <w:sz w:val="24"/>
        </w:rPr>
        <w:t>、</w:t>
      </w:r>
      <w:r w:rsidRPr="00E86CFD">
        <w:rPr>
          <w:rFonts w:hint="eastAsia"/>
          <w:sz w:val="24"/>
        </w:rPr>
        <w:t>B</w:t>
      </w:r>
      <w:r w:rsidRPr="00E86CFD">
        <w:rPr>
          <w:rFonts w:hint="eastAsia"/>
          <w:sz w:val="24"/>
        </w:rPr>
        <w:t>构建群组</w:t>
      </w:r>
    </w:p>
    <w:p w:rsidR="00E86CFD" w:rsidRPr="00E86CFD" w:rsidRDefault="00E86CFD" w:rsidP="00E86CFD">
      <w:pPr>
        <w:ind w:firstLine="420"/>
        <w:rPr>
          <w:sz w:val="24"/>
        </w:rPr>
      </w:pPr>
      <w:r w:rsidRPr="00E86CFD">
        <w:rPr>
          <w:sz w:val="24"/>
        </w:rPr>
        <w:t>由机构本地生成私钥</w:t>
      </w:r>
      <w:r w:rsidRPr="00E86CFD">
        <w:rPr>
          <w:sz w:val="24"/>
        </w:rPr>
        <w:t>agency.key</w:t>
      </w:r>
      <w:r w:rsidRPr="00E86CFD">
        <w:rPr>
          <w:sz w:val="24"/>
        </w:rPr>
        <w:t>，再生成证书请求文件，向证书签发机构获取机构证书</w:t>
      </w:r>
      <w:r w:rsidRPr="00E86CFD">
        <w:rPr>
          <w:sz w:val="24"/>
        </w:rPr>
        <w:t>agency.crt</w:t>
      </w:r>
      <w:r w:rsidRPr="00E86CFD">
        <w:rPr>
          <w:sz w:val="24"/>
        </w:rPr>
        <w:t>。</w:t>
      </w:r>
    </w:p>
    <w:p w:rsidR="00E86CFD" w:rsidRPr="00E86CFD" w:rsidRDefault="00E86CFD" w:rsidP="00E86CFD">
      <w:pPr>
        <w:ind w:firstLine="420"/>
        <w:rPr>
          <w:sz w:val="24"/>
        </w:rPr>
      </w:pPr>
      <w:r w:rsidRPr="00E86CFD">
        <w:rPr>
          <w:rFonts w:hint="eastAsia"/>
          <w:sz w:val="24"/>
        </w:rPr>
        <w:t>在证书</w:t>
      </w:r>
      <w:r w:rsidRPr="00E86CFD">
        <w:rPr>
          <w:sz w:val="24"/>
        </w:rPr>
        <w:t>生成机构目录下操作</w:t>
      </w:r>
      <w:r w:rsidRPr="00E86CFD">
        <w:rPr>
          <w:rFonts w:hint="eastAsia"/>
          <w:sz w:val="24"/>
        </w:rPr>
        <w:t>，</w:t>
      </w:r>
      <w:r w:rsidRPr="00E86CFD">
        <w:rPr>
          <w:sz w:val="24"/>
        </w:rPr>
        <w:t>生成</w:t>
      </w:r>
      <w:r w:rsidRPr="00E86CFD">
        <w:rPr>
          <w:rFonts w:hint="eastAsia"/>
          <w:sz w:val="24"/>
        </w:rPr>
        <w:t>机构</w:t>
      </w:r>
      <w:r w:rsidRPr="00E86CFD">
        <w:rPr>
          <w:rFonts w:hint="eastAsia"/>
          <w:sz w:val="24"/>
        </w:rPr>
        <w:t>A</w:t>
      </w:r>
      <w:r w:rsidRPr="00E86CFD">
        <w:rPr>
          <w:rFonts w:hint="eastAsia"/>
          <w:sz w:val="24"/>
        </w:rPr>
        <w:t>、</w:t>
      </w:r>
      <w:r w:rsidRPr="00E86CFD">
        <w:rPr>
          <w:rFonts w:hint="eastAsia"/>
          <w:sz w:val="24"/>
        </w:rPr>
        <w:t>B</w:t>
      </w:r>
      <w:r w:rsidRPr="00E86CFD">
        <w:rPr>
          <w:rFonts w:hint="eastAsia"/>
          <w:sz w:val="24"/>
        </w:rPr>
        <w:t>的证书，在生成之后</w:t>
      </w:r>
      <w:r w:rsidRPr="00E86CFD">
        <w:rPr>
          <w:sz w:val="24"/>
        </w:rPr>
        <w:t>发送链证书、机构证书、机构私钥至各自机构所属文件夹中</w:t>
      </w:r>
      <w:r w:rsidRPr="00E86CFD">
        <w:rPr>
          <w:rFonts w:hint="eastAsia"/>
          <w:sz w:val="24"/>
        </w:rPr>
        <w:t>，</w:t>
      </w:r>
      <w:r w:rsidRPr="00E86CFD">
        <w:rPr>
          <w:sz w:val="24"/>
        </w:rPr>
        <w:t>如通过文件拷贝的方式</w:t>
      </w:r>
      <w:r w:rsidRPr="00E86CFD">
        <w:rPr>
          <w:rFonts w:hint="eastAsia"/>
          <w:sz w:val="24"/>
        </w:rPr>
        <w:t>，</w:t>
      </w:r>
      <w:r w:rsidRPr="00E86CFD">
        <w:rPr>
          <w:sz w:val="24"/>
        </w:rPr>
        <w:t>从证书授权机构将机构证书发送给对应的机构，放到机构的工作目录的</w:t>
      </w:r>
      <w:r w:rsidRPr="00E86CFD">
        <w:rPr>
          <w:sz w:val="24"/>
        </w:rPr>
        <w:t>meta</w:t>
      </w:r>
      <w:r w:rsidRPr="00E86CFD">
        <w:rPr>
          <w:sz w:val="24"/>
        </w:rPr>
        <w:t>子目录下</w:t>
      </w:r>
      <w:r w:rsidRPr="00E86CFD">
        <w:rPr>
          <w:rFonts w:hint="eastAsia"/>
          <w:sz w:val="24"/>
        </w:rPr>
        <w:t>：</w:t>
      </w:r>
    </w:p>
    <w:p w:rsidR="00E86CFD" w:rsidRPr="00E86CFD" w:rsidRDefault="00E86CFD" w:rsidP="00E86CFD">
      <w:pPr>
        <w:ind w:firstLine="420"/>
        <w:rPr>
          <w:sz w:val="24"/>
        </w:rPr>
      </w:pPr>
      <w:r w:rsidRPr="00E86CFD">
        <w:rPr>
          <w:sz w:val="24"/>
        </w:rPr>
        <w:t>./generator --generate_agency_certificate ./dir_agency_ca ./dir_chain_ca agencyA</w:t>
      </w:r>
    </w:p>
    <w:p w:rsidR="00E86CFD" w:rsidRPr="00E86CFD" w:rsidRDefault="00E86CFD" w:rsidP="00E86CFD">
      <w:pPr>
        <w:ind w:firstLine="420"/>
        <w:rPr>
          <w:sz w:val="24"/>
        </w:rPr>
      </w:pPr>
      <w:r w:rsidRPr="00E86CFD">
        <w:rPr>
          <w:sz w:val="24"/>
        </w:rPr>
        <w:t>cp ./dir_chain_ca/ca.crt ./dir_agency_ca/agencyA/agency.crt ./dir_agency_ca/age</w:t>
      </w:r>
      <w:r w:rsidRPr="00E86CFD">
        <w:rPr>
          <w:sz w:val="24"/>
        </w:rPr>
        <w:lastRenderedPageBreak/>
        <w:t>ncyA/agency.key ~/generator-A/meta/</w:t>
      </w:r>
    </w:p>
    <w:p w:rsidR="00E86CFD" w:rsidRPr="00E86CFD" w:rsidRDefault="00E86CFD" w:rsidP="00E86CFD">
      <w:pPr>
        <w:ind w:firstLine="420"/>
        <w:rPr>
          <w:sz w:val="24"/>
        </w:rPr>
      </w:pPr>
      <w:r w:rsidRPr="00E86CFD">
        <w:rPr>
          <w:sz w:val="24"/>
        </w:rPr>
        <w:t>./generator --generate_agency_certificate ./dir_agency_ca ./dir_chain_ca agencyB</w:t>
      </w:r>
    </w:p>
    <w:p w:rsidR="00E86CFD" w:rsidRPr="00E86CFD" w:rsidRDefault="00E86CFD" w:rsidP="00E86CFD">
      <w:pPr>
        <w:ind w:firstLine="420"/>
        <w:rPr>
          <w:sz w:val="24"/>
        </w:rPr>
      </w:pPr>
      <w:r w:rsidRPr="00E86CFD">
        <w:rPr>
          <w:sz w:val="24"/>
        </w:rPr>
        <w:t>cp ./dir_chain_ca/ca.crt ./dir_agency_ca/agencyB/agency.crt ./dir_agency_ca/agencyB/agency.key ~/generator-B/meta/</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要注意的是，</w:t>
      </w:r>
      <w:r w:rsidRPr="00E86CFD">
        <w:rPr>
          <w:sz w:val="24"/>
        </w:rPr>
        <w:t>一条联盟链中只能用到一个根证书</w:t>
      </w:r>
      <w:r w:rsidRPr="00E86CFD">
        <w:rPr>
          <w:sz w:val="24"/>
        </w:rPr>
        <w:t>ca.crt</w:t>
      </w:r>
      <w:r w:rsidRPr="00E86CFD">
        <w:rPr>
          <w:sz w:val="24"/>
        </w:rPr>
        <w:t>，</w:t>
      </w:r>
      <w:r w:rsidRPr="00E86CFD">
        <w:rPr>
          <w:rFonts w:hint="eastAsia"/>
          <w:sz w:val="24"/>
        </w:rPr>
        <w:t>以及</w:t>
      </w:r>
      <w:r w:rsidRPr="00E86CFD">
        <w:rPr>
          <w:sz w:val="24"/>
        </w:rPr>
        <w:t>一个群组只能有一个群组创世区块</w:t>
      </w:r>
      <w:r w:rsidRPr="00E86CFD">
        <w:rPr>
          <w:sz w:val="24"/>
        </w:rPr>
        <w:t>group.x.genesis</w:t>
      </w:r>
      <w:r w:rsidRPr="00E86CFD">
        <w:rPr>
          <w:rFonts w:hint="eastAsia"/>
          <w:sz w:val="24"/>
        </w:rPr>
        <w:t>。</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3.6</w:t>
      </w:r>
      <w:r w:rsidRPr="00E86CFD">
        <w:rPr>
          <w:rFonts w:hint="eastAsia"/>
          <w:sz w:val="24"/>
        </w:rPr>
        <w:t>分别修改配置文件</w:t>
      </w:r>
    </w:p>
    <w:p w:rsidR="00E86CFD" w:rsidRPr="00E86CFD" w:rsidRDefault="00E86CFD" w:rsidP="00E86CFD">
      <w:pPr>
        <w:ind w:firstLine="420"/>
        <w:rPr>
          <w:sz w:val="24"/>
        </w:rPr>
      </w:pPr>
      <w:r w:rsidRPr="00E86CFD">
        <w:rPr>
          <w:rFonts w:hint="eastAsia"/>
          <w:sz w:val="24"/>
        </w:rPr>
        <w:t>由于部署工具根据</w:t>
      </w:r>
      <w:r w:rsidRPr="00E86CFD">
        <w:rPr>
          <w:rFonts w:hint="eastAsia"/>
          <w:sz w:val="24"/>
        </w:rPr>
        <w:t>node_deployment.ini</w:t>
      </w:r>
      <w:r w:rsidRPr="00E86CFD">
        <w:rPr>
          <w:rFonts w:hint="eastAsia"/>
          <w:sz w:val="24"/>
        </w:rPr>
        <w:t>的配置生成相关节点证书，以及</w:t>
      </w:r>
      <w:r w:rsidRPr="00E86CFD">
        <w:rPr>
          <w:sz w:val="24"/>
        </w:rPr>
        <w:t>生成节点配置文件夹等</w:t>
      </w:r>
      <w:r w:rsidRPr="00E86CFD">
        <w:rPr>
          <w:rFonts w:hint="eastAsia"/>
          <w:sz w:val="24"/>
        </w:rPr>
        <w:t>，</w:t>
      </w:r>
      <w:r w:rsidRPr="00E86CFD">
        <w:rPr>
          <w:sz w:val="24"/>
        </w:rPr>
        <w:t>因此需要根据云服务器端的情况进行部署和修改配置</w:t>
      </w:r>
      <w:r w:rsidRPr="00E86CFD">
        <w:rPr>
          <w:rFonts w:hint="eastAsia"/>
          <w:sz w:val="24"/>
        </w:rPr>
        <w:t>。</w:t>
      </w:r>
    </w:p>
    <w:p w:rsidR="00E86CFD" w:rsidRPr="00E86CFD" w:rsidRDefault="00E86CFD" w:rsidP="00E86CFD">
      <w:pPr>
        <w:ind w:firstLine="420"/>
        <w:rPr>
          <w:sz w:val="24"/>
        </w:rPr>
      </w:pPr>
      <w:r w:rsidRPr="00E86CFD">
        <w:rPr>
          <w:rFonts w:hint="eastAsia"/>
          <w:sz w:val="24"/>
        </w:rPr>
        <w:t>在机构</w:t>
      </w:r>
      <w:r w:rsidRPr="00E86CFD">
        <w:rPr>
          <w:rFonts w:hint="eastAsia"/>
          <w:sz w:val="24"/>
        </w:rPr>
        <w:t>A</w:t>
      </w:r>
      <w:r w:rsidRPr="00E86CFD">
        <w:rPr>
          <w:rFonts w:hint="eastAsia"/>
          <w:sz w:val="24"/>
        </w:rPr>
        <w:t>的文件夹</w:t>
      </w:r>
      <w:r w:rsidRPr="00E86CFD">
        <w:rPr>
          <w:rFonts w:hint="eastAsia"/>
          <w:sz w:val="24"/>
        </w:rPr>
        <w:t>generatorA</w:t>
      </w:r>
      <w:r w:rsidRPr="00E86CFD">
        <w:rPr>
          <w:rFonts w:hint="eastAsia"/>
          <w:sz w:val="24"/>
        </w:rPr>
        <w:t>下，修改</w:t>
      </w:r>
      <w:r w:rsidRPr="00E86CFD">
        <w:rPr>
          <w:sz w:val="24"/>
        </w:rPr>
        <w:t>conf/node_deployment.ini</w:t>
      </w:r>
      <w:r w:rsidRPr="00E86CFD">
        <w:rPr>
          <w:rFonts w:hint="eastAsia"/>
          <w:sz w:val="24"/>
        </w:rPr>
        <w:t>，以以下内容配置相关节点，</w:t>
      </w:r>
    </w:p>
    <w:p w:rsidR="00E86CFD" w:rsidRPr="00E86CFD" w:rsidRDefault="00E86CFD" w:rsidP="00E86CFD">
      <w:pPr>
        <w:ind w:firstLine="420"/>
        <w:rPr>
          <w:sz w:val="24"/>
        </w:rPr>
      </w:pPr>
      <w:r w:rsidRPr="00E86CFD">
        <w:rPr>
          <w:rFonts w:hint="eastAsia"/>
          <w:sz w:val="24"/>
        </w:rPr>
        <w:t>：</w:t>
      </w:r>
    </w:p>
    <w:p w:rsidR="00E86CFD" w:rsidRPr="00E86CFD" w:rsidRDefault="00E86CFD" w:rsidP="00E86CFD">
      <w:pPr>
        <w:ind w:firstLine="420"/>
        <w:rPr>
          <w:sz w:val="24"/>
        </w:rPr>
      </w:pPr>
      <w:r w:rsidRPr="00E86CFD">
        <w:rPr>
          <w:sz w:val="24"/>
        </w:rPr>
        <w:t>[group]</w:t>
      </w:r>
    </w:p>
    <w:p w:rsidR="00E86CFD" w:rsidRPr="00E86CFD" w:rsidRDefault="00E86CFD" w:rsidP="00E86CFD">
      <w:pPr>
        <w:ind w:firstLine="420"/>
        <w:rPr>
          <w:sz w:val="24"/>
        </w:rPr>
      </w:pPr>
      <w:r w:rsidRPr="00E86CFD">
        <w:rPr>
          <w:sz w:val="24"/>
        </w:rPr>
        <w:t>group_id=1</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sz w:val="24"/>
        </w:rPr>
        <w:t>[node0]</w:t>
      </w:r>
    </w:p>
    <w:p w:rsidR="00E86CFD" w:rsidRPr="00E86CFD" w:rsidRDefault="00E86CFD" w:rsidP="00E86CFD">
      <w:pPr>
        <w:ind w:firstLine="420"/>
        <w:rPr>
          <w:sz w:val="24"/>
        </w:rPr>
      </w:pPr>
      <w:r w:rsidRPr="00E86CFD">
        <w:rPr>
          <w:sz w:val="24"/>
        </w:rPr>
        <w:t>; host ip for the communication among peers.</w:t>
      </w:r>
    </w:p>
    <w:p w:rsidR="00E86CFD" w:rsidRPr="00E86CFD" w:rsidRDefault="00E86CFD" w:rsidP="00E86CFD">
      <w:pPr>
        <w:ind w:firstLine="420"/>
        <w:rPr>
          <w:sz w:val="24"/>
        </w:rPr>
      </w:pPr>
      <w:r w:rsidRPr="00E86CFD">
        <w:rPr>
          <w:sz w:val="24"/>
        </w:rPr>
        <w:t>; Please use your ssh login ip.</w:t>
      </w:r>
    </w:p>
    <w:p w:rsidR="00E86CFD" w:rsidRPr="00E86CFD" w:rsidRDefault="00E86CFD" w:rsidP="00E86CFD">
      <w:pPr>
        <w:ind w:firstLine="420"/>
        <w:rPr>
          <w:sz w:val="24"/>
        </w:rPr>
      </w:pPr>
      <w:r w:rsidRPr="00E86CFD">
        <w:rPr>
          <w:sz w:val="24"/>
        </w:rPr>
        <w:t>p2p_ip=127.0.0.1</w:t>
      </w:r>
    </w:p>
    <w:p w:rsidR="00E86CFD" w:rsidRPr="00E86CFD" w:rsidRDefault="00E86CFD" w:rsidP="00E86CFD">
      <w:pPr>
        <w:ind w:firstLine="420"/>
        <w:rPr>
          <w:sz w:val="24"/>
        </w:rPr>
      </w:pPr>
      <w:r w:rsidRPr="00E86CFD">
        <w:rPr>
          <w:sz w:val="24"/>
        </w:rPr>
        <w:t>; listen ip for the communication between sdk clients.</w:t>
      </w:r>
    </w:p>
    <w:p w:rsidR="00E86CFD" w:rsidRPr="00E86CFD" w:rsidRDefault="00E86CFD" w:rsidP="00E86CFD">
      <w:pPr>
        <w:ind w:firstLine="420"/>
        <w:rPr>
          <w:sz w:val="24"/>
        </w:rPr>
      </w:pPr>
      <w:r w:rsidRPr="00E86CFD">
        <w:rPr>
          <w:sz w:val="24"/>
        </w:rPr>
        <w:t>; This ip is the same as p2p_ip for physical host.</w:t>
      </w:r>
    </w:p>
    <w:p w:rsidR="00E86CFD" w:rsidRPr="00E86CFD" w:rsidRDefault="00E86CFD" w:rsidP="00E86CFD">
      <w:pPr>
        <w:ind w:firstLine="420"/>
        <w:rPr>
          <w:sz w:val="24"/>
        </w:rPr>
      </w:pPr>
      <w:r w:rsidRPr="00E86CFD">
        <w:rPr>
          <w:sz w:val="24"/>
        </w:rPr>
        <w:t>; But for virtual host e.g. vps servers, it is usually different from p2p_ip.</w:t>
      </w:r>
    </w:p>
    <w:p w:rsidR="00E86CFD" w:rsidRPr="00E86CFD" w:rsidRDefault="00E86CFD" w:rsidP="00E86CFD">
      <w:pPr>
        <w:ind w:firstLine="420"/>
        <w:rPr>
          <w:sz w:val="24"/>
        </w:rPr>
      </w:pPr>
      <w:r w:rsidRPr="00E86CFD">
        <w:rPr>
          <w:sz w:val="24"/>
        </w:rPr>
        <w:t>; You can check accessible addresses of your network card.</w:t>
      </w:r>
    </w:p>
    <w:p w:rsidR="00E86CFD" w:rsidRPr="00E86CFD" w:rsidRDefault="00E86CFD" w:rsidP="00E86CFD">
      <w:pPr>
        <w:ind w:firstLine="420"/>
        <w:rPr>
          <w:sz w:val="24"/>
        </w:rPr>
      </w:pPr>
      <w:r w:rsidRPr="00E86CFD">
        <w:rPr>
          <w:sz w:val="24"/>
        </w:rPr>
        <w:t>; Please see https://tecadmin.net/check-ip-address-ubuntu-18-04-desktop/</w:t>
      </w:r>
    </w:p>
    <w:p w:rsidR="00E86CFD" w:rsidRPr="00E86CFD" w:rsidRDefault="00E86CFD" w:rsidP="00E86CFD">
      <w:pPr>
        <w:ind w:firstLine="420"/>
        <w:rPr>
          <w:sz w:val="24"/>
        </w:rPr>
      </w:pPr>
      <w:r w:rsidRPr="00E86CFD">
        <w:rPr>
          <w:sz w:val="24"/>
        </w:rPr>
        <w:t>; for more instructions.</w:t>
      </w:r>
    </w:p>
    <w:p w:rsidR="00E86CFD" w:rsidRPr="00E86CFD" w:rsidRDefault="00E86CFD" w:rsidP="00E86CFD">
      <w:pPr>
        <w:ind w:firstLine="420"/>
        <w:rPr>
          <w:sz w:val="24"/>
        </w:rPr>
      </w:pPr>
      <w:r w:rsidRPr="00E86CFD">
        <w:rPr>
          <w:sz w:val="24"/>
        </w:rPr>
        <w:t>rpc_ip=</w:t>
      </w:r>
      <w:r w:rsidRPr="00E86CFD">
        <w:rPr>
          <w:rFonts w:hint="eastAsia"/>
          <w:sz w:val="24"/>
        </w:rPr>
        <w:t>0.0.0.0</w:t>
      </w:r>
    </w:p>
    <w:p w:rsidR="00E86CFD" w:rsidRPr="00E86CFD" w:rsidRDefault="00E86CFD" w:rsidP="00E86CFD">
      <w:pPr>
        <w:ind w:firstLine="420"/>
        <w:rPr>
          <w:sz w:val="24"/>
        </w:rPr>
      </w:pPr>
      <w:r w:rsidRPr="00E86CFD">
        <w:rPr>
          <w:sz w:val="24"/>
        </w:rPr>
        <w:t>p2p_listen_port=30300</w:t>
      </w:r>
    </w:p>
    <w:p w:rsidR="00E86CFD" w:rsidRPr="00E86CFD" w:rsidRDefault="00E86CFD" w:rsidP="00E86CFD">
      <w:pPr>
        <w:ind w:firstLine="420"/>
        <w:rPr>
          <w:sz w:val="24"/>
        </w:rPr>
      </w:pPr>
      <w:r w:rsidRPr="00E86CFD">
        <w:rPr>
          <w:sz w:val="24"/>
        </w:rPr>
        <w:t>channel_listen_port=20200</w:t>
      </w:r>
    </w:p>
    <w:p w:rsidR="00E86CFD" w:rsidRPr="00E86CFD" w:rsidRDefault="00E86CFD" w:rsidP="00E86CFD">
      <w:pPr>
        <w:ind w:firstLine="420"/>
        <w:rPr>
          <w:sz w:val="24"/>
        </w:rPr>
      </w:pPr>
      <w:r w:rsidRPr="00E86CFD">
        <w:rPr>
          <w:sz w:val="24"/>
        </w:rPr>
        <w:t>jsonrpc_listen_port=8545</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sz w:val="24"/>
        </w:rPr>
        <w:t>[node1]</w:t>
      </w:r>
    </w:p>
    <w:p w:rsidR="00E86CFD" w:rsidRPr="00E86CFD" w:rsidRDefault="00E86CFD" w:rsidP="00E86CFD">
      <w:pPr>
        <w:ind w:firstLine="420"/>
        <w:rPr>
          <w:sz w:val="24"/>
        </w:rPr>
      </w:pPr>
      <w:r w:rsidRPr="00E86CFD">
        <w:rPr>
          <w:sz w:val="24"/>
        </w:rPr>
        <w:t>p2p_ip=127.0.0.1</w:t>
      </w:r>
    </w:p>
    <w:p w:rsidR="00E86CFD" w:rsidRPr="00E86CFD" w:rsidRDefault="00E86CFD" w:rsidP="00E86CFD">
      <w:pPr>
        <w:ind w:firstLine="420"/>
        <w:rPr>
          <w:sz w:val="24"/>
        </w:rPr>
      </w:pPr>
      <w:r w:rsidRPr="00E86CFD">
        <w:rPr>
          <w:sz w:val="24"/>
        </w:rPr>
        <w:t>rpc_ip=</w:t>
      </w:r>
      <w:r w:rsidRPr="00E86CFD">
        <w:rPr>
          <w:rFonts w:hint="eastAsia"/>
          <w:sz w:val="24"/>
        </w:rPr>
        <w:t>0.0.0.0</w:t>
      </w:r>
    </w:p>
    <w:p w:rsidR="00E86CFD" w:rsidRPr="00E86CFD" w:rsidRDefault="00E86CFD" w:rsidP="00E86CFD">
      <w:pPr>
        <w:ind w:firstLine="420"/>
        <w:rPr>
          <w:sz w:val="24"/>
        </w:rPr>
      </w:pPr>
      <w:r w:rsidRPr="00E86CFD">
        <w:rPr>
          <w:sz w:val="24"/>
        </w:rPr>
        <w:t>p2p_listen_port=30301</w:t>
      </w:r>
    </w:p>
    <w:p w:rsidR="00E86CFD" w:rsidRPr="00E86CFD" w:rsidRDefault="00E86CFD" w:rsidP="00E86CFD">
      <w:pPr>
        <w:ind w:firstLine="420"/>
        <w:rPr>
          <w:sz w:val="24"/>
        </w:rPr>
      </w:pPr>
      <w:r w:rsidRPr="00E86CFD">
        <w:rPr>
          <w:sz w:val="24"/>
        </w:rPr>
        <w:t>channel_listen_port=20201</w:t>
      </w:r>
    </w:p>
    <w:p w:rsidR="00E86CFD" w:rsidRPr="00E86CFD" w:rsidRDefault="00E86CFD" w:rsidP="00E86CFD">
      <w:pPr>
        <w:ind w:firstLine="420"/>
        <w:rPr>
          <w:sz w:val="24"/>
        </w:rPr>
      </w:pPr>
      <w:r w:rsidRPr="00E86CFD">
        <w:rPr>
          <w:sz w:val="24"/>
        </w:rPr>
        <w:t>jsonrpc_listen_port=8546</w:t>
      </w:r>
    </w:p>
    <w:p w:rsidR="00E86CFD" w:rsidRPr="00E86CFD" w:rsidRDefault="00E86CFD" w:rsidP="00E86CFD">
      <w:pPr>
        <w:ind w:firstLine="420"/>
        <w:rPr>
          <w:sz w:val="24"/>
        </w:rPr>
      </w:pPr>
      <w:r w:rsidRPr="00E86CFD">
        <w:rPr>
          <w:sz w:val="24"/>
        </w:rPr>
        <w:t>EOF</w:t>
      </w:r>
    </w:p>
    <w:p w:rsidR="00E86CFD" w:rsidRPr="00E86CFD" w:rsidRDefault="00E86CFD" w:rsidP="00E86CFD">
      <w:pPr>
        <w:ind w:firstLine="420"/>
        <w:rPr>
          <w:sz w:val="24"/>
        </w:rPr>
      </w:pPr>
      <w:r w:rsidRPr="00E86CFD">
        <w:rPr>
          <w:rFonts w:hint="eastAsia"/>
          <w:sz w:val="24"/>
        </w:rPr>
        <w:t>同理，以相同形式部署机构</w:t>
      </w:r>
      <w:r w:rsidRPr="00E86CFD">
        <w:rPr>
          <w:rFonts w:hint="eastAsia"/>
          <w:sz w:val="24"/>
        </w:rPr>
        <w:t>B</w:t>
      </w:r>
      <w:r w:rsidRPr="00E86CFD">
        <w:rPr>
          <w:rFonts w:hint="eastAsia"/>
          <w:sz w:val="24"/>
        </w:rPr>
        <w:t>的</w:t>
      </w:r>
      <w:r w:rsidRPr="00E86CFD">
        <w:rPr>
          <w:sz w:val="24"/>
        </w:rPr>
        <w:t>conf/node_deployment.ini</w:t>
      </w:r>
      <w:r w:rsidRPr="00E86CFD">
        <w:rPr>
          <w:rFonts w:hint="eastAsia"/>
          <w:sz w:val="24"/>
        </w:rPr>
        <w:t>：</w:t>
      </w:r>
    </w:p>
    <w:p w:rsidR="00E86CFD" w:rsidRPr="00E86CFD" w:rsidRDefault="00E86CFD" w:rsidP="00E86CFD">
      <w:pPr>
        <w:ind w:firstLine="420"/>
        <w:rPr>
          <w:sz w:val="24"/>
        </w:rPr>
      </w:pPr>
      <w:r w:rsidRPr="00E86CFD">
        <w:rPr>
          <w:sz w:val="24"/>
        </w:rPr>
        <w:t>[group]</w:t>
      </w:r>
    </w:p>
    <w:p w:rsidR="00E86CFD" w:rsidRPr="00E86CFD" w:rsidRDefault="00E86CFD" w:rsidP="00E86CFD">
      <w:pPr>
        <w:ind w:firstLine="420"/>
        <w:rPr>
          <w:sz w:val="24"/>
        </w:rPr>
      </w:pPr>
      <w:r w:rsidRPr="00E86CFD">
        <w:rPr>
          <w:sz w:val="24"/>
        </w:rPr>
        <w:t>group_id=1</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sz w:val="24"/>
        </w:rPr>
        <w:t>[node0]</w:t>
      </w:r>
    </w:p>
    <w:p w:rsidR="00E86CFD" w:rsidRPr="00E86CFD" w:rsidRDefault="00E86CFD" w:rsidP="00E86CFD">
      <w:pPr>
        <w:ind w:firstLine="420"/>
        <w:rPr>
          <w:sz w:val="24"/>
        </w:rPr>
      </w:pPr>
      <w:r w:rsidRPr="00E86CFD">
        <w:rPr>
          <w:sz w:val="24"/>
        </w:rPr>
        <w:lastRenderedPageBreak/>
        <w:t>; host ip for the communication among peers.</w:t>
      </w:r>
    </w:p>
    <w:p w:rsidR="00E86CFD" w:rsidRPr="00E86CFD" w:rsidRDefault="00E86CFD" w:rsidP="00E86CFD">
      <w:pPr>
        <w:ind w:firstLine="420"/>
        <w:rPr>
          <w:sz w:val="24"/>
        </w:rPr>
      </w:pPr>
      <w:r w:rsidRPr="00E86CFD">
        <w:rPr>
          <w:sz w:val="24"/>
        </w:rPr>
        <w:t>; Please use your ssh login ip.</w:t>
      </w:r>
    </w:p>
    <w:p w:rsidR="00E86CFD" w:rsidRPr="00E86CFD" w:rsidRDefault="00E86CFD" w:rsidP="00E86CFD">
      <w:pPr>
        <w:ind w:firstLine="420"/>
        <w:rPr>
          <w:sz w:val="24"/>
        </w:rPr>
      </w:pPr>
      <w:r w:rsidRPr="00E86CFD">
        <w:rPr>
          <w:sz w:val="24"/>
        </w:rPr>
        <w:t>p2p_ip=127.0.0.1</w:t>
      </w:r>
    </w:p>
    <w:p w:rsidR="00E86CFD" w:rsidRPr="00E86CFD" w:rsidRDefault="00E86CFD" w:rsidP="00E86CFD">
      <w:pPr>
        <w:ind w:firstLine="420"/>
        <w:rPr>
          <w:sz w:val="24"/>
        </w:rPr>
      </w:pPr>
      <w:r w:rsidRPr="00E86CFD">
        <w:rPr>
          <w:sz w:val="24"/>
        </w:rPr>
        <w:t>; listen ip for the communication between sdk clients.</w:t>
      </w:r>
    </w:p>
    <w:p w:rsidR="00E86CFD" w:rsidRPr="00E86CFD" w:rsidRDefault="00E86CFD" w:rsidP="00E86CFD">
      <w:pPr>
        <w:ind w:firstLine="420"/>
        <w:rPr>
          <w:sz w:val="24"/>
        </w:rPr>
      </w:pPr>
      <w:r w:rsidRPr="00E86CFD">
        <w:rPr>
          <w:sz w:val="24"/>
        </w:rPr>
        <w:t>; This ip is the same as p2p_ip for physical host.</w:t>
      </w:r>
    </w:p>
    <w:p w:rsidR="00E86CFD" w:rsidRPr="00E86CFD" w:rsidRDefault="00E86CFD" w:rsidP="00E86CFD">
      <w:pPr>
        <w:ind w:firstLine="420"/>
        <w:rPr>
          <w:sz w:val="24"/>
        </w:rPr>
      </w:pPr>
      <w:r w:rsidRPr="00E86CFD">
        <w:rPr>
          <w:sz w:val="24"/>
        </w:rPr>
        <w:t>; But for virtual host e.g. vps servers, it is usually different from p2p_ip.</w:t>
      </w:r>
    </w:p>
    <w:p w:rsidR="00E86CFD" w:rsidRPr="00E86CFD" w:rsidRDefault="00E86CFD" w:rsidP="00E86CFD">
      <w:pPr>
        <w:ind w:firstLine="420"/>
        <w:rPr>
          <w:sz w:val="24"/>
        </w:rPr>
      </w:pPr>
      <w:r w:rsidRPr="00E86CFD">
        <w:rPr>
          <w:sz w:val="24"/>
        </w:rPr>
        <w:t>; You can check accessible addresses of your network card.</w:t>
      </w:r>
    </w:p>
    <w:p w:rsidR="00E86CFD" w:rsidRPr="00E86CFD" w:rsidRDefault="00E86CFD" w:rsidP="00E86CFD">
      <w:pPr>
        <w:ind w:firstLine="420"/>
        <w:rPr>
          <w:sz w:val="24"/>
        </w:rPr>
      </w:pPr>
      <w:r w:rsidRPr="00E86CFD">
        <w:rPr>
          <w:sz w:val="24"/>
        </w:rPr>
        <w:t>; Please see https://tecadmin.net/check-ip-address-ubuntu-18-04-desktop/</w:t>
      </w:r>
    </w:p>
    <w:p w:rsidR="00E86CFD" w:rsidRPr="00E86CFD" w:rsidRDefault="00E86CFD" w:rsidP="00E86CFD">
      <w:pPr>
        <w:ind w:firstLine="420"/>
        <w:rPr>
          <w:sz w:val="24"/>
        </w:rPr>
      </w:pPr>
      <w:r w:rsidRPr="00E86CFD">
        <w:rPr>
          <w:sz w:val="24"/>
        </w:rPr>
        <w:t>; for more instructions.</w:t>
      </w:r>
    </w:p>
    <w:p w:rsidR="00E86CFD" w:rsidRPr="00E86CFD" w:rsidRDefault="00E86CFD" w:rsidP="00E86CFD">
      <w:pPr>
        <w:ind w:firstLine="420"/>
        <w:rPr>
          <w:sz w:val="24"/>
        </w:rPr>
      </w:pPr>
      <w:r w:rsidRPr="00E86CFD">
        <w:rPr>
          <w:sz w:val="24"/>
        </w:rPr>
        <w:t>rpc_ip=</w:t>
      </w:r>
      <w:r w:rsidRPr="00E86CFD">
        <w:rPr>
          <w:rFonts w:hint="eastAsia"/>
          <w:sz w:val="24"/>
        </w:rPr>
        <w:t>0.0.0.0</w:t>
      </w:r>
    </w:p>
    <w:p w:rsidR="00E86CFD" w:rsidRPr="00E86CFD" w:rsidRDefault="00E86CFD" w:rsidP="00E86CFD">
      <w:pPr>
        <w:ind w:firstLine="420"/>
        <w:rPr>
          <w:sz w:val="24"/>
        </w:rPr>
      </w:pPr>
      <w:r w:rsidRPr="00E86CFD">
        <w:rPr>
          <w:sz w:val="24"/>
        </w:rPr>
        <w:t>p2p_listen_port=30302</w:t>
      </w:r>
    </w:p>
    <w:p w:rsidR="00E86CFD" w:rsidRPr="00E86CFD" w:rsidRDefault="00E86CFD" w:rsidP="00E86CFD">
      <w:pPr>
        <w:ind w:firstLine="420"/>
        <w:rPr>
          <w:sz w:val="24"/>
        </w:rPr>
      </w:pPr>
      <w:r w:rsidRPr="00E86CFD">
        <w:rPr>
          <w:sz w:val="24"/>
        </w:rPr>
        <w:t>channel_listen_port=20202</w:t>
      </w:r>
    </w:p>
    <w:p w:rsidR="00E86CFD" w:rsidRPr="00E86CFD" w:rsidRDefault="00E86CFD" w:rsidP="00E86CFD">
      <w:pPr>
        <w:ind w:firstLine="420"/>
        <w:rPr>
          <w:sz w:val="24"/>
        </w:rPr>
      </w:pPr>
      <w:r w:rsidRPr="00E86CFD">
        <w:rPr>
          <w:sz w:val="24"/>
        </w:rPr>
        <w:t>jsonrpc_listen_port=8547</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sz w:val="24"/>
        </w:rPr>
        <w:t>[node1]</w:t>
      </w:r>
    </w:p>
    <w:p w:rsidR="00E86CFD" w:rsidRPr="00E86CFD" w:rsidRDefault="00E86CFD" w:rsidP="00E86CFD">
      <w:pPr>
        <w:ind w:firstLine="420"/>
        <w:rPr>
          <w:sz w:val="24"/>
        </w:rPr>
      </w:pPr>
      <w:r w:rsidRPr="00E86CFD">
        <w:rPr>
          <w:sz w:val="24"/>
        </w:rPr>
        <w:t>p2p_ip=127.0.0.1</w:t>
      </w:r>
    </w:p>
    <w:p w:rsidR="00E86CFD" w:rsidRPr="00E86CFD" w:rsidRDefault="00E86CFD" w:rsidP="00E86CFD">
      <w:pPr>
        <w:ind w:firstLine="420"/>
        <w:rPr>
          <w:sz w:val="24"/>
        </w:rPr>
      </w:pPr>
      <w:r w:rsidRPr="00E86CFD">
        <w:rPr>
          <w:sz w:val="24"/>
        </w:rPr>
        <w:t>rpc_ip=</w:t>
      </w:r>
      <w:r w:rsidRPr="00E86CFD">
        <w:rPr>
          <w:rFonts w:hint="eastAsia"/>
          <w:sz w:val="24"/>
        </w:rPr>
        <w:t>0.0.0.0</w:t>
      </w:r>
    </w:p>
    <w:p w:rsidR="00E86CFD" w:rsidRPr="00E86CFD" w:rsidRDefault="00E86CFD" w:rsidP="00E86CFD">
      <w:pPr>
        <w:ind w:firstLine="420"/>
        <w:rPr>
          <w:sz w:val="24"/>
        </w:rPr>
      </w:pPr>
      <w:r w:rsidRPr="00E86CFD">
        <w:rPr>
          <w:sz w:val="24"/>
        </w:rPr>
        <w:t>p2p_listen_port=30303</w:t>
      </w:r>
    </w:p>
    <w:p w:rsidR="00E86CFD" w:rsidRPr="00E86CFD" w:rsidRDefault="00E86CFD" w:rsidP="00E86CFD">
      <w:pPr>
        <w:ind w:firstLine="420"/>
        <w:rPr>
          <w:sz w:val="24"/>
        </w:rPr>
      </w:pPr>
      <w:r w:rsidRPr="00E86CFD">
        <w:rPr>
          <w:sz w:val="24"/>
        </w:rPr>
        <w:t>channel_listen_port=20203</w:t>
      </w:r>
    </w:p>
    <w:p w:rsidR="00E86CFD" w:rsidRPr="00E86CFD" w:rsidRDefault="00E86CFD" w:rsidP="00E86CFD">
      <w:pPr>
        <w:ind w:firstLine="420"/>
        <w:rPr>
          <w:sz w:val="24"/>
        </w:rPr>
      </w:pPr>
      <w:r w:rsidRPr="00E86CFD">
        <w:rPr>
          <w:sz w:val="24"/>
        </w:rPr>
        <w:t>jsonrpc_listen_port=8548</w:t>
      </w:r>
    </w:p>
    <w:p w:rsidR="00E86CFD" w:rsidRPr="00E86CFD" w:rsidRDefault="00E86CFD" w:rsidP="00E86CFD">
      <w:pPr>
        <w:ind w:firstLine="420"/>
        <w:rPr>
          <w:sz w:val="24"/>
        </w:rPr>
      </w:pPr>
      <w:r w:rsidRPr="00E86CFD">
        <w:rPr>
          <w:sz w:val="24"/>
        </w:rPr>
        <w:t>EOF</w:t>
      </w:r>
    </w:p>
    <w:p w:rsidR="00E86CFD" w:rsidRPr="00E86CFD" w:rsidRDefault="00E86CFD" w:rsidP="00E86CFD">
      <w:pPr>
        <w:ind w:firstLine="420"/>
        <w:rPr>
          <w:sz w:val="24"/>
        </w:rPr>
      </w:pPr>
      <w:r w:rsidRPr="00E86CFD">
        <w:rPr>
          <w:rFonts w:hint="eastAsia"/>
          <w:sz w:val="24"/>
        </w:rPr>
        <w:t>3.7</w:t>
      </w:r>
      <w:r w:rsidRPr="00E86CFD">
        <w:rPr>
          <w:rFonts w:hint="eastAsia"/>
          <w:sz w:val="24"/>
        </w:rPr>
        <w:t>机构</w:t>
      </w:r>
      <w:r w:rsidRPr="00E86CFD">
        <w:rPr>
          <w:rFonts w:hint="eastAsia"/>
          <w:sz w:val="24"/>
        </w:rPr>
        <w:t>A</w:t>
      </w:r>
      <w:r w:rsidRPr="00E86CFD">
        <w:rPr>
          <w:rFonts w:hint="eastAsia"/>
          <w:sz w:val="24"/>
        </w:rPr>
        <w:t>、</w:t>
      </w:r>
      <w:r w:rsidRPr="00E86CFD">
        <w:rPr>
          <w:rFonts w:hint="eastAsia"/>
          <w:sz w:val="24"/>
        </w:rPr>
        <w:t>B</w:t>
      </w:r>
      <w:r w:rsidRPr="00E86CFD">
        <w:rPr>
          <w:rFonts w:hint="eastAsia"/>
          <w:sz w:val="24"/>
        </w:rPr>
        <w:t>各自生成节点并发送节点信息</w:t>
      </w:r>
    </w:p>
    <w:p w:rsidR="00E86CFD" w:rsidRPr="00E86CFD" w:rsidRDefault="00E86CFD" w:rsidP="00E86CFD">
      <w:pPr>
        <w:ind w:firstLine="420"/>
        <w:rPr>
          <w:sz w:val="24"/>
        </w:rPr>
      </w:pPr>
      <w:r w:rsidRPr="00E86CFD">
        <w:rPr>
          <w:sz w:val="24"/>
        </w:rPr>
        <w:t>根据</w:t>
      </w:r>
      <w:r w:rsidRPr="00E86CFD">
        <w:rPr>
          <w:sz w:val="24"/>
        </w:rPr>
        <w:t>node_deployment.ini</w:t>
      </w:r>
      <w:r w:rsidRPr="00E86CFD">
        <w:rPr>
          <w:sz w:val="24"/>
        </w:rPr>
        <w:t>，及机构</w:t>
      </w:r>
      <w:r w:rsidRPr="00E86CFD">
        <w:rPr>
          <w:sz w:val="24"/>
        </w:rPr>
        <w:t>meta</w:t>
      </w:r>
      <w:r w:rsidRPr="00E86CFD">
        <w:rPr>
          <w:sz w:val="24"/>
        </w:rPr>
        <w:t>文件夹下的机构证书与私钥分别在机构</w:t>
      </w:r>
      <w:r w:rsidRPr="00E86CFD">
        <w:rPr>
          <w:rFonts w:hint="eastAsia"/>
          <w:sz w:val="24"/>
        </w:rPr>
        <w:t>A</w:t>
      </w:r>
      <w:r w:rsidRPr="00E86CFD">
        <w:rPr>
          <w:rFonts w:hint="eastAsia"/>
          <w:sz w:val="24"/>
        </w:rPr>
        <w:t>、</w:t>
      </w:r>
      <w:r w:rsidRPr="00E86CFD">
        <w:rPr>
          <w:rFonts w:hint="eastAsia"/>
          <w:sz w:val="24"/>
        </w:rPr>
        <w:t>B</w:t>
      </w:r>
      <w:r w:rsidRPr="00E86CFD">
        <w:rPr>
          <w:rFonts w:hint="eastAsia"/>
          <w:sz w:val="24"/>
        </w:rPr>
        <w:t>的目录下生成</w:t>
      </w:r>
      <w:r w:rsidRPr="00E86CFD">
        <w:rPr>
          <w:sz w:val="24"/>
        </w:rPr>
        <w:t>节点证书及</w:t>
      </w:r>
      <w:r w:rsidRPr="00E86CFD">
        <w:rPr>
          <w:sz w:val="24"/>
        </w:rPr>
        <w:t>P2P</w:t>
      </w:r>
      <w:r w:rsidRPr="00E86CFD">
        <w:rPr>
          <w:sz w:val="24"/>
        </w:rPr>
        <w:t>连接信息文件</w:t>
      </w:r>
      <w:r w:rsidRPr="00E86CFD">
        <w:rPr>
          <w:rFonts w:hint="eastAsia"/>
          <w:sz w:val="24"/>
        </w:rPr>
        <w:t>。</w:t>
      </w:r>
    </w:p>
    <w:p w:rsidR="00E86CFD" w:rsidRPr="00E86CFD" w:rsidRDefault="00E86CFD" w:rsidP="00E86CFD">
      <w:pPr>
        <w:ind w:firstLine="420"/>
        <w:rPr>
          <w:sz w:val="24"/>
        </w:rPr>
      </w:pPr>
      <w:r w:rsidRPr="00E86CFD">
        <w:rPr>
          <w:rFonts w:hint="eastAsia"/>
          <w:sz w:val="24"/>
        </w:rPr>
        <w:t>对于机构</w:t>
      </w:r>
      <w:r w:rsidRPr="00E86CFD">
        <w:rPr>
          <w:rFonts w:hint="eastAsia"/>
          <w:sz w:val="24"/>
        </w:rPr>
        <w:t>A</w:t>
      </w:r>
      <w:r w:rsidRPr="00E86CFD">
        <w:rPr>
          <w:rFonts w:hint="eastAsia"/>
          <w:sz w:val="24"/>
        </w:rPr>
        <w:t>，依次执行以下语句：</w:t>
      </w:r>
    </w:p>
    <w:p w:rsidR="00E86CFD" w:rsidRPr="00E86CFD" w:rsidRDefault="00E86CFD" w:rsidP="00E86CFD">
      <w:pPr>
        <w:ind w:firstLine="420"/>
        <w:rPr>
          <w:sz w:val="24"/>
        </w:rPr>
      </w:pPr>
      <w:r w:rsidRPr="00E86CFD">
        <w:rPr>
          <w:sz w:val="24"/>
        </w:rPr>
        <w:t>./generator --generate_all_certificates ./agencyA_node_info</w:t>
      </w:r>
    </w:p>
    <w:p w:rsidR="00E86CFD" w:rsidRPr="00E86CFD" w:rsidRDefault="00E86CFD" w:rsidP="00E86CFD">
      <w:pPr>
        <w:ind w:firstLine="420"/>
        <w:rPr>
          <w:sz w:val="24"/>
        </w:rPr>
      </w:pPr>
      <w:r w:rsidRPr="00E86CFD">
        <w:rPr>
          <w:sz w:val="24"/>
        </w:rPr>
        <w:t>cp ./agencyA_node_info/peers.txt ~/generator-B/meta/peersA.txt</w:t>
      </w:r>
    </w:p>
    <w:p w:rsidR="00E86CFD" w:rsidRPr="00E86CFD" w:rsidRDefault="00E86CFD" w:rsidP="00E86CFD">
      <w:pPr>
        <w:ind w:firstLine="420"/>
        <w:rPr>
          <w:sz w:val="24"/>
        </w:rPr>
      </w:pPr>
      <w:r w:rsidRPr="00E86CFD">
        <w:rPr>
          <w:rFonts w:hint="eastAsia"/>
          <w:sz w:val="24"/>
        </w:rPr>
        <w:t>其中，由于</w:t>
      </w:r>
      <w:r w:rsidRPr="00E86CFD">
        <w:rPr>
          <w:sz w:val="24"/>
        </w:rPr>
        <w:t>机构生成节点时需要指定其他节点的节点</w:t>
      </w:r>
      <w:r w:rsidRPr="00E86CFD">
        <w:rPr>
          <w:sz w:val="24"/>
        </w:rPr>
        <w:t>P2P</w:t>
      </w:r>
      <w:r w:rsidRPr="00E86CFD">
        <w:rPr>
          <w:sz w:val="24"/>
        </w:rPr>
        <w:t>连接地址，因此，机构</w:t>
      </w:r>
      <w:r w:rsidRPr="00E86CFD">
        <w:rPr>
          <w:rFonts w:hint="eastAsia"/>
          <w:sz w:val="24"/>
        </w:rPr>
        <w:t>A</w:t>
      </w:r>
      <w:r w:rsidRPr="00E86CFD">
        <w:rPr>
          <w:sz w:val="24"/>
        </w:rPr>
        <w:t>需将节点</w:t>
      </w:r>
      <w:r w:rsidRPr="00E86CFD">
        <w:rPr>
          <w:sz w:val="24"/>
        </w:rPr>
        <w:t>P2P</w:t>
      </w:r>
      <w:r w:rsidRPr="00E86CFD">
        <w:rPr>
          <w:sz w:val="24"/>
        </w:rPr>
        <w:t>连接地址文件发送至机构</w:t>
      </w:r>
      <w:r w:rsidRPr="00E86CFD">
        <w:rPr>
          <w:sz w:val="24"/>
        </w:rPr>
        <w:t>B</w:t>
      </w:r>
      <w:r w:rsidRPr="00E86CFD">
        <w:rPr>
          <w:rFonts w:hint="eastAsia"/>
          <w:sz w:val="24"/>
        </w:rPr>
        <w:t>，</w:t>
      </w:r>
      <w:r w:rsidRPr="00E86CFD">
        <w:rPr>
          <w:sz w:val="24"/>
        </w:rPr>
        <w:t>对于机构</w:t>
      </w:r>
      <w:r w:rsidRPr="00E86CFD">
        <w:rPr>
          <w:rFonts w:hint="eastAsia"/>
          <w:sz w:val="24"/>
        </w:rPr>
        <w:t>B</w:t>
      </w:r>
      <w:r w:rsidRPr="00E86CFD">
        <w:rPr>
          <w:rFonts w:hint="eastAsia"/>
          <w:sz w:val="24"/>
        </w:rPr>
        <w:t>而言同理。其生成过程如图。</w:t>
      </w:r>
    </w:p>
    <w:p w:rsidR="00E86CFD" w:rsidRPr="00E86CFD" w:rsidRDefault="00E86CFD" w:rsidP="00E86CFD">
      <w:pPr>
        <w:ind w:firstLine="420"/>
        <w:rPr>
          <w:sz w:val="24"/>
        </w:rPr>
      </w:pPr>
      <w:r w:rsidRPr="00E86CFD">
        <w:rPr>
          <w:noProof/>
          <w:sz w:val="24"/>
        </w:rPr>
        <w:drawing>
          <wp:inline distT="0" distB="0" distL="0" distR="0" wp14:anchorId="26A5B917" wp14:editId="3EBA6B51">
            <wp:extent cx="5274310" cy="1068785"/>
            <wp:effectExtent l="0" t="0" r="2540" b="0"/>
            <wp:docPr id="7" name="图片 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ta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068785"/>
                    </a:xfrm>
                    <a:prstGeom prst="rect">
                      <a:avLst/>
                    </a:prstGeom>
                    <a:noFill/>
                    <a:ln>
                      <a:noFill/>
                    </a:ln>
                  </pic:spPr>
                </pic:pic>
              </a:graphicData>
            </a:graphic>
          </wp:inline>
        </w:drawing>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3.8</w:t>
      </w:r>
      <w:r w:rsidRPr="00E86CFD">
        <w:rPr>
          <w:rFonts w:hint="eastAsia"/>
          <w:sz w:val="24"/>
        </w:rPr>
        <w:t>由机构</w:t>
      </w:r>
      <w:r w:rsidRPr="00E86CFD">
        <w:rPr>
          <w:rFonts w:hint="eastAsia"/>
          <w:sz w:val="24"/>
        </w:rPr>
        <w:t>A</w:t>
      </w:r>
      <w:r w:rsidRPr="00E86CFD">
        <w:rPr>
          <w:rFonts w:hint="eastAsia"/>
          <w:sz w:val="24"/>
        </w:rPr>
        <w:t>生成该群组的创世区块</w:t>
      </w:r>
    </w:p>
    <w:p w:rsidR="00E86CFD" w:rsidRPr="00E86CFD" w:rsidRDefault="00E86CFD" w:rsidP="00E86CFD">
      <w:pPr>
        <w:ind w:firstLine="420"/>
        <w:rPr>
          <w:sz w:val="24"/>
        </w:rPr>
      </w:pPr>
      <w:r w:rsidRPr="00E86CFD">
        <w:rPr>
          <w:rFonts w:hint="eastAsia"/>
          <w:sz w:val="24"/>
        </w:rPr>
        <w:t>在机构</w:t>
      </w:r>
      <w:r w:rsidRPr="00E86CFD">
        <w:rPr>
          <w:rFonts w:hint="eastAsia"/>
          <w:sz w:val="24"/>
        </w:rPr>
        <w:t>A</w:t>
      </w:r>
      <w:r w:rsidRPr="00E86CFD">
        <w:rPr>
          <w:rFonts w:hint="eastAsia"/>
          <w:sz w:val="24"/>
        </w:rPr>
        <w:t>的目录下，修改</w:t>
      </w:r>
      <w:r w:rsidRPr="00E86CFD">
        <w:rPr>
          <w:rFonts w:hint="eastAsia"/>
          <w:sz w:val="24"/>
        </w:rPr>
        <w:t>conf</w:t>
      </w:r>
      <w:r w:rsidRPr="00E86CFD">
        <w:rPr>
          <w:rFonts w:hint="eastAsia"/>
          <w:sz w:val="24"/>
        </w:rPr>
        <w:t>文件夹下的</w:t>
      </w:r>
      <w:r w:rsidRPr="00E86CFD">
        <w:rPr>
          <w:sz w:val="24"/>
        </w:rPr>
        <w:t>group_genesis.ini</w:t>
      </w:r>
      <w:r w:rsidRPr="00E86CFD">
        <w:rPr>
          <w:rFonts w:hint="eastAsia"/>
          <w:sz w:val="24"/>
        </w:rPr>
        <w:t xml:space="preserve"> </w:t>
      </w:r>
      <w:r w:rsidRPr="00E86CFD">
        <w:rPr>
          <w:rFonts w:hint="eastAsia"/>
          <w:sz w:val="24"/>
        </w:rPr>
        <w:t>内容如下：</w:t>
      </w:r>
    </w:p>
    <w:p w:rsidR="00E86CFD" w:rsidRPr="00E86CFD" w:rsidRDefault="00E86CFD" w:rsidP="00E86CFD">
      <w:pPr>
        <w:ind w:firstLine="420"/>
        <w:rPr>
          <w:sz w:val="24"/>
        </w:rPr>
      </w:pPr>
      <w:r w:rsidRPr="00E86CFD">
        <w:rPr>
          <w:sz w:val="24"/>
        </w:rPr>
        <w:t>[group]</w:t>
      </w:r>
    </w:p>
    <w:p w:rsidR="00E86CFD" w:rsidRPr="00E86CFD" w:rsidRDefault="00E86CFD" w:rsidP="00E86CFD">
      <w:pPr>
        <w:ind w:firstLine="420"/>
        <w:rPr>
          <w:sz w:val="24"/>
        </w:rPr>
      </w:pPr>
      <w:r w:rsidRPr="00E86CFD">
        <w:rPr>
          <w:sz w:val="24"/>
        </w:rPr>
        <w:t>group_id=1</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sz w:val="24"/>
        </w:rPr>
        <w:t>[nodes]</w:t>
      </w:r>
    </w:p>
    <w:p w:rsidR="00E86CFD" w:rsidRPr="00E86CFD" w:rsidRDefault="00E86CFD" w:rsidP="00E86CFD">
      <w:pPr>
        <w:ind w:firstLine="420"/>
        <w:rPr>
          <w:sz w:val="24"/>
        </w:rPr>
      </w:pPr>
      <w:r w:rsidRPr="00E86CFD">
        <w:rPr>
          <w:sz w:val="24"/>
        </w:rPr>
        <w:t>node0=127.0.0.1:30300</w:t>
      </w:r>
    </w:p>
    <w:p w:rsidR="00E86CFD" w:rsidRPr="00E86CFD" w:rsidRDefault="00E86CFD" w:rsidP="00E86CFD">
      <w:pPr>
        <w:ind w:firstLine="420"/>
        <w:rPr>
          <w:sz w:val="24"/>
        </w:rPr>
      </w:pPr>
      <w:r w:rsidRPr="00E86CFD">
        <w:rPr>
          <w:sz w:val="24"/>
        </w:rPr>
        <w:lastRenderedPageBreak/>
        <w:t>node1=127.0.0.1:30301</w:t>
      </w:r>
    </w:p>
    <w:p w:rsidR="00E86CFD" w:rsidRPr="00E86CFD" w:rsidRDefault="00E86CFD" w:rsidP="00E86CFD">
      <w:pPr>
        <w:ind w:firstLine="420"/>
        <w:rPr>
          <w:sz w:val="24"/>
        </w:rPr>
      </w:pPr>
      <w:r w:rsidRPr="00E86CFD">
        <w:rPr>
          <w:sz w:val="24"/>
        </w:rPr>
        <w:t>node2=127.0.0.1:30302</w:t>
      </w:r>
    </w:p>
    <w:p w:rsidR="00E86CFD" w:rsidRPr="00E86CFD" w:rsidRDefault="00E86CFD" w:rsidP="00E86CFD">
      <w:pPr>
        <w:ind w:firstLine="420"/>
        <w:rPr>
          <w:sz w:val="24"/>
        </w:rPr>
      </w:pPr>
      <w:r w:rsidRPr="00E86CFD">
        <w:rPr>
          <w:sz w:val="24"/>
        </w:rPr>
        <w:t>node3=127.0.0.1:30303</w:t>
      </w:r>
    </w:p>
    <w:p w:rsidR="00E86CFD" w:rsidRPr="00E86CFD" w:rsidRDefault="00E86CFD" w:rsidP="00E86CFD">
      <w:pPr>
        <w:ind w:firstLine="420"/>
        <w:rPr>
          <w:sz w:val="24"/>
        </w:rPr>
      </w:pPr>
      <w:r w:rsidRPr="00E86CFD">
        <w:rPr>
          <w:sz w:val="24"/>
        </w:rPr>
        <w:t>EOF</w:t>
      </w:r>
    </w:p>
    <w:p w:rsidR="00E86CFD" w:rsidRPr="00E86CFD" w:rsidRDefault="00E86CFD" w:rsidP="00E86CFD">
      <w:pPr>
        <w:ind w:firstLine="420"/>
        <w:rPr>
          <w:sz w:val="24"/>
        </w:rPr>
      </w:pPr>
      <w:r w:rsidRPr="00E86CFD">
        <w:rPr>
          <w:sz w:val="24"/>
        </w:rPr>
        <w:t>随后根据机构</w:t>
      </w:r>
      <w:r w:rsidRPr="00E86CFD">
        <w:rPr>
          <w:sz w:val="24"/>
        </w:rPr>
        <w:t>A</w:t>
      </w:r>
      <w:r w:rsidRPr="00E86CFD">
        <w:rPr>
          <w:sz w:val="24"/>
        </w:rPr>
        <w:t>的</w:t>
      </w:r>
      <w:r w:rsidRPr="00E86CFD">
        <w:rPr>
          <w:sz w:val="24"/>
        </w:rPr>
        <w:t>meta</w:t>
      </w:r>
      <w:r w:rsidRPr="00E86CFD">
        <w:rPr>
          <w:sz w:val="24"/>
        </w:rPr>
        <w:t>文件夹下配置的节点证书，生成</w:t>
      </w:r>
      <w:r w:rsidRPr="00E86CFD">
        <w:rPr>
          <w:sz w:val="24"/>
        </w:rPr>
        <w:t>group_genesis.ini</w:t>
      </w:r>
      <w:r w:rsidRPr="00E86CFD">
        <w:rPr>
          <w:sz w:val="24"/>
        </w:rPr>
        <w:t>配置的群组创世区块，</w:t>
      </w:r>
      <w:r w:rsidRPr="00E86CFD">
        <w:rPr>
          <w:rFonts w:hint="eastAsia"/>
          <w:sz w:val="24"/>
        </w:rPr>
        <w:t>使用到了</w:t>
      </w:r>
      <w:r w:rsidRPr="00E86CFD">
        <w:rPr>
          <w:sz w:val="24"/>
        </w:rPr>
        <w:t>机构</w:t>
      </w:r>
      <w:r w:rsidRPr="00E86CFD">
        <w:rPr>
          <w:sz w:val="24"/>
        </w:rPr>
        <w:t>A</w:t>
      </w:r>
      <w:r w:rsidRPr="00E86CFD">
        <w:rPr>
          <w:sz w:val="24"/>
        </w:rPr>
        <w:t>的</w:t>
      </w:r>
      <w:r w:rsidRPr="00E86CFD">
        <w:rPr>
          <w:sz w:val="24"/>
        </w:rPr>
        <w:t>meta</w:t>
      </w:r>
      <w:r w:rsidRPr="00E86CFD">
        <w:rPr>
          <w:sz w:val="24"/>
        </w:rPr>
        <w:t>下有名为</w:t>
      </w:r>
      <w:r w:rsidRPr="00E86CFD">
        <w:rPr>
          <w:sz w:val="24"/>
        </w:rPr>
        <w:t>cert_127.0.0.1_30300.crt</w:t>
      </w:r>
      <w:r w:rsidRPr="00E86CFD">
        <w:rPr>
          <w:sz w:val="24"/>
        </w:rPr>
        <w:t>，</w:t>
      </w:r>
      <w:r w:rsidRPr="00E86CFD">
        <w:rPr>
          <w:sz w:val="24"/>
        </w:rPr>
        <w:t>cert_127.0.0.1_30301.crt</w:t>
      </w:r>
      <w:r w:rsidRPr="00E86CFD">
        <w:rPr>
          <w:sz w:val="24"/>
        </w:rPr>
        <w:t>，</w:t>
      </w:r>
      <w:r w:rsidRPr="00E86CFD">
        <w:rPr>
          <w:sz w:val="24"/>
        </w:rPr>
        <w:t>cert_127.0.0.1_30302.crt</w:t>
      </w:r>
      <w:r w:rsidRPr="00E86CFD">
        <w:rPr>
          <w:sz w:val="24"/>
        </w:rPr>
        <w:t>，</w:t>
      </w:r>
      <w:r w:rsidRPr="00E86CFD">
        <w:rPr>
          <w:sz w:val="24"/>
        </w:rPr>
        <w:t>cert_127.0.0.1_30303.crt</w:t>
      </w:r>
      <w:r w:rsidRPr="00E86CFD">
        <w:rPr>
          <w:sz w:val="24"/>
        </w:rPr>
        <w:t>的节点证书，</w:t>
      </w:r>
      <w:r w:rsidRPr="00E86CFD">
        <w:rPr>
          <w:rFonts w:hint="eastAsia"/>
          <w:sz w:val="24"/>
        </w:rPr>
        <w:t>也</w:t>
      </w:r>
      <w:r w:rsidRPr="00E86CFD">
        <w:rPr>
          <w:sz w:val="24"/>
        </w:rPr>
        <w:t>同样需要用到机构</w:t>
      </w:r>
      <w:r w:rsidRPr="00E86CFD">
        <w:rPr>
          <w:sz w:val="24"/>
        </w:rPr>
        <w:t>B</w:t>
      </w:r>
      <w:r w:rsidRPr="00E86CFD">
        <w:rPr>
          <w:sz w:val="24"/>
        </w:rPr>
        <w:t>的节点证书。</w:t>
      </w:r>
    </w:p>
    <w:p w:rsidR="00E86CFD" w:rsidRPr="00E86CFD" w:rsidRDefault="00E86CFD" w:rsidP="00E86CFD">
      <w:pPr>
        <w:ind w:firstLine="420"/>
        <w:rPr>
          <w:sz w:val="24"/>
        </w:rPr>
      </w:pPr>
      <w:r w:rsidRPr="00E86CFD">
        <w:rPr>
          <w:rFonts w:hint="eastAsia"/>
          <w:sz w:val="24"/>
        </w:rPr>
        <w:t>使用如下语句生成群组：</w:t>
      </w:r>
    </w:p>
    <w:p w:rsidR="00E86CFD" w:rsidRPr="00E86CFD" w:rsidRDefault="00E86CFD" w:rsidP="00E86CFD">
      <w:pPr>
        <w:ind w:firstLine="420"/>
        <w:rPr>
          <w:sz w:val="24"/>
        </w:rPr>
      </w:pPr>
      <w:r w:rsidRPr="00E86CFD">
        <w:rPr>
          <w:sz w:val="24"/>
        </w:rPr>
        <w:t>./generator --create_group_genesis ./group</w:t>
      </w:r>
    </w:p>
    <w:p w:rsidR="00E86CFD" w:rsidRPr="00E86CFD" w:rsidRDefault="00E86CFD" w:rsidP="00E86CFD">
      <w:pPr>
        <w:ind w:firstLine="420"/>
        <w:rPr>
          <w:sz w:val="24"/>
        </w:rPr>
      </w:pPr>
      <w:r w:rsidRPr="00E86CFD">
        <w:rPr>
          <w:sz w:val="24"/>
        </w:rPr>
        <w:t>最后分发群组的创世区块到机构</w:t>
      </w:r>
      <w:r w:rsidRPr="00E86CFD">
        <w:rPr>
          <w:rFonts w:hint="eastAsia"/>
          <w:sz w:val="24"/>
        </w:rPr>
        <w:t>B</w:t>
      </w:r>
      <w:r w:rsidRPr="00E86CFD">
        <w:rPr>
          <w:rFonts w:hint="eastAsia"/>
          <w:sz w:val="24"/>
        </w:rPr>
        <w:t>：</w:t>
      </w:r>
    </w:p>
    <w:p w:rsidR="00E86CFD" w:rsidRPr="00E86CFD" w:rsidRDefault="00E86CFD" w:rsidP="00E86CFD">
      <w:pPr>
        <w:ind w:firstLine="420"/>
        <w:rPr>
          <w:sz w:val="24"/>
        </w:rPr>
      </w:pPr>
      <w:r w:rsidRPr="00E86CFD">
        <w:rPr>
          <w:sz w:val="24"/>
        </w:rPr>
        <w:t>cp ./group/group.1.genesis ~/generator-B/meta</w:t>
      </w:r>
      <w:r w:rsidRPr="00E86CFD">
        <w:rPr>
          <w:rFonts w:hint="eastAsia"/>
          <w:sz w:val="24"/>
        </w:rPr>
        <w:t>。</w:t>
      </w:r>
    </w:p>
    <w:p w:rsidR="00E86CFD" w:rsidRPr="00E86CFD" w:rsidRDefault="00E86CFD" w:rsidP="00E86CFD">
      <w:pPr>
        <w:ind w:firstLine="420"/>
        <w:rPr>
          <w:sz w:val="24"/>
        </w:rPr>
      </w:pPr>
    </w:p>
    <w:p w:rsidR="00E86CFD" w:rsidRPr="00E86CFD" w:rsidRDefault="00E86CFD" w:rsidP="00E86CFD">
      <w:pPr>
        <w:ind w:firstLine="420"/>
        <w:rPr>
          <w:sz w:val="24"/>
        </w:rPr>
      </w:pPr>
      <w:r w:rsidRPr="00E86CFD">
        <w:rPr>
          <w:rFonts w:hint="eastAsia"/>
          <w:sz w:val="24"/>
        </w:rPr>
        <w:t>3.9</w:t>
      </w:r>
      <w:r w:rsidRPr="00E86CFD">
        <w:rPr>
          <w:rFonts w:hint="eastAsia"/>
          <w:sz w:val="24"/>
        </w:rPr>
        <w:t>各机构生成并启动所属节点</w:t>
      </w:r>
    </w:p>
    <w:p w:rsidR="00E86CFD" w:rsidRPr="00E86CFD" w:rsidRDefault="00E86CFD" w:rsidP="00E86CFD">
      <w:pPr>
        <w:ind w:firstLine="420"/>
        <w:rPr>
          <w:sz w:val="24"/>
        </w:rPr>
      </w:pPr>
      <w:r w:rsidRPr="00E86CFD">
        <w:rPr>
          <w:rFonts w:hint="eastAsia"/>
          <w:sz w:val="24"/>
        </w:rPr>
        <w:t>分别在各机构目录下根据</w:t>
      </w:r>
      <w:r w:rsidRPr="00E86CFD">
        <w:rPr>
          <w:sz w:val="24"/>
        </w:rPr>
        <w:t>用户配置的</w:t>
      </w:r>
      <w:r w:rsidRPr="00E86CFD">
        <w:rPr>
          <w:sz w:val="24"/>
        </w:rPr>
        <w:t>node_deployment.ini</w:t>
      </w:r>
      <w:r w:rsidRPr="00E86CFD">
        <w:rPr>
          <w:sz w:val="24"/>
        </w:rPr>
        <w:t>文件生成相应的节点配置文件夹</w:t>
      </w:r>
      <w:r w:rsidRPr="00E86CFD">
        <w:rPr>
          <w:rFonts w:hint="eastAsia"/>
          <w:sz w:val="24"/>
        </w:rPr>
        <w:t>。执行如下命令：（以机构</w:t>
      </w:r>
      <w:r w:rsidRPr="00E86CFD">
        <w:rPr>
          <w:rFonts w:hint="eastAsia"/>
          <w:sz w:val="24"/>
        </w:rPr>
        <w:t>A</w:t>
      </w:r>
      <w:r w:rsidRPr="00E86CFD">
        <w:rPr>
          <w:rFonts w:hint="eastAsia"/>
          <w:sz w:val="24"/>
        </w:rPr>
        <w:t>为例）</w:t>
      </w:r>
    </w:p>
    <w:p w:rsidR="00E86CFD" w:rsidRPr="00E86CFD" w:rsidRDefault="00E86CFD" w:rsidP="00E86CFD">
      <w:pPr>
        <w:ind w:firstLine="420"/>
        <w:rPr>
          <w:sz w:val="24"/>
        </w:rPr>
      </w:pPr>
      <w:r w:rsidRPr="00E86CFD">
        <w:rPr>
          <w:sz w:val="24"/>
        </w:rPr>
        <w:t>./generator --build_install_package ./meta/peersB.txt ./nodeA</w:t>
      </w:r>
    </w:p>
    <w:p w:rsidR="00E86CFD" w:rsidRPr="00E86CFD" w:rsidRDefault="00E86CFD" w:rsidP="00E86CFD">
      <w:pPr>
        <w:ind w:firstLine="420"/>
        <w:rPr>
          <w:sz w:val="24"/>
        </w:rPr>
      </w:pPr>
      <w:r w:rsidRPr="00E86CFD">
        <w:rPr>
          <w:noProof/>
          <w:sz w:val="24"/>
        </w:rPr>
        <w:drawing>
          <wp:inline distT="0" distB="0" distL="0" distR="0" wp14:anchorId="10B3D29A" wp14:editId="5DA31F0E">
            <wp:extent cx="5274310" cy="1032019"/>
            <wp:effectExtent l="0" t="0" r="2540" b="0"/>
            <wp:docPr id="8" name="图片 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vata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032019"/>
                    </a:xfrm>
                    <a:prstGeom prst="rect">
                      <a:avLst/>
                    </a:prstGeom>
                    <a:noFill/>
                    <a:ln>
                      <a:noFill/>
                    </a:ln>
                  </pic:spPr>
                </pic:pic>
              </a:graphicData>
            </a:graphic>
          </wp:inline>
        </w:drawing>
      </w:r>
    </w:p>
    <w:p w:rsidR="00E86CFD" w:rsidRPr="00E86CFD" w:rsidRDefault="00E86CFD" w:rsidP="00E86CFD">
      <w:pPr>
        <w:ind w:firstLine="420"/>
        <w:rPr>
          <w:sz w:val="24"/>
        </w:rPr>
      </w:pPr>
      <w:r w:rsidRPr="00E86CFD">
        <w:rPr>
          <w:sz w:val="24"/>
        </w:rPr>
        <w:t>其中，</w:t>
      </w:r>
      <w:r w:rsidRPr="00E86CFD">
        <w:rPr>
          <w:sz w:val="24"/>
        </w:rPr>
        <w:t xml:space="preserve">monitor </w:t>
      </w:r>
      <w:r w:rsidRPr="00E86CFD">
        <w:rPr>
          <w:sz w:val="24"/>
        </w:rPr>
        <w:t>为脚本，</w:t>
      </w:r>
      <w:r w:rsidRPr="00E86CFD">
        <w:rPr>
          <w:sz w:val="24"/>
        </w:rPr>
        <w:t>node_...</w:t>
      </w:r>
      <w:r w:rsidRPr="00E86CFD">
        <w:rPr>
          <w:sz w:val="24"/>
        </w:rPr>
        <w:t>为对应地址服务器端口号的节点配置文件夹，</w:t>
      </w:r>
      <w:r w:rsidRPr="00E86CFD">
        <w:rPr>
          <w:sz w:val="24"/>
        </w:rPr>
        <w:t xml:space="preserve">scripts </w:t>
      </w:r>
      <w:r w:rsidRPr="00E86CFD">
        <w:rPr>
          <w:sz w:val="24"/>
        </w:rPr>
        <w:t>为节点的相关工具脚本，</w:t>
      </w:r>
      <w:r w:rsidRPr="00E86CFD">
        <w:rPr>
          <w:sz w:val="24"/>
        </w:rPr>
        <w:t xml:space="preserve">start_all.sh </w:t>
      </w:r>
      <w:r w:rsidRPr="00E86CFD">
        <w:rPr>
          <w:sz w:val="24"/>
        </w:rPr>
        <w:t>和</w:t>
      </w:r>
      <w:r w:rsidRPr="00E86CFD">
        <w:rPr>
          <w:sz w:val="24"/>
        </w:rPr>
        <w:t xml:space="preserve"> stop_all.sh </w:t>
      </w:r>
      <w:r w:rsidRPr="00E86CFD">
        <w:rPr>
          <w:sz w:val="24"/>
        </w:rPr>
        <w:t>分别为批量节点启动和停止的脚本。</w:t>
      </w:r>
    </w:p>
    <w:p w:rsidR="00E86CFD" w:rsidRPr="00E86CFD" w:rsidRDefault="00E86CFD" w:rsidP="00E86CFD">
      <w:pPr>
        <w:ind w:firstLine="420"/>
        <w:rPr>
          <w:sz w:val="24"/>
        </w:rPr>
      </w:pPr>
      <w:r w:rsidRPr="00E86CFD">
        <w:rPr>
          <w:rFonts w:hint="eastAsia"/>
          <w:sz w:val="24"/>
        </w:rPr>
        <w:t>最后，启动节点（以机构</w:t>
      </w:r>
      <w:r w:rsidRPr="00E86CFD">
        <w:rPr>
          <w:rFonts w:hint="eastAsia"/>
          <w:sz w:val="24"/>
        </w:rPr>
        <w:t>A</w:t>
      </w:r>
      <w:r w:rsidRPr="00E86CFD">
        <w:rPr>
          <w:rFonts w:hint="eastAsia"/>
          <w:sz w:val="24"/>
        </w:rPr>
        <w:t>为例）：</w:t>
      </w:r>
    </w:p>
    <w:p w:rsidR="00E86CFD" w:rsidRPr="00E86CFD" w:rsidRDefault="00E86CFD" w:rsidP="00E86CFD">
      <w:pPr>
        <w:ind w:firstLine="420"/>
        <w:rPr>
          <w:sz w:val="24"/>
        </w:rPr>
      </w:pPr>
      <w:r w:rsidRPr="00E86CFD">
        <w:rPr>
          <w:sz w:val="24"/>
        </w:rPr>
        <w:t>bash ./nodeA/start_all.sh</w:t>
      </w:r>
    </w:p>
    <w:p w:rsidR="00E86CFD" w:rsidRPr="00E86CFD" w:rsidRDefault="00E86CFD" w:rsidP="00E86CFD">
      <w:pPr>
        <w:ind w:firstLine="420"/>
        <w:rPr>
          <w:sz w:val="24"/>
        </w:rPr>
      </w:pPr>
      <w:r w:rsidRPr="00E86CFD">
        <w:rPr>
          <w:rFonts w:hint="eastAsia"/>
          <w:sz w:val="24"/>
        </w:rPr>
        <w:t>可以看到启动成功，对于机构</w:t>
      </w:r>
      <w:r w:rsidRPr="00E86CFD">
        <w:rPr>
          <w:rFonts w:hint="eastAsia"/>
          <w:sz w:val="24"/>
        </w:rPr>
        <w:t>B</w:t>
      </w:r>
      <w:r w:rsidRPr="00E86CFD">
        <w:rPr>
          <w:rFonts w:hint="eastAsia"/>
          <w:sz w:val="24"/>
        </w:rPr>
        <w:t>而言同理。</w:t>
      </w:r>
    </w:p>
    <w:p w:rsidR="00E86CFD" w:rsidRPr="00E86CFD" w:rsidRDefault="00E86CFD" w:rsidP="00E86CFD">
      <w:pPr>
        <w:ind w:firstLine="420"/>
        <w:rPr>
          <w:sz w:val="24"/>
        </w:rPr>
      </w:pPr>
      <w:r w:rsidRPr="00E86CFD">
        <w:rPr>
          <w:noProof/>
          <w:sz w:val="24"/>
        </w:rPr>
        <w:drawing>
          <wp:inline distT="0" distB="0" distL="0" distR="0" wp14:anchorId="55EB565E" wp14:editId="405D3EC6">
            <wp:extent cx="5274310" cy="669026"/>
            <wp:effectExtent l="0" t="0" r="2540" b="0"/>
            <wp:docPr id="9" name="图片 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669026"/>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最后，通过以下命令查看进程和节点</w:t>
      </w:r>
      <w:r w:rsidRPr="00E86CFD">
        <w:rPr>
          <w:rFonts w:hint="eastAsia"/>
          <w:sz w:val="24"/>
        </w:rPr>
        <w:t>log</w:t>
      </w:r>
      <w:r w:rsidRPr="00E86CFD">
        <w:rPr>
          <w:rFonts w:hint="eastAsia"/>
          <w:sz w:val="24"/>
        </w:rPr>
        <w:t>验证搭建情况：</w:t>
      </w:r>
    </w:p>
    <w:p w:rsidR="00E86CFD" w:rsidRPr="00E86CFD" w:rsidRDefault="00E86CFD" w:rsidP="00E86CFD">
      <w:pPr>
        <w:ind w:firstLine="420"/>
        <w:rPr>
          <w:sz w:val="24"/>
        </w:rPr>
      </w:pPr>
      <w:r w:rsidRPr="00E86CFD">
        <w:rPr>
          <w:sz w:val="24"/>
        </w:rPr>
        <w:t>ps -ef | grep fisco</w:t>
      </w:r>
    </w:p>
    <w:p w:rsidR="00E86CFD" w:rsidRPr="00E86CFD" w:rsidRDefault="00E86CFD" w:rsidP="00E86CFD">
      <w:pPr>
        <w:ind w:firstLine="420"/>
        <w:rPr>
          <w:sz w:val="24"/>
        </w:rPr>
      </w:pPr>
      <w:r w:rsidRPr="00E86CFD">
        <w:rPr>
          <w:sz w:val="24"/>
        </w:rPr>
        <w:t>tail -f ./node*/node*/log/log*  | grep +++</w:t>
      </w:r>
    </w:p>
    <w:p w:rsidR="00E86CFD" w:rsidRPr="00E86CFD" w:rsidRDefault="00E86CFD" w:rsidP="00E86CFD">
      <w:pPr>
        <w:ind w:firstLine="420"/>
        <w:rPr>
          <w:sz w:val="24"/>
        </w:rPr>
      </w:pPr>
      <w:r w:rsidRPr="00E86CFD">
        <w:rPr>
          <w:sz w:val="24"/>
        </w:rPr>
        <w:t>分别显示情况如下</w:t>
      </w:r>
      <w:r w:rsidRPr="00E86CFD">
        <w:rPr>
          <w:rFonts w:hint="eastAsia"/>
          <w:sz w:val="24"/>
        </w:rPr>
        <w:t>：</w:t>
      </w:r>
    </w:p>
    <w:p w:rsidR="00E86CFD" w:rsidRPr="00E86CFD" w:rsidRDefault="00E86CFD" w:rsidP="00E86CFD">
      <w:pPr>
        <w:ind w:firstLine="420"/>
        <w:rPr>
          <w:sz w:val="24"/>
        </w:rPr>
      </w:pPr>
      <w:r w:rsidRPr="00E86CFD">
        <w:rPr>
          <w:noProof/>
          <w:sz w:val="24"/>
        </w:rPr>
        <w:drawing>
          <wp:inline distT="0" distB="0" distL="0" distR="0" wp14:anchorId="543DF79D" wp14:editId="68511906">
            <wp:extent cx="5274310" cy="1106555"/>
            <wp:effectExtent l="0" t="0" r="2540" b="0"/>
            <wp:docPr id="10" name="图片 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vata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106555"/>
                    </a:xfrm>
                    <a:prstGeom prst="rect">
                      <a:avLst/>
                    </a:prstGeom>
                    <a:noFill/>
                    <a:ln>
                      <a:noFill/>
                    </a:ln>
                  </pic:spPr>
                </pic:pic>
              </a:graphicData>
            </a:graphic>
          </wp:inline>
        </w:drawing>
      </w:r>
    </w:p>
    <w:p w:rsidR="00E86CFD" w:rsidRPr="00E86CFD" w:rsidRDefault="00E86CFD" w:rsidP="00E86CFD">
      <w:pPr>
        <w:ind w:firstLine="420"/>
        <w:rPr>
          <w:sz w:val="24"/>
        </w:rPr>
      </w:pPr>
      <w:r w:rsidRPr="00E86CFD">
        <w:rPr>
          <w:noProof/>
          <w:sz w:val="24"/>
        </w:rPr>
        <w:lastRenderedPageBreak/>
        <w:drawing>
          <wp:inline distT="0" distB="0" distL="0" distR="0" wp14:anchorId="0A39F6F7" wp14:editId="6CC417E7">
            <wp:extent cx="5274310" cy="2134744"/>
            <wp:effectExtent l="0" t="0" r="2540" b="0"/>
            <wp:docPr id="11" name="图片 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vata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134744"/>
                    </a:xfrm>
                    <a:prstGeom prst="rect">
                      <a:avLst/>
                    </a:prstGeom>
                    <a:noFill/>
                    <a:ln>
                      <a:noFill/>
                    </a:ln>
                  </pic:spPr>
                </pic:pic>
              </a:graphicData>
            </a:graphic>
          </wp:inline>
        </w:drawing>
      </w:r>
    </w:p>
    <w:p w:rsidR="00E86CFD" w:rsidRPr="00E86CFD" w:rsidRDefault="00E86CFD" w:rsidP="00E86CFD">
      <w:pPr>
        <w:ind w:firstLine="420"/>
        <w:rPr>
          <w:sz w:val="24"/>
        </w:rPr>
      </w:pPr>
      <w:r w:rsidRPr="00E86CFD">
        <w:rPr>
          <w:rFonts w:hint="eastAsia"/>
          <w:sz w:val="24"/>
        </w:rPr>
        <w:t>至此，区块链网络</w:t>
      </w:r>
      <w:r w:rsidRPr="00E86CFD">
        <w:rPr>
          <w:rFonts w:hint="eastAsia"/>
          <w:sz w:val="24"/>
        </w:rPr>
        <w:t>2</w:t>
      </w:r>
      <w:r w:rsidRPr="00E86CFD">
        <w:rPr>
          <w:rFonts w:hint="eastAsia"/>
          <w:sz w:val="24"/>
        </w:rPr>
        <w:t>机构单群组搭建完成。</w:t>
      </w:r>
    </w:p>
    <w:p w:rsidR="003F6342" w:rsidRDefault="003F6342" w:rsidP="0004479F">
      <w:pPr>
        <w:rPr>
          <w:sz w:val="24"/>
        </w:rPr>
      </w:pPr>
    </w:p>
    <w:p w:rsidR="003F6342" w:rsidRDefault="003F6342" w:rsidP="00DF7CD4">
      <w:pPr>
        <w:ind w:firstLine="420"/>
        <w:rPr>
          <w:sz w:val="24"/>
        </w:rPr>
      </w:pPr>
      <w:r>
        <w:rPr>
          <w:rFonts w:hint="eastAsia"/>
          <w:sz w:val="24"/>
        </w:rPr>
        <w:t>二、区块链技术原理</w:t>
      </w:r>
    </w:p>
    <w:p w:rsidR="00F32A16" w:rsidRDefault="00F32A16" w:rsidP="00DF7CD4">
      <w:pPr>
        <w:ind w:firstLine="420"/>
        <w:rPr>
          <w:sz w:val="24"/>
        </w:rPr>
        <w:sectPr w:rsidR="00F32A16">
          <w:headerReference w:type="default" r:id="rId29"/>
          <w:footerReference w:type="default" r:id="rId30"/>
          <w:endnotePr>
            <w:numFmt w:val="decimal"/>
          </w:endnotePr>
          <w:pgSz w:w="11906" w:h="16838"/>
          <w:pgMar w:top="1440" w:right="1800" w:bottom="1440" w:left="1800" w:header="851" w:footer="992" w:gutter="0"/>
          <w:pgNumType w:start="1"/>
          <w:cols w:space="720"/>
          <w:docGrid w:type="lines" w:linePitch="312"/>
        </w:sectPr>
      </w:pPr>
    </w:p>
    <w:p w:rsidR="00972E16" w:rsidRPr="00DF7CD4" w:rsidRDefault="00972E16" w:rsidP="00DF7CD4">
      <w:pPr>
        <w:ind w:firstLine="420"/>
        <w:rPr>
          <w:sz w:val="24"/>
        </w:rPr>
      </w:pPr>
      <w:r w:rsidRPr="00DF7CD4">
        <w:rPr>
          <w:sz w:val="24"/>
        </w:rPr>
        <w:lastRenderedPageBreak/>
        <w:t>“</w:t>
      </w:r>
      <w:r w:rsidRPr="00DF7CD4">
        <w:rPr>
          <w:sz w:val="24"/>
        </w:rPr>
        <w:t>区块链</w:t>
      </w:r>
      <w:r w:rsidRPr="00DF7CD4">
        <w:rPr>
          <w:sz w:val="24"/>
        </w:rPr>
        <w:t>”</w:t>
      </w:r>
      <w:r w:rsidRPr="00DF7CD4">
        <w:rPr>
          <w:sz w:val="24"/>
        </w:rPr>
        <w:t>技术最初是由一位化名中本聪的人为比特币（一种数字货币）而设计出的一种特殊的数据库技术，它基于密码学中的椭圆曲线数字签名算法（</w:t>
      </w:r>
      <w:r w:rsidRPr="00DF7CD4">
        <w:rPr>
          <w:sz w:val="24"/>
        </w:rPr>
        <w:t>ECDSA</w:t>
      </w:r>
      <w:r w:rsidRPr="00DF7CD4">
        <w:rPr>
          <w:sz w:val="24"/>
        </w:rPr>
        <w:t>）来实现去中心化的</w:t>
      </w:r>
      <w:r w:rsidRPr="00DF7CD4">
        <w:rPr>
          <w:sz w:val="24"/>
        </w:rPr>
        <w:t>P2P</w:t>
      </w:r>
      <w:r w:rsidRPr="00DF7CD4">
        <w:rPr>
          <w:sz w:val="24"/>
        </w:rPr>
        <w:t>系统设计。但区块链的作用不仅仅局限在比特币上。现在，人们在使用</w:t>
      </w:r>
      <w:r w:rsidRPr="00DF7CD4">
        <w:rPr>
          <w:sz w:val="24"/>
        </w:rPr>
        <w:t>“</w:t>
      </w:r>
      <w:r w:rsidRPr="00DF7CD4">
        <w:rPr>
          <w:sz w:val="24"/>
        </w:rPr>
        <w:t>区块链</w:t>
      </w:r>
      <w:r w:rsidRPr="00DF7CD4">
        <w:rPr>
          <w:sz w:val="24"/>
        </w:rPr>
        <w:t>”</w:t>
      </w:r>
      <w:r w:rsidRPr="00DF7CD4">
        <w:rPr>
          <w:sz w:val="24"/>
        </w:rPr>
        <w:t>这个词时，有的时候是指数据结构，有时是指数据库，有时则是指数据库技术，但无论是哪种含义，都和比特币没有必然的联系。</w:t>
      </w:r>
      <w:r w:rsidR="00BC11E6">
        <w:rPr>
          <w:rStyle w:val="ad"/>
          <w:sz w:val="24"/>
        </w:rPr>
        <w:endnoteReference w:id="1"/>
      </w:r>
    </w:p>
    <w:p w:rsidR="00F32A16" w:rsidRDefault="00F32A16" w:rsidP="00DF7CD4">
      <w:pPr>
        <w:ind w:firstLine="420"/>
        <w:rPr>
          <w:sz w:val="24"/>
        </w:rPr>
        <w:sectPr w:rsidR="00F32A16" w:rsidSect="00F32A16">
          <w:endnotePr>
            <w:numFmt w:val="decimal"/>
          </w:endnotePr>
          <w:type w:val="continuous"/>
          <w:pgSz w:w="11906" w:h="16838"/>
          <w:pgMar w:top="1440" w:right="1800" w:bottom="1440" w:left="1800" w:header="851" w:footer="992" w:gutter="0"/>
          <w:pgNumType w:start="1"/>
          <w:cols w:space="720"/>
          <w:docGrid w:type="lines" w:linePitch="312"/>
        </w:sectPr>
      </w:pPr>
    </w:p>
    <w:p w:rsidR="00972E16" w:rsidRPr="00972E16" w:rsidRDefault="00972E16" w:rsidP="00DF7CD4">
      <w:pPr>
        <w:ind w:firstLine="420"/>
        <w:rPr>
          <w:sz w:val="24"/>
        </w:rPr>
      </w:pPr>
      <w:r w:rsidRPr="00972E16">
        <w:rPr>
          <w:sz w:val="24"/>
        </w:rPr>
        <w:lastRenderedPageBreak/>
        <w:t>从数据的角度来看：区块链是一种分布式数据库（或称为分布式共享总账，</w:t>
      </w:r>
      <w:r w:rsidRPr="00972E16">
        <w:rPr>
          <w:sz w:val="24"/>
        </w:rPr>
        <w:t>DistributedShared Ledger</w:t>
      </w:r>
      <w:r w:rsidRPr="00972E16">
        <w:rPr>
          <w:sz w:val="24"/>
        </w:rPr>
        <w:t>），这里的</w:t>
      </w:r>
      <w:r w:rsidRPr="00972E16">
        <w:rPr>
          <w:sz w:val="24"/>
        </w:rPr>
        <w:t>“</w:t>
      </w:r>
      <w:r w:rsidRPr="00972E16">
        <w:rPr>
          <w:sz w:val="24"/>
        </w:rPr>
        <w:t>分布式</w:t>
      </w:r>
      <w:r w:rsidRPr="00972E16">
        <w:rPr>
          <w:sz w:val="24"/>
        </w:rPr>
        <w:t>”</w:t>
      </w:r>
      <w:r w:rsidRPr="00972E16">
        <w:rPr>
          <w:sz w:val="24"/>
        </w:rPr>
        <w:t>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rsidR="00972E16" w:rsidRPr="00972E16" w:rsidRDefault="00972E16" w:rsidP="00DF7CD4">
      <w:pPr>
        <w:ind w:firstLine="420"/>
        <w:rPr>
          <w:sz w:val="24"/>
        </w:rPr>
      </w:pPr>
      <w:r w:rsidRPr="00972E16">
        <w:rPr>
          <w:sz w:val="24"/>
        </w:rPr>
        <w:t>从效果的角度来看：区块链可以生成一套记录时间先后的、不可篡改的、可信任的数据库，这套数据库是去中心化存储且数据安全能够得到有效保证的。</w:t>
      </w:r>
    </w:p>
    <w:p w:rsidR="00972E16" w:rsidRPr="00972E16" w:rsidRDefault="00972E16" w:rsidP="00DF7CD4">
      <w:pPr>
        <w:ind w:firstLine="420"/>
        <w:rPr>
          <w:sz w:val="24"/>
        </w:rPr>
      </w:pPr>
      <w:r w:rsidRPr="00972E16">
        <w:rPr>
          <w:sz w:val="24"/>
        </w:rPr>
        <w:t>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r w:rsidR="00F32A16">
        <w:rPr>
          <w:rStyle w:val="ad"/>
          <w:sz w:val="24"/>
        </w:rPr>
        <w:endnoteReference w:id="2"/>
      </w:r>
    </w:p>
    <w:p w:rsidR="00972E16" w:rsidRPr="00972E16" w:rsidRDefault="00972E16" w:rsidP="00DF7CD4">
      <w:pPr>
        <w:ind w:firstLine="420"/>
        <w:rPr>
          <w:sz w:val="24"/>
        </w:rPr>
      </w:pPr>
      <w:r w:rsidRPr="00972E16">
        <w:rPr>
          <w:sz w:val="24"/>
        </w:rPr>
        <w:t>如今的区块链技术概括起来是指通过去中心化和去信任的方式集体维护一个可靠数据库的技术。其实，区块链技术并不是一种单一的、全新的技术，而是多种现有技术（如加密算法、</w:t>
      </w:r>
      <w:r w:rsidRPr="00972E16">
        <w:rPr>
          <w:sz w:val="24"/>
        </w:rPr>
        <w:t>P2P</w:t>
      </w:r>
      <w:r w:rsidRPr="00972E16">
        <w:rPr>
          <w:sz w:val="24"/>
        </w:rPr>
        <w:t>文件传输等）整合的结果，这些技术与数据库巧妙地组合在一起，形成了一种新的数据记录、传递、存储与呈现的方式。简单的说，区块链技术就是一种大家共同参与记录信息、存储信息的技术。过去，人们将数据记录、存储的工作交给中心化的机构来完成，而区块链技术则让系统中的每一个人都可以参与数据的记录、存储。区块链技术在没有中央控制点的分布式对等网络下，使用分布式集体运作的方法，构建了一个</w:t>
      </w:r>
      <w:r w:rsidRPr="00972E16">
        <w:rPr>
          <w:sz w:val="24"/>
        </w:rPr>
        <w:t>P2P</w:t>
      </w:r>
      <w:r w:rsidRPr="00972E16">
        <w:rPr>
          <w:sz w:val="24"/>
        </w:rPr>
        <w:t>的自组织网络。通过复杂的校验机制，区块链数据库能够保持完整性、连续性和一致性，即使部分参与人作假也无法改变区块链的完整性，更无法篡改区块链中的数据。</w:t>
      </w:r>
    </w:p>
    <w:p w:rsidR="00972E16" w:rsidRPr="00972E16" w:rsidRDefault="00972E16" w:rsidP="00DF7CD4">
      <w:pPr>
        <w:ind w:firstLine="420"/>
        <w:rPr>
          <w:sz w:val="24"/>
        </w:rPr>
      </w:pPr>
      <w:r w:rsidRPr="00DF7CD4">
        <w:rPr>
          <w:rFonts w:hint="eastAsia"/>
          <w:sz w:val="24"/>
        </w:rPr>
        <w:t>区块链技术涉及的关键点包括：去中心化（</w:t>
      </w:r>
      <w:r w:rsidRPr="00DF7CD4">
        <w:rPr>
          <w:rFonts w:hint="eastAsia"/>
          <w:sz w:val="24"/>
        </w:rPr>
        <w:t>Decentralized</w:t>
      </w:r>
      <w:r w:rsidRPr="00DF7CD4">
        <w:rPr>
          <w:rFonts w:hint="eastAsia"/>
          <w:sz w:val="24"/>
        </w:rPr>
        <w:t>）、去信任（</w:t>
      </w:r>
      <w:r w:rsidRPr="00DF7CD4">
        <w:rPr>
          <w:rFonts w:hint="eastAsia"/>
          <w:sz w:val="24"/>
        </w:rPr>
        <w:t>Trustless</w:t>
      </w:r>
      <w:r w:rsidRPr="00DF7CD4">
        <w:rPr>
          <w:rFonts w:hint="eastAsia"/>
          <w:sz w:val="24"/>
        </w:rPr>
        <w:t>）、集体维护（</w:t>
      </w:r>
      <w:r w:rsidRPr="00DF7CD4">
        <w:rPr>
          <w:rFonts w:hint="eastAsia"/>
          <w:sz w:val="24"/>
        </w:rPr>
        <w:t>Collectively maintain</w:t>
      </w:r>
      <w:r w:rsidRPr="00DF7CD4">
        <w:rPr>
          <w:rFonts w:hint="eastAsia"/>
          <w:sz w:val="24"/>
        </w:rPr>
        <w:t>）、可靠数据库（</w:t>
      </w:r>
      <w:r w:rsidRPr="00DF7CD4">
        <w:rPr>
          <w:rFonts w:hint="eastAsia"/>
          <w:sz w:val="24"/>
        </w:rPr>
        <w:t>ReliableDatabase</w:t>
      </w:r>
      <w:r w:rsidRPr="00DF7CD4">
        <w:rPr>
          <w:rFonts w:hint="eastAsia"/>
          <w:sz w:val="24"/>
        </w:rPr>
        <w:t>）、时间戳（</w:t>
      </w:r>
      <w:r w:rsidRPr="00DF7CD4">
        <w:rPr>
          <w:rFonts w:hint="eastAsia"/>
          <w:sz w:val="24"/>
        </w:rPr>
        <w:t>Time stamp</w:t>
      </w:r>
      <w:r w:rsidRPr="00DF7CD4">
        <w:rPr>
          <w:rFonts w:hint="eastAsia"/>
          <w:sz w:val="24"/>
        </w:rPr>
        <w:t>）、非对称加密（</w:t>
      </w:r>
      <w:r w:rsidRPr="00DF7CD4">
        <w:rPr>
          <w:rFonts w:hint="eastAsia"/>
          <w:sz w:val="24"/>
        </w:rPr>
        <w:t>AsymmetricCryptography</w:t>
      </w:r>
      <w:r w:rsidRPr="00DF7CD4">
        <w:rPr>
          <w:rFonts w:hint="eastAsia"/>
          <w:sz w:val="24"/>
        </w:rPr>
        <w:t>）等。</w:t>
      </w:r>
    </w:p>
    <w:p w:rsidR="00972E16" w:rsidRPr="00972E16" w:rsidRDefault="00972E16" w:rsidP="00DF7CD4">
      <w:pPr>
        <w:ind w:firstLine="420"/>
        <w:rPr>
          <w:sz w:val="24"/>
        </w:rPr>
      </w:pPr>
      <w:r w:rsidRPr="00972E16">
        <w:rPr>
          <w:sz w:val="24"/>
        </w:rPr>
        <w:lastRenderedPageBreak/>
        <w:t>区块链技术重新定义了网络中信用的生成方式：在系统中，参与者无需了解其他人的背景资料，也不需要借助第三方机构的担保或保证，区块链技术保障了系统对价值转移的活动进行记录、传输、存储，其最后的结果一定是可信的。</w:t>
      </w:r>
    </w:p>
    <w:p w:rsidR="00972E16" w:rsidRPr="00972E16" w:rsidRDefault="00972E16" w:rsidP="00DF7CD4">
      <w:pPr>
        <w:ind w:firstLine="420"/>
        <w:rPr>
          <w:sz w:val="24"/>
        </w:rPr>
      </w:pPr>
      <w:r w:rsidRPr="00972E16">
        <w:rPr>
          <w:sz w:val="24"/>
        </w:rPr>
        <w:t>区块链技术原理的来源可归纳为一个数学问题：拜占庭将军问题。拜占庭将军问题延伸到互联网生活中来，其内涵可概括为：在互联网大背景下，当需要与不熟悉的对手方进行价值交换活动时，人们如何才能防止不会被其中的恶意破坏者欺骗、迷惑从而做出错误的决策。进一步将拜占庭将军问题延伸到技术领域中来，其内涵可概括为：在缺少可信任的中央节点和可信任的通道的情况下，分布在网络中的各个节点应如何达成共识。区块链技术解决了闻名已久的拜占庭将军问题</w:t>
      </w:r>
      <w:r w:rsidRPr="00972E16">
        <w:rPr>
          <w:sz w:val="24"/>
        </w:rPr>
        <w:t>——</w:t>
      </w:r>
      <w:r w:rsidRPr="00972E16">
        <w:rPr>
          <w:sz w:val="24"/>
        </w:rPr>
        <w:t>它提供了一种无需信任单个节点、还能创建共识网络的方法。</w:t>
      </w:r>
    </w:p>
    <w:p w:rsidR="00972E16" w:rsidRPr="00972E16" w:rsidRDefault="00972E16" w:rsidP="00DF7CD4">
      <w:pPr>
        <w:ind w:firstLine="420"/>
        <w:jc w:val="left"/>
        <w:rPr>
          <w:sz w:val="24"/>
        </w:rPr>
      </w:pPr>
      <w:r w:rsidRPr="00972E16">
        <w:rPr>
          <w:sz w:val="24"/>
        </w:rPr>
        <w:t>区块链技术的本质是一种互联网协议。</w:t>
      </w:r>
    </w:p>
    <w:p w:rsidR="00972E16" w:rsidRPr="00972E16" w:rsidRDefault="00972E16" w:rsidP="00DF7CD4">
      <w:pPr>
        <w:ind w:firstLine="420"/>
        <w:jc w:val="left"/>
        <w:rPr>
          <w:sz w:val="24"/>
        </w:rPr>
      </w:pPr>
      <w:r w:rsidRPr="00972E16">
        <w:rPr>
          <w:sz w:val="24"/>
        </w:rPr>
        <w:t>设想一下，如果现在我们想要在互联网世界中建立一套全球通用的数据库，那么我们会面临三个亟待解决的问题，这三个问题也是设计区块链技术的核心所在：</w:t>
      </w:r>
    </w:p>
    <w:p w:rsidR="00972E16" w:rsidRPr="00972E16" w:rsidRDefault="00972E16" w:rsidP="00DF7CD4">
      <w:pPr>
        <w:ind w:firstLine="420"/>
        <w:jc w:val="left"/>
        <w:rPr>
          <w:sz w:val="24"/>
        </w:rPr>
      </w:pPr>
      <w:r w:rsidRPr="00972E16">
        <w:rPr>
          <w:rFonts w:hint="eastAsia"/>
          <w:sz w:val="24"/>
        </w:rPr>
        <w:t>问题一：如何建立一个严谨的数据库，使得该数据库能够存储下海量的信息，同时又能在没有中心化结构的体系下保证数据库的完整性？</w:t>
      </w:r>
    </w:p>
    <w:p w:rsidR="00972E16" w:rsidRPr="00972E16" w:rsidRDefault="00972E16" w:rsidP="00DF7CD4">
      <w:pPr>
        <w:ind w:firstLine="420"/>
        <w:jc w:val="left"/>
        <w:rPr>
          <w:rFonts w:hint="eastAsia"/>
          <w:sz w:val="24"/>
        </w:rPr>
      </w:pPr>
      <w:r w:rsidRPr="00972E16">
        <w:rPr>
          <w:rFonts w:hint="eastAsia"/>
          <w:sz w:val="24"/>
        </w:rPr>
        <w:t>问题二：如何记录并存储下这个严谨的数据库，使得即便参与数据记录的某些节点崩溃，我们仍然能保证整个数据库系统的正常运行与信息完备？</w:t>
      </w:r>
    </w:p>
    <w:p w:rsidR="00972E16" w:rsidRPr="00972E16" w:rsidRDefault="00972E16" w:rsidP="00DF7CD4">
      <w:pPr>
        <w:ind w:firstLine="420"/>
        <w:jc w:val="left"/>
        <w:rPr>
          <w:rFonts w:hint="eastAsia"/>
          <w:sz w:val="24"/>
        </w:rPr>
      </w:pPr>
      <w:r w:rsidRPr="00972E16">
        <w:rPr>
          <w:rFonts w:hint="eastAsia"/>
          <w:sz w:val="24"/>
        </w:rPr>
        <w:t>问题三：如何使这个严谨且完整存储下来的数据库变得可信赖，使得我们可以在互联网无实名背景下成功防止诈骗？</w:t>
      </w:r>
    </w:p>
    <w:p w:rsidR="00972E16" w:rsidRPr="00972E16" w:rsidRDefault="00972E16" w:rsidP="00DF7CD4">
      <w:pPr>
        <w:ind w:firstLine="420"/>
        <w:jc w:val="left"/>
        <w:rPr>
          <w:rFonts w:hint="eastAsia"/>
          <w:sz w:val="24"/>
        </w:rPr>
      </w:pPr>
      <w:r w:rsidRPr="00972E16">
        <w:rPr>
          <w:sz w:val="24"/>
        </w:rPr>
        <w:t>针对这三个核心问题，区块链构建了一整套完整的、连贯的数据库技术来达成目的，解决这三个问题的技术也成为了区块链最核心的三大技术。此外，为了保证区块链技术的可进化性与可扩展性，区块链系统设计者还引入了</w:t>
      </w:r>
      <w:r w:rsidRPr="00972E16">
        <w:rPr>
          <w:sz w:val="24"/>
        </w:rPr>
        <w:t>“</w:t>
      </w:r>
      <w:r w:rsidRPr="00972E16">
        <w:rPr>
          <w:sz w:val="24"/>
        </w:rPr>
        <w:t>脚本</w:t>
      </w:r>
      <w:r w:rsidRPr="00972E16">
        <w:rPr>
          <w:sz w:val="24"/>
        </w:rPr>
        <w:t>”</w:t>
      </w:r>
      <w:r w:rsidRPr="00972E16">
        <w:rPr>
          <w:sz w:val="24"/>
        </w:rPr>
        <w:t>的概念来实现数据库的可编程性。我们认为，这四大技术构成了区块链的核心技术。</w:t>
      </w:r>
    </w:p>
    <w:p w:rsidR="00972E16" w:rsidRPr="00972E16" w:rsidRDefault="00972E16" w:rsidP="00DF7CD4">
      <w:pPr>
        <w:ind w:firstLine="420"/>
        <w:jc w:val="left"/>
        <w:rPr>
          <w:sz w:val="24"/>
        </w:rPr>
      </w:pPr>
      <w:r w:rsidRPr="00972E16">
        <w:rPr>
          <w:sz w:val="24"/>
        </w:rPr>
        <w:t>关于如何建立一个严谨数据库的问题，区块链的办法是：将数据库的结构进行创新，把数据分成不同的区块，每个区块通过特定的信息链接到上一区块的后面，前后顺连来呈现一套完整的数据，这也是</w:t>
      </w:r>
      <w:r w:rsidRPr="00972E16">
        <w:rPr>
          <w:sz w:val="24"/>
        </w:rPr>
        <w:t>“</w:t>
      </w:r>
      <w:r w:rsidRPr="00972E16">
        <w:rPr>
          <w:sz w:val="24"/>
        </w:rPr>
        <w:t>区块链</w:t>
      </w:r>
      <w:r w:rsidRPr="00972E16">
        <w:rPr>
          <w:sz w:val="24"/>
        </w:rPr>
        <w:t>”</w:t>
      </w:r>
      <w:r w:rsidRPr="00972E16">
        <w:rPr>
          <w:sz w:val="24"/>
        </w:rPr>
        <w:t>这三个字的来源。</w:t>
      </w:r>
    </w:p>
    <w:p w:rsidR="00972E16" w:rsidRPr="00972E16" w:rsidRDefault="00DF7CD4" w:rsidP="00DF7CD4">
      <w:pPr>
        <w:ind w:firstLine="420"/>
        <w:jc w:val="left"/>
        <w:rPr>
          <w:sz w:val="24"/>
        </w:rPr>
      </w:pPr>
      <w:r>
        <w:rPr>
          <w:sz w:val="24"/>
        </w:rPr>
        <w:t> </w:t>
      </w:r>
      <w:r w:rsidR="00972E16" w:rsidRPr="00972E16">
        <w:rPr>
          <w:sz w:val="24"/>
        </w:rPr>
        <w:t>区块（</w:t>
      </w:r>
      <w:r w:rsidR="00972E16" w:rsidRPr="00972E16">
        <w:rPr>
          <w:sz w:val="24"/>
        </w:rPr>
        <w:t>block</w:t>
      </w:r>
      <w:r w:rsidR="00972E16" w:rsidRPr="00972E16">
        <w:rPr>
          <w:sz w:val="24"/>
        </w:rPr>
        <w:t>）：在区块链技术中，数据以电子记录的形式被永久储存下来，存放这些电子记录的文件我们就称之为</w:t>
      </w:r>
      <w:r w:rsidR="00972E16" w:rsidRPr="00972E16">
        <w:rPr>
          <w:sz w:val="24"/>
        </w:rPr>
        <w:t>“</w:t>
      </w:r>
      <w:r w:rsidR="00972E16" w:rsidRPr="00972E16">
        <w:rPr>
          <w:sz w:val="24"/>
        </w:rPr>
        <w:t>区块（</w:t>
      </w:r>
      <w:r w:rsidR="00972E16" w:rsidRPr="00972E16">
        <w:rPr>
          <w:sz w:val="24"/>
        </w:rPr>
        <w:t>block</w:t>
      </w:r>
      <w:r w:rsidR="00972E16" w:rsidRPr="00972E16">
        <w:rPr>
          <w:sz w:val="24"/>
        </w:rPr>
        <w:t>）</w:t>
      </w:r>
      <w:r w:rsidR="00972E16" w:rsidRPr="00972E16">
        <w:rPr>
          <w:sz w:val="24"/>
        </w:rPr>
        <w:t>”</w:t>
      </w:r>
      <w:r w:rsidR="00972E16" w:rsidRPr="00972E16">
        <w:rPr>
          <w:sz w:val="24"/>
        </w:rPr>
        <w:t>。区块是按时间顺序一个一个先后生成的，每一个区块记录下它在被创建期间发生的所有价值交换活动，所有区块汇总起来形成一个记录合集。</w:t>
      </w:r>
    </w:p>
    <w:p w:rsidR="00972E16" w:rsidRPr="00972E16" w:rsidRDefault="00972E16" w:rsidP="00DF7CD4">
      <w:pPr>
        <w:ind w:firstLine="420"/>
        <w:jc w:val="left"/>
        <w:rPr>
          <w:sz w:val="24"/>
        </w:rPr>
      </w:pPr>
      <w:r w:rsidRPr="00972E16">
        <w:rPr>
          <w:sz w:val="24"/>
        </w:rPr>
        <w:t>区块结构（</w:t>
      </w:r>
      <w:r w:rsidRPr="00972E16">
        <w:rPr>
          <w:sz w:val="24"/>
        </w:rPr>
        <w:t>BlockStructure</w:t>
      </w:r>
      <w:r w:rsidRPr="00972E16">
        <w:rPr>
          <w:sz w:val="24"/>
        </w:rPr>
        <w:t>）：区块中会记录下区块生成时间段内的交易数据，区块主体实际上就是交易信息的合集。每一种区块链的结构设计可能不完全相同，但大结构上分为块头（</w:t>
      </w:r>
      <w:r w:rsidRPr="00972E16">
        <w:rPr>
          <w:sz w:val="24"/>
        </w:rPr>
        <w:t>header</w:t>
      </w:r>
      <w:r w:rsidRPr="00972E16">
        <w:rPr>
          <w:sz w:val="24"/>
        </w:rPr>
        <w:t>）和块身（</w:t>
      </w:r>
      <w:r w:rsidRPr="00972E16">
        <w:rPr>
          <w:sz w:val="24"/>
        </w:rPr>
        <w:t>body</w:t>
      </w:r>
      <w:r w:rsidRPr="00972E16">
        <w:rPr>
          <w:sz w:val="24"/>
        </w:rPr>
        <w:t>）两部分。块头用于链接到前面的块并且为区块链数据库提供完整性的保证，块身则包含了经过验证的、块创建过程中发生的价值交换的所有记录。</w:t>
      </w:r>
    </w:p>
    <w:p w:rsidR="00972E16" w:rsidRPr="00972E16" w:rsidRDefault="00972E16" w:rsidP="00DF7CD4">
      <w:pPr>
        <w:ind w:firstLine="420"/>
        <w:jc w:val="left"/>
        <w:rPr>
          <w:sz w:val="24"/>
        </w:rPr>
      </w:pPr>
      <w:r w:rsidRPr="00972E16">
        <w:rPr>
          <w:sz w:val="24"/>
        </w:rPr>
        <w:t>区块结构有两个非常重要的特点：第一，每一个区块上记录的交易是上一个区块形成之后、该区块被创建前发生的所有价值交换活动，这个特点保证了数据库的完整性。第二，在绝大多数情况下，一旦新区块完成后被加入到区块链的最后，则此区块的数据记录就再也不能改变或删除。这个特点保证了数据库的严谨性，即无法被篡改。</w:t>
      </w:r>
    </w:p>
    <w:p w:rsidR="00972E16" w:rsidRPr="00972E16" w:rsidRDefault="00972E16" w:rsidP="00DF7CD4">
      <w:pPr>
        <w:ind w:firstLine="420"/>
        <w:jc w:val="left"/>
        <w:rPr>
          <w:sz w:val="24"/>
        </w:rPr>
      </w:pPr>
      <w:r w:rsidRPr="00972E16">
        <w:rPr>
          <w:sz w:val="24"/>
        </w:rPr>
        <w:t>顾名思义，区块链就是区块以链的方式组合在一起，以这种方式形成的数据库我们称之为区块链数据库。区块链是系统内所有节点共享的交易数据库，这些节点基于价值交换协议参与到区块链的网络中来。</w:t>
      </w:r>
    </w:p>
    <w:p w:rsidR="00972E16" w:rsidRPr="00972E16" w:rsidRDefault="00972E16" w:rsidP="00DF7CD4">
      <w:pPr>
        <w:ind w:firstLine="420"/>
        <w:jc w:val="left"/>
        <w:rPr>
          <w:sz w:val="24"/>
        </w:rPr>
      </w:pPr>
      <w:r w:rsidRPr="00972E16">
        <w:rPr>
          <w:sz w:val="24"/>
        </w:rPr>
        <w:lastRenderedPageBreak/>
        <w:t>区块链是如何做到的呢？由于每一个区块的块头都包含了前一个区块的交易信息压缩值，这就使得从创世块（第一个区块）到当前区块连接在一起形成了一条长链。由于如果不知道前一区块的</w:t>
      </w:r>
      <w:r w:rsidRPr="00972E16">
        <w:rPr>
          <w:sz w:val="24"/>
        </w:rPr>
        <w:t>“</w:t>
      </w:r>
      <w:r w:rsidRPr="00972E16">
        <w:rPr>
          <w:sz w:val="24"/>
        </w:rPr>
        <w:t>交易缩影</w:t>
      </w:r>
      <w:r w:rsidRPr="00972E16">
        <w:rPr>
          <w:sz w:val="24"/>
        </w:rPr>
        <w:t>”</w:t>
      </w:r>
      <w:r w:rsidRPr="00972E16">
        <w:rPr>
          <w:sz w:val="24"/>
        </w:rPr>
        <w:t>值，就没有办法生成当前区块，因此每个区块必定按时间顺序跟随在前一个区块之后。这种所有区块包含前一个区块引用的结构让现存的区块集合形成了一条数据长链。</w:t>
      </w:r>
      <w:r w:rsidRPr="00972E16">
        <w:rPr>
          <w:sz w:val="24"/>
        </w:rPr>
        <w:t>“</w:t>
      </w:r>
      <w:r w:rsidRPr="00972E16">
        <w:rPr>
          <w:sz w:val="24"/>
        </w:rPr>
        <w:t>区块</w:t>
      </w:r>
      <w:r w:rsidRPr="00972E16">
        <w:rPr>
          <w:sz w:val="24"/>
        </w:rPr>
        <w:t>+</w:t>
      </w:r>
      <w:r w:rsidRPr="00972E16">
        <w:rPr>
          <w:sz w:val="24"/>
        </w:rPr>
        <w:t>链</w:t>
      </w:r>
      <w:r w:rsidRPr="00972E16">
        <w:rPr>
          <w:sz w:val="24"/>
        </w:rPr>
        <w:t>”</w:t>
      </w:r>
      <w:r w:rsidRPr="00972E16">
        <w:rPr>
          <w:sz w:val="24"/>
        </w:rPr>
        <w:t>的数据存储结构如下图所示。</w:t>
      </w:r>
    </w:p>
    <w:p w:rsidR="00972E16" w:rsidRPr="00972E16" w:rsidRDefault="00972E16" w:rsidP="00DF7CD4">
      <w:pPr>
        <w:ind w:firstLine="420"/>
        <w:jc w:val="left"/>
        <w:rPr>
          <w:sz w:val="24"/>
        </w:rPr>
      </w:pPr>
      <w:r w:rsidRPr="00972E16">
        <w:rPr>
          <w:sz w:val="24"/>
        </w:rPr>
        <w:t>我们引用《区块链：互联网金融的终局》（肖风）的一段话来总结区块链的基本结构：</w:t>
      </w:r>
      <w:r w:rsidRPr="00972E16">
        <w:rPr>
          <w:sz w:val="24"/>
        </w:rPr>
        <w:t>“</w:t>
      </w:r>
      <w:r w:rsidRPr="00972E16">
        <w:rPr>
          <w:sz w:val="24"/>
        </w:rPr>
        <w:t>人们把一段时间内生成的信息（包括数据或代码）打包成一个区块，盖上时间</w:t>
      </w:r>
      <w:r w:rsidRPr="00972E16">
        <w:rPr>
          <w:sz w:val="24"/>
        </w:rPr>
        <w:t xml:space="preserve"> </w:t>
      </w:r>
      <w:r w:rsidRPr="00972E16">
        <w:rPr>
          <w:sz w:val="24"/>
        </w:rPr>
        <w:t>戳，与上一个区块衔接在一起，每下一个区块的页首都包含了上一个区块的索引数据，然后再在本页中写入新的信息，从而形成新的区块，首尾相连，最终形成了区块链。</w:t>
      </w:r>
      <w:r w:rsidRPr="00972E16">
        <w:rPr>
          <w:sz w:val="24"/>
        </w:rPr>
        <w:t>”</w:t>
      </w:r>
      <w:r w:rsidRPr="00972E16">
        <w:rPr>
          <w:sz w:val="24"/>
        </w:rPr>
        <w:t>这个结构的神奇之处：区块（完整历史）</w:t>
      </w:r>
      <w:r w:rsidRPr="00972E16">
        <w:rPr>
          <w:sz w:val="24"/>
        </w:rPr>
        <w:t xml:space="preserve">+ </w:t>
      </w:r>
      <w:r w:rsidRPr="00972E16">
        <w:rPr>
          <w:sz w:val="24"/>
        </w:rPr>
        <w:t>链（完全验证）</w:t>
      </w:r>
      <w:r w:rsidRPr="00972E16">
        <w:rPr>
          <w:sz w:val="24"/>
        </w:rPr>
        <w:t xml:space="preserve">= </w:t>
      </w:r>
      <w:r w:rsidRPr="00972E16">
        <w:rPr>
          <w:sz w:val="24"/>
        </w:rPr>
        <w:t>时间戳</w:t>
      </w:r>
    </w:p>
    <w:p w:rsidR="00972E16" w:rsidRPr="00972E16" w:rsidRDefault="00972E16" w:rsidP="00DF7CD4">
      <w:pPr>
        <w:ind w:firstLine="420"/>
        <w:jc w:val="left"/>
        <w:rPr>
          <w:sz w:val="24"/>
        </w:rPr>
      </w:pPr>
      <w:r w:rsidRPr="00972E16">
        <w:rPr>
          <w:sz w:val="24"/>
        </w:rPr>
        <w:t xml:space="preserve"> “</w:t>
      </w:r>
      <w:r w:rsidRPr="00972E16">
        <w:rPr>
          <w:sz w:val="24"/>
        </w:rPr>
        <w:t>区块</w:t>
      </w:r>
      <w:r w:rsidRPr="00972E16">
        <w:rPr>
          <w:sz w:val="24"/>
        </w:rPr>
        <w:t>+</w:t>
      </w:r>
      <w:r w:rsidRPr="00972E16">
        <w:rPr>
          <w:sz w:val="24"/>
        </w:rPr>
        <w:t>链</w:t>
      </w:r>
      <w:r w:rsidRPr="00972E16">
        <w:rPr>
          <w:sz w:val="24"/>
        </w:rPr>
        <w:t>”</w:t>
      </w:r>
      <w:r w:rsidRPr="00972E16">
        <w:rPr>
          <w:sz w:val="24"/>
        </w:rPr>
        <w:t>的结构为我们提供了一个数据库的完整历史。从第一个区块开始，到最新产生的区块为止，区块链上存储了系统全部的历史数据。</w:t>
      </w:r>
    </w:p>
    <w:p w:rsidR="00972E16" w:rsidRPr="00972E16" w:rsidRDefault="00972E16" w:rsidP="00DF7CD4">
      <w:pPr>
        <w:ind w:firstLine="420"/>
        <w:jc w:val="left"/>
        <w:rPr>
          <w:sz w:val="24"/>
        </w:rPr>
      </w:pPr>
      <w:r w:rsidRPr="00972E16">
        <w:rPr>
          <w:sz w:val="24"/>
        </w:rPr>
        <w:t>区块链为我们提供了数据库内每一笔数据的查找功能。区块链上的每一条交易数据，都可以通过</w:t>
      </w:r>
      <w:r w:rsidRPr="00972E16">
        <w:rPr>
          <w:sz w:val="24"/>
        </w:rPr>
        <w:t>“</w:t>
      </w:r>
      <w:r w:rsidRPr="00972E16">
        <w:rPr>
          <w:sz w:val="24"/>
        </w:rPr>
        <w:t>区块链</w:t>
      </w:r>
      <w:r w:rsidRPr="00972E16">
        <w:rPr>
          <w:sz w:val="24"/>
        </w:rPr>
        <w:t>”</w:t>
      </w:r>
      <w:r w:rsidRPr="00972E16">
        <w:rPr>
          <w:sz w:val="24"/>
        </w:rPr>
        <w:t>的结构追本溯源，一笔一笔进行验证。</w:t>
      </w:r>
    </w:p>
    <w:p w:rsidR="00972E16" w:rsidRPr="00972E16" w:rsidRDefault="00972E16" w:rsidP="00DF7CD4">
      <w:pPr>
        <w:ind w:firstLine="420"/>
        <w:jc w:val="left"/>
        <w:rPr>
          <w:sz w:val="24"/>
        </w:rPr>
      </w:pPr>
      <w:r w:rsidRPr="00972E16">
        <w:rPr>
          <w:sz w:val="24"/>
        </w:rPr>
        <w:t>区块</w:t>
      </w:r>
      <w:r w:rsidRPr="00972E16">
        <w:rPr>
          <w:sz w:val="24"/>
        </w:rPr>
        <w:t>+</w:t>
      </w:r>
      <w:r w:rsidRPr="00972E16">
        <w:rPr>
          <w:sz w:val="24"/>
        </w:rPr>
        <w:t>链</w:t>
      </w:r>
      <w:r w:rsidRPr="00972E16">
        <w:rPr>
          <w:sz w:val="24"/>
        </w:rPr>
        <w:t>=</w:t>
      </w:r>
      <w:r w:rsidRPr="00972E16">
        <w:rPr>
          <w:sz w:val="24"/>
        </w:rPr>
        <w:t>时间戳，这是区块链数据库的最大创新点。区块链数据库让全网的记录者在每一个区块中都盖上一个时间戳来记账，表示这个信息是这个时间写入的，形成了一个不可篡改、不可伪造的数据库。我们认为，时间戳是区块链中一项伟大的技术创新，它可以证明什么呢？</w:t>
      </w:r>
    </w:p>
    <w:p w:rsidR="00972E16" w:rsidRPr="00972E16" w:rsidRDefault="00972E16" w:rsidP="00DF7CD4">
      <w:pPr>
        <w:ind w:firstLine="420"/>
        <w:jc w:val="left"/>
        <w:rPr>
          <w:sz w:val="24"/>
        </w:rPr>
      </w:pPr>
      <w:r w:rsidRPr="00972E16">
        <w:rPr>
          <w:sz w:val="24"/>
        </w:rPr>
        <w:t>我们有了区块</w:t>
      </w:r>
      <w:r w:rsidRPr="00972E16">
        <w:rPr>
          <w:sz w:val="24"/>
        </w:rPr>
        <w:t>+</w:t>
      </w:r>
      <w:r w:rsidRPr="00972E16">
        <w:rPr>
          <w:sz w:val="24"/>
        </w:rPr>
        <w:t>链的数据之后，接下来就要考虑记录和存储的问题了。我们应该让谁来参与数据的记录，又应该把这些盖了时间戳的数据存储在哪里呢？在现如今中心化的体系中，数据都是集中记录并存储于中央电脑上。但是区块链结构设计精妙的地方就在这里，它并不赞同把数据记录并存储在中心化的一台或几台电脑上，而是让每一个参与数据交易的节点都记录并存储下所有的数据。</w:t>
      </w:r>
    </w:p>
    <w:p w:rsidR="00972E16" w:rsidRPr="00972E16" w:rsidRDefault="00972E16" w:rsidP="00DF7CD4">
      <w:pPr>
        <w:ind w:firstLine="420"/>
        <w:jc w:val="left"/>
        <w:rPr>
          <w:sz w:val="24"/>
        </w:rPr>
      </w:pPr>
      <w:r w:rsidRPr="00972E16">
        <w:rPr>
          <w:sz w:val="24"/>
        </w:rPr>
        <w:t>1.</w:t>
      </w:r>
      <w:r w:rsidRPr="00972E16">
        <w:rPr>
          <w:sz w:val="24"/>
        </w:rPr>
        <w:t>关于如何让所有节点都能参与记录的问题，区块链的办法是：构建一整套协议机制，让全网每一个节点在参与记录的同时也来验证其他节点记录结果的正确性。只有当全网大部分节点（或甚至所有节点）都同时认为这个记录正确时，或者所有参与记录的节点都比对结果一致通过后，记录的真实性才能得到全网认可，记录数据才允许被写入区块中。</w:t>
      </w:r>
    </w:p>
    <w:p w:rsidR="00972E16" w:rsidRPr="00972E16" w:rsidRDefault="00972E16" w:rsidP="00DF7CD4">
      <w:pPr>
        <w:ind w:firstLine="420"/>
        <w:jc w:val="left"/>
        <w:rPr>
          <w:sz w:val="24"/>
        </w:rPr>
      </w:pPr>
      <w:r w:rsidRPr="00972E16">
        <w:rPr>
          <w:sz w:val="24"/>
        </w:rPr>
        <w:t>2.</w:t>
      </w:r>
      <w:r w:rsidRPr="00972E16">
        <w:rPr>
          <w:sz w:val="24"/>
        </w:rPr>
        <w:t>关于如何存储下</w:t>
      </w:r>
      <w:r w:rsidRPr="00972E16">
        <w:rPr>
          <w:sz w:val="24"/>
        </w:rPr>
        <w:t>“</w:t>
      </w:r>
      <w:r w:rsidRPr="00972E16">
        <w:rPr>
          <w:sz w:val="24"/>
        </w:rPr>
        <w:t>区块链</w:t>
      </w:r>
      <w:r w:rsidRPr="00972E16">
        <w:rPr>
          <w:sz w:val="24"/>
        </w:rPr>
        <w:t>”</w:t>
      </w:r>
      <w:r w:rsidRPr="00972E16">
        <w:rPr>
          <w:sz w:val="24"/>
        </w:rPr>
        <w:t>这套严谨数据库的问题，区块链的办法是：构建一个分布式结构的网络系统，让数据库中的所有数据都实时更新并存放于所有参与记录的网络节点中。这样即使部分节点损坏或被黑客攻击，也不会影响整个数据库的数据记录与信息更新。</w:t>
      </w:r>
    </w:p>
    <w:p w:rsidR="00972E16" w:rsidRPr="00972E16" w:rsidRDefault="00972E16" w:rsidP="00DF7CD4">
      <w:pPr>
        <w:ind w:firstLine="420"/>
        <w:jc w:val="left"/>
        <w:rPr>
          <w:sz w:val="24"/>
        </w:rPr>
      </w:pPr>
      <w:r w:rsidRPr="00972E16">
        <w:rPr>
          <w:sz w:val="24"/>
        </w:rPr>
        <w:t>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分布式存储。</w:t>
      </w:r>
    </w:p>
    <w:p w:rsidR="00972E16" w:rsidRPr="00972E16" w:rsidRDefault="00972E16" w:rsidP="00DF7CD4">
      <w:pPr>
        <w:ind w:firstLine="420"/>
        <w:jc w:val="left"/>
        <w:rPr>
          <w:sz w:val="24"/>
        </w:rPr>
      </w:pPr>
      <w:r w:rsidRPr="00972E16">
        <w:rPr>
          <w:sz w:val="24"/>
        </w:rPr>
        <w:t>从硬件的角度讲，区块链的背后是大量的信息记录储存器（如电脑等）组成的网络，这一网络如何记录发生在网络中的所有价值交换活动呢？区块链设计者没有为专业的会计记录者预留一个特定的位置，而是希望通过自愿原则来建立一套人人都可以参与记录信息的分布式记账体系，从而将会计责任分散化，由整个网络的所有参与者来共同记录。</w:t>
      </w:r>
    </w:p>
    <w:p w:rsidR="00972E16" w:rsidRPr="00972E16" w:rsidRDefault="00972E16" w:rsidP="00DF7CD4">
      <w:pPr>
        <w:ind w:firstLine="420"/>
        <w:jc w:val="left"/>
        <w:rPr>
          <w:sz w:val="24"/>
        </w:rPr>
      </w:pPr>
      <w:r w:rsidRPr="00972E16">
        <w:rPr>
          <w:sz w:val="24"/>
        </w:rPr>
        <w:t>区块链中每一笔新交易的传播都采用分布式的结构，根据</w:t>
      </w:r>
      <w:r w:rsidRPr="00972E16">
        <w:rPr>
          <w:sz w:val="24"/>
        </w:rPr>
        <w:t>P2P</w:t>
      </w:r>
      <w:r w:rsidRPr="00972E16">
        <w:rPr>
          <w:sz w:val="24"/>
        </w:rPr>
        <w:t>网络层协议，</w:t>
      </w:r>
      <w:r w:rsidRPr="00972E16">
        <w:rPr>
          <w:sz w:val="24"/>
        </w:rPr>
        <w:lastRenderedPageBreak/>
        <w:t>消息由单个节点被直接发送给全网其他所有的节点。</w:t>
      </w:r>
    </w:p>
    <w:p w:rsidR="00972E16" w:rsidRPr="00972E16" w:rsidRDefault="00972E16" w:rsidP="00DF7CD4">
      <w:pPr>
        <w:ind w:firstLine="420"/>
        <w:jc w:val="left"/>
        <w:rPr>
          <w:sz w:val="24"/>
        </w:rPr>
      </w:pPr>
      <w:r w:rsidRPr="00972E16">
        <w:rPr>
          <w:sz w:val="24"/>
        </w:rPr>
        <w:t>区块链技术让数据库中的所有数据均存储于系统所有的电脑节点中，并实时更新。完全去中心化的结构设置使数据能实时记录，并在每一个参与数据存储的网络节点中更新，这就极大的提高了数据库的安全性。</w:t>
      </w:r>
    </w:p>
    <w:p w:rsidR="00972E16" w:rsidRPr="00972E16" w:rsidRDefault="00972E16" w:rsidP="00DF7CD4">
      <w:pPr>
        <w:ind w:firstLine="420"/>
        <w:jc w:val="left"/>
        <w:rPr>
          <w:sz w:val="24"/>
        </w:rPr>
      </w:pPr>
      <w:r w:rsidRPr="00972E16">
        <w:rPr>
          <w:rFonts w:hint="eastAsia"/>
          <w:sz w:val="24"/>
        </w:rPr>
        <w:t>通过</w:t>
      </w:r>
      <w:r w:rsidRPr="00DF7CD4">
        <w:rPr>
          <w:rFonts w:hint="eastAsia"/>
          <w:sz w:val="24"/>
        </w:rPr>
        <w:t>分布式记账、分布式传播、分布式存储</w:t>
      </w:r>
      <w:r w:rsidRPr="00972E16">
        <w:rPr>
          <w:rFonts w:hint="eastAsia"/>
          <w:sz w:val="24"/>
        </w:rPr>
        <w:t>这三大“分布”我们可以发现，没有人、没有组织、甚至没有哪个国家能够控制这个系统，系统内的数据存储、交易验证、信息传输过程全部都是去中心化的。在没有中心的情况下，大规模的参与者达成共识，共同构建了区块链数据库。可以说，这是人类历史上第一次构建了一个真正意义上的去中心化体系。甚至可以说，区块链技术构建了一套永生不灭的系统——只要不是网络中的所有参与节点在同一时间集体崩溃，数据库系统就可以一直运转下去。</w:t>
      </w:r>
    </w:p>
    <w:p w:rsidR="00972E16" w:rsidRPr="00972E16" w:rsidRDefault="00972E16" w:rsidP="00DF7CD4">
      <w:pPr>
        <w:ind w:firstLine="420"/>
        <w:jc w:val="left"/>
        <w:rPr>
          <w:sz w:val="24"/>
        </w:rPr>
      </w:pPr>
      <w:r w:rsidRPr="00972E16">
        <w:rPr>
          <w:sz w:val="24"/>
        </w:rPr>
        <w:t>我们现在已经有了一套严谨的数据库，也有了记录并存储这套数据库的可用协议，那么当我们将这套数据库运用于实际社会时，我们要解决最核心的一个问题（问题三）是：如何使这个严谨且完整存储下来的数据库变得可信赖，使得我们可以在互联网无实名背景下成功防止诈骗？</w:t>
      </w:r>
    </w:p>
    <w:p w:rsidR="00972E16" w:rsidRPr="00972E16" w:rsidRDefault="00972E16" w:rsidP="00DF7CD4">
      <w:pPr>
        <w:ind w:firstLine="420"/>
        <w:jc w:val="left"/>
        <w:rPr>
          <w:sz w:val="24"/>
        </w:rPr>
      </w:pPr>
      <w:r w:rsidRPr="00972E16">
        <w:rPr>
          <w:sz w:val="24"/>
        </w:rPr>
        <w:t>什么是非对称加密？简单来说，它让我们在</w:t>
      </w:r>
      <w:r w:rsidRPr="00972E16">
        <w:rPr>
          <w:sz w:val="24"/>
        </w:rPr>
        <w:t>“</w:t>
      </w:r>
      <w:r w:rsidRPr="00972E16">
        <w:rPr>
          <w:sz w:val="24"/>
        </w:rPr>
        <w:t>加密</w:t>
      </w:r>
      <w:r w:rsidRPr="00972E16">
        <w:rPr>
          <w:sz w:val="24"/>
        </w:rPr>
        <w:t>”</w:t>
      </w:r>
      <w:r w:rsidRPr="00972E16">
        <w:rPr>
          <w:sz w:val="24"/>
        </w:rPr>
        <w:t>和</w:t>
      </w:r>
      <w:r w:rsidRPr="00972E16">
        <w:rPr>
          <w:sz w:val="24"/>
        </w:rPr>
        <w:t>“</w:t>
      </w:r>
      <w:r w:rsidRPr="00972E16">
        <w:rPr>
          <w:sz w:val="24"/>
        </w:rPr>
        <w:t>解密</w:t>
      </w:r>
      <w:r w:rsidRPr="00972E16">
        <w:rPr>
          <w:sz w:val="24"/>
        </w:rPr>
        <w:t>”</w:t>
      </w:r>
      <w:r w:rsidRPr="00972E16">
        <w:rPr>
          <w:sz w:val="24"/>
        </w:rPr>
        <w:t>的过程中分别使用两个密码，两个密码具有非对称的特点：（</w:t>
      </w:r>
      <w:r w:rsidRPr="00972E16">
        <w:rPr>
          <w:sz w:val="24"/>
        </w:rPr>
        <w:t>1</w:t>
      </w:r>
      <w:r w:rsidRPr="00972E16">
        <w:rPr>
          <w:sz w:val="24"/>
        </w:rPr>
        <w:t>）加密时的密码（在区块链中被称为</w:t>
      </w:r>
      <w:r w:rsidRPr="00972E16">
        <w:rPr>
          <w:sz w:val="24"/>
        </w:rPr>
        <w:t>“</w:t>
      </w:r>
      <w:r w:rsidRPr="00972E16">
        <w:rPr>
          <w:sz w:val="24"/>
        </w:rPr>
        <w:t>公钥</w:t>
      </w:r>
      <w:r w:rsidRPr="00972E16">
        <w:rPr>
          <w:sz w:val="24"/>
        </w:rPr>
        <w:t>”</w:t>
      </w:r>
      <w:r w:rsidRPr="00972E16">
        <w:rPr>
          <w:sz w:val="24"/>
        </w:rPr>
        <w:t>）是公开全网可见的，所有人都可以用自己的公钥来加密一段信息（信息的真实性）；（</w:t>
      </w:r>
      <w:r w:rsidRPr="00972E16">
        <w:rPr>
          <w:sz w:val="24"/>
        </w:rPr>
        <w:t>2</w:t>
      </w:r>
      <w:r w:rsidRPr="00972E16">
        <w:rPr>
          <w:sz w:val="24"/>
        </w:rPr>
        <w:t>）解密时的密码（在区块链中被称为</w:t>
      </w:r>
      <w:r w:rsidRPr="00972E16">
        <w:rPr>
          <w:sz w:val="24"/>
        </w:rPr>
        <w:t>“</w:t>
      </w:r>
      <w:r w:rsidRPr="00972E16">
        <w:rPr>
          <w:sz w:val="24"/>
        </w:rPr>
        <w:t>私钥</w:t>
      </w:r>
      <w:r w:rsidRPr="00972E16">
        <w:rPr>
          <w:sz w:val="24"/>
        </w:rPr>
        <w:t>”</w:t>
      </w:r>
      <w:r w:rsidRPr="00972E16">
        <w:rPr>
          <w:sz w:val="24"/>
        </w:rPr>
        <w:t>）是只有信息拥有者才知道的，被加密过的信息只有拥有相应私钥的人才能够解密（信息的安全性）。</w:t>
      </w:r>
      <w:r w:rsidR="00F32A16">
        <w:rPr>
          <w:rStyle w:val="ad"/>
          <w:sz w:val="24"/>
        </w:rPr>
        <w:endnoteReference w:id="3"/>
      </w:r>
    </w:p>
    <w:p w:rsidR="00972E16" w:rsidRPr="00972E16" w:rsidRDefault="00972E16" w:rsidP="00DF7CD4">
      <w:pPr>
        <w:ind w:firstLine="420"/>
        <w:jc w:val="left"/>
        <w:rPr>
          <w:sz w:val="24"/>
        </w:rPr>
      </w:pPr>
      <w:r w:rsidRPr="00972E16">
        <w:rPr>
          <w:sz w:val="24"/>
        </w:rPr>
        <w:t>简单的总结：区块链系统内，所有权验证机制的基础是非对称加密算法。常见的非对称加密算法包括</w:t>
      </w:r>
      <w:r w:rsidRPr="00972E16">
        <w:rPr>
          <w:sz w:val="24"/>
        </w:rPr>
        <w:t>RSA</w:t>
      </w:r>
      <w:r w:rsidRPr="00972E16">
        <w:rPr>
          <w:sz w:val="24"/>
        </w:rPr>
        <w:t>、</w:t>
      </w:r>
      <w:r w:rsidRPr="00972E16">
        <w:rPr>
          <w:sz w:val="24"/>
        </w:rPr>
        <w:t>Elgamal</w:t>
      </w:r>
      <w:r w:rsidRPr="00972E16">
        <w:rPr>
          <w:sz w:val="24"/>
        </w:rPr>
        <w:t>、</w:t>
      </w:r>
      <w:r w:rsidRPr="00972E16">
        <w:rPr>
          <w:sz w:val="24"/>
        </w:rPr>
        <w:t>D-H</w:t>
      </w:r>
      <w:r w:rsidRPr="00972E16">
        <w:rPr>
          <w:sz w:val="24"/>
        </w:rPr>
        <w:t>、</w:t>
      </w:r>
      <w:r w:rsidRPr="00972E16">
        <w:rPr>
          <w:sz w:val="24"/>
        </w:rPr>
        <w:t>ECC</w:t>
      </w:r>
      <w:r w:rsidRPr="00972E16">
        <w:rPr>
          <w:sz w:val="24"/>
        </w:rPr>
        <w:t>（椭圆曲线加密算法）等。在非对称加密算法中，如果一个</w:t>
      </w:r>
      <w:r w:rsidRPr="00972E16">
        <w:rPr>
          <w:sz w:val="24"/>
        </w:rPr>
        <w:t>“</w:t>
      </w:r>
      <w:r w:rsidRPr="00972E16">
        <w:rPr>
          <w:sz w:val="24"/>
        </w:rPr>
        <w:t>密钥对</w:t>
      </w:r>
      <w:r w:rsidRPr="00972E16">
        <w:rPr>
          <w:sz w:val="24"/>
        </w:rPr>
        <w:t>”</w:t>
      </w:r>
      <w:r w:rsidRPr="00972E16">
        <w:rPr>
          <w:sz w:val="24"/>
        </w:rPr>
        <w:t>中的两个密钥满足以下两个条件：</w:t>
      </w:r>
      <w:r w:rsidRPr="00972E16">
        <w:rPr>
          <w:sz w:val="24"/>
        </w:rPr>
        <w:t>1</w:t>
      </w:r>
      <w:r w:rsidRPr="00972E16">
        <w:rPr>
          <w:sz w:val="24"/>
        </w:rPr>
        <w:t>、对信息用其中一个密钥加密后，只有用另一个密钥才能解开；</w:t>
      </w:r>
      <w:r w:rsidRPr="00972E16">
        <w:rPr>
          <w:sz w:val="24"/>
        </w:rPr>
        <w:t>2</w:t>
      </w:r>
      <w:r w:rsidRPr="00972E16">
        <w:rPr>
          <w:sz w:val="24"/>
        </w:rPr>
        <w:t>、其中一个密钥公开后，根据公开的密钥别人也无法算出另一个，那么我们就称这个密钥对为非对称密钥对，公开的密钥称为公钥，不公开的密钥称为私钥。在区块链系统的交易中，非对称密钥的基本使用场景有两种：</w:t>
      </w:r>
      <w:r w:rsidRPr="00972E16">
        <w:rPr>
          <w:sz w:val="24"/>
        </w:rPr>
        <w:t>1</w:t>
      </w:r>
      <w:r w:rsidRPr="00972E16">
        <w:rPr>
          <w:sz w:val="24"/>
        </w:rPr>
        <w:t>、公钥对交易信息加密，私钥对交易信息解密。私钥持有人解密后，可以使用收到的价值。</w:t>
      </w:r>
      <w:r w:rsidRPr="00972E16">
        <w:rPr>
          <w:sz w:val="24"/>
        </w:rPr>
        <w:t>2</w:t>
      </w:r>
      <w:r w:rsidRPr="00972E16">
        <w:rPr>
          <w:sz w:val="24"/>
        </w:rPr>
        <w:t>、私钥对信息签名，公钥验证签名。通过公钥签名验证的信息确认为私钥持有人发出。</w:t>
      </w:r>
    </w:p>
    <w:p w:rsidR="00972E16" w:rsidRPr="00972E16" w:rsidRDefault="00972E16" w:rsidP="00DF7CD4">
      <w:pPr>
        <w:ind w:firstLine="420"/>
        <w:jc w:val="left"/>
        <w:rPr>
          <w:sz w:val="24"/>
        </w:rPr>
      </w:pPr>
      <w:r w:rsidRPr="00972E16">
        <w:rPr>
          <w:sz w:val="24"/>
        </w:rPr>
        <w:t>我们可以看出，从信任的角度来看，区块链实际上是数学方法解决信任问题的产物。过去，人们解决信任问题可能依靠熟人社会的</w:t>
      </w:r>
      <w:r w:rsidRPr="00972E16">
        <w:rPr>
          <w:sz w:val="24"/>
        </w:rPr>
        <w:t>“</w:t>
      </w:r>
      <w:r w:rsidRPr="00972E16">
        <w:rPr>
          <w:sz w:val="24"/>
        </w:rPr>
        <w:t>老乡</w:t>
      </w:r>
      <w:r w:rsidRPr="00972E16">
        <w:rPr>
          <w:sz w:val="24"/>
        </w:rPr>
        <w:t>”</w:t>
      </w:r>
      <w:r w:rsidRPr="00972E16">
        <w:rPr>
          <w:sz w:val="24"/>
        </w:rPr>
        <w:t>，政党社会的</w:t>
      </w:r>
      <w:r w:rsidRPr="00972E16">
        <w:rPr>
          <w:sz w:val="24"/>
        </w:rPr>
        <w:t>“</w:t>
      </w:r>
      <w:r w:rsidRPr="00972E16">
        <w:rPr>
          <w:sz w:val="24"/>
        </w:rPr>
        <w:t>同志</w:t>
      </w:r>
      <w:r w:rsidRPr="00972E16">
        <w:rPr>
          <w:sz w:val="24"/>
        </w:rPr>
        <w:t>”</w:t>
      </w:r>
      <w:r w:rsidRPr="00972E16">
        <w:rPr>
          <w:sz w:val="24"/>
        </w:rPr>
        <w:t>，传统互联网中的交易平台</w:t>
      </w:r>
      <w:r w:rsidRPr="00972E16">
        <w:rPr>
          <w:sz w:val="24"/>
        </w:rPr>
        <w:t>“</w:t>
      </w:r>
      <w:r w:rsidRPr="00972E16">
        <w:rPr>
          <w:sz w:val="24"/>
        </w:rPr>
        <w:t>支付宝</w:t>
      </w:r>
      <w:r w:rsidRPr="00972E16">
        <w:rPr>
          <w:sz w:val="24"/>
        </w:rPr>
        <w:t>”</w:t>
      </w:r>
      <w:r w:rsidRPr="00972E16">
        <w:rPr>
          <w:sz w:val="24"/>
        </w:rPr>
        <w:t>。而区块链技术中，所有的规则事先都以算法程序的形式表述出来，人们完全不需要知道交易的对手方是</w:t>
      </w:r>
      <w:r w:rsidRPr="00972E16">
        <w:rPr>
          <w:sz w:val="24"/>
        </w:rPr>
        <w:t>“</w:t>
      </w:r>
      <w:r w:rsidRPr="00972E16">
        <w:rPr>
          <w:sz w:val="24"/>
        </w:rPr>
        <w:t>君子</w:t>
      </w:r>
      <w:r w:rsidRPr="00972E16">
        <w:rPr>
          <w:sz w:val="24"/>
        </w:rPr>
        <w:t>”</w:t>
      </w:r>
      <w:r w:rsidRPr="00972E16">
        <w:rPr>
          <w:sz w:val="24"/>
        </w:rPr>
        <w:t>还是</w:t>
      </w:r>
      <w:r w:rsidRPr="00972E16">
        <w:rPr>
          <w:sz w:val="24"/>
        </w:rPr>
        <w:t>“</w:t>
      </w:r>
      <w:r w:rsidRPr="00972E16">
        <w:rPr>
          <w:sz w:val="24"/>
        </w:rPr>
        <w:t>小人</w:t>
      </w:r>
      <w:r w:rsidRPr="00972E16">
        <w:rPr>
          <w:sz w:val="24"/>
        </w:rPr>
        <w:t>”</w:t>
      </w:r>
      <w:r w:rsidRPr="00972E16">
        <w:rPr>
          <w:sz w:val="24"/>
        </w:rPr>
        <w:t>，更不需要求助中心化的第三方机构来进行交易背书，而只需要信任数学算法就可以建立互信。区块链技术的背后，实质上是算法在为人们创造信用，达成共识背书。</w:t>
      </w:r>
    </w:p>
    <w:p w:rsidR="00972E16" w:rsidRPr="00972E16" w:rsidRDefault="00972E16" w:rsidP="00DF7CD4">
      <w:pPr>
        <w:ind w:firstLine="420"/>
        <w:jc w:val="left"/>
        <w:rPr>
          <w:sz w:val="24"/>
        </w:rPr>
      </w:pPr>
      <w:r w:rsidRPr="00972E16">
        <w:rPr>
          <w:sz w:val="24"/>
        </w:rPr>
        <w:t>脚本可以理解为一种可编程的智能合约。如果区块链技术只是为了适应某种特定的交易，那脚本的嵌入就没有必要了，系统可以直接定义完成价值交换活动需要满足的条件。然而，在一个去中心化的环境下，所有的协议都需要提前取得共识，那脚本的引入就显得不可或缺了。有了脚本之后，区块链技术就会使系统有机会去处理一些无法预见到的交易模式，保证了这一技术在未来的应用中不会过时，增加了技术的实用性。</w:t>
      </w:r>
    </w:p>
    <w:p w:rsidR="00972E16" w:rsidRPr="00972E16" w:rsidRDefault="00972E16" w:rsidP="00DF7CD4">
      <w:pPr>
        <w:ind w:firstLine="420"/>
        <w:jc w:val="left"/>
        <w:rPr>
          <w:sz w:val="24"/>
        </w:rPr>
      </w:pPr>
      <w:r w:rsidRPr="00972E16">
        <w:rPr>
          <w:sz w:val="24"/>
        </w:rPr>
        <w:t>一个脚本本质上是众多指令的列表，这些指令记录在每一次的价值交换活动</w:t>
      </w:r>
      <w:r w:rsidRPr="00972E16">
        <w:rPr>
          <w:sz w:val="24"/>
        </w:rPr>
        <w:lastRenderedPageBreak/>
        <w:t>中，价值交换活动的接收者（价值的持有人）如何获得这些价值，以及花费掉自己曾收到的留存价值需要满足哪些附加条件。通常，发送价值到目标地址的脚本，要求价值的持有人提供以下两个条件，才能使用自己之前收到的价值：一个公钥，以及一个签名（证明价值的持有者拥有与上述公钥相对应的私钥）。脚本的神奇之处在于，它具有可编程性：（</w:t>
      </w:r>
      <w:r w:rsidRPr="00972E16">
        <w:rPr>
          <w:sz w:val="24"/>
        </w:rPr>
        <w:t>1</w:t>
      </w:r>
      <w:r w:rsidRPr="00972E16">
        <w:rPr>
          <w:sz w:val="24"/>
        </w:rPr>
        <w:t>）它可以灵活改变花费掉留存价值的条件，例如脚本系统可能会同时要求两个私钥、或几个私钥、或无需任何私钥等；（</w:t>
      </w:r>
      <w:r w:rsidRPr="00972E16">
        <w:rPr>
          <w:sz w:val="24"/>
        </w:rPr>
        <w:t>2</w:t>
      </w:r>
      <w:r w:rsidRPr="00972E16">
        <w:rPr>
          <w:sz w:val="24"/>
        </w:rPr>
        <w:t>）它可以灵活的在发送价值时附加一些价值再转移的条件，例如脚本系统可以约定这一笔发送出去的价</w:t>
      </w:r>
      <w:r w:rsidRPr="00972E16">
        <w:rPr>
          <w:sz w:val="24"/>
        </w:rPr>
        <w:t xml:space="preserve"> </w:t>
      </w:r>
      <w:r w:rsidRPr="00972E16">
        <w:rPr>
          <w:sz w:val="24"/>
        </w:rPr>
        <w:t>值以后只能用于支付中信证券的手续费、或支付给政府等。</w:t>
      </w:r>
    </w:p>
    <w:p w:rsidR="003F6342" w:rsidRDefault="003F6342" w:rsidP="00DF7CD4">
      <w:pPr>
        <w:jc w:val="left"/>
        <w:rPr>
          <w:rFonts w:hint="eastAsia"/>
          <w:sz w:val="24"/>
        </w:rPr>
      </w:pPr>
    </w:p>
    <w:p w:rsidR="00DF7CD4" w:rsidRDefault="00DF7CD4" w:rsidP="00DF7CD4">
      <w:pPr>
        <w:jc w:val="left"/>
        <w:rPr>
          <w:rFonts w:hint="eastAsia"/>
          <w:sz w:val="24"/>
        </w:rPr>
      </w:pPr>
      <w:r>
        <w:rPr>
          <w:rFonts w:hint="eastAsia"/>
          <w:sz w:val="24"/>
        </w:rPr>
        <w:tab/>
      </w:r>
      <w:r>
        <w:rPr>
          <w:rFonts w:hint="eastAsia"/>
          <w:sz w:val="24"/>
        </w:rPr>
        <w:t>三、联盟链和公有链的异同</w:t>
      </w:r>
    </w:p>
    <w:p w:rsidR="00DC69DD" w:rsidRPr="00DC69DD" w:rsidRDefault="00DC69DD" w:rsidP="00DC69DD">
      <w:pPr>
        <w:ind w:firstLine="420"/>
        <w:jc w:val="left"/>
        <w:rPr>
          <w:rFonts w:hint="eastAsia"/>
          <w:sz w:val="24"/>
        </w:rPr>
      </w:pPr>
      <w:r>
        <w:rPr>
          <w:rFonts w:hint="eastAsia"/>
          <w:sz w:val="24"/>
        </w:rPr>
        <w:t>公有链的概念为：</w:t>
      </w:r>
      <w:r w:rsidRPr="00DC69DD">
        <w:rPr>
          <w:rFonts w:hint="eastAsia"/>
          <w:sz w:val="24"/>
        </w:rPr>
        <w:t>世界上所有人都可以阅读和发送交易。如果他们合法都有希望看到自己被包括在内。世界上任何人都能参与到共识形成过程——决定在链条上添加什么区块以及现状是怎样的。作为中心化或准中心化信任的替代品，公有链受加密经济的保护，加密经济是经济激励和加密图形验证的结合，用类似工作量证明或权益证明的机制，遵循的总原则是人们影响共识形成的程度和他们能够影响的经济资源数量成正比。这类区块链通常被认为是“完全去中心化“。</w:t>
      </w:r>
    </w:p>
    <w:p w:rsidR="00DC69DD" w:rsidRPr="00DC69DD" w:rsidRDefault="00DC69DD" w:rsidP="00DC69DD">
      <w:pPr>
        <w:ind w:firstLine="420"/>
        <w:jc w:val="left"/>
        <w:rPr>
          <w:rFonts w:hint="eastAsia"/>
          <w:sz w:val="24"/>
        </w:rPr>
      </w:pPr>
      <w:r>
        <w:rPr>
          <w:rFonts w:hint="eastAsia"/>
          <w:sz w:val="24"/>
        </w:rPr>
        <w:t>而</w:t>
      </w:r>
      <w:r w:rsidRPr="00DC69DD">
        <w:rPr>
          <w:rFonts w:hint="eastAsia"/>
          <w:sz w:val="24"/>
        </w:rPr>
        <w:t>联盟链</w:t>
      </w:r>
      <w:r>
        <w:rPr>
          <w:rFonts w:hint="eastAsia"/>
          <w:sz w:val="24"/>
        </w:rPr>
        <w:t>则是这样的，</w:t>
      </w:r>
      <w:r w:rsidRPr="00DC69DD">
        <w:rPr>
          <w:rFonts w:hint="eastAsia"/>
          <w:sz w:val="24"/>
        </w:rPr>
        <w:t>共识形成过程由预先选择的一系列的节点所掌控，例如，设想一个有</w:t>
      </w:r>
      <w:r w:rsidRPr="00DC69DD">
        <w:rPr>
          <w:rFonts w:hint="eastAsia"/>
          <w:sz w:val="24"/>
        </w:rPr>
        <w:t>15</w:t>
      </w:r>
      <w:r w:rsidRPr="00DC69DD">
        <w:rPr>
          <w:rFonts w:hint="eastAsia"/>
          <w:sz w:val="24"/>
        </w:rPr>
        <w:t>个金融机构的团体，每个机构都操作一个节点，为了使区块生效，其中的</w:t>
      </w:r>
      <w:r w:rsidRPr="00DC69DD">
        <w:rPr>
          <w:rFonts w:hint="eastAsia"/>
          <w:sz w:val="24"/>
        </w:rPr>
        <w:t>10</w:t>
      </w:r>
      <w:r w:rsidRPr="00DC69DD">
        <w:rPr>
          <w:rFonts w:hint="eastAsia"/>
          <w:sz w:val="24"/>
        </w:rPr>
        <w:t>个必须签署那个区块。阅读区块链的权利可能是公开的，或仅限于参与者，也有混合的路径，比如区块的根散表和应用程序编程接口一起公开，使公共成员可以进行一定量的查询，重获一部分区块链状态的加密图形证明。这类区块链被认为是“部分去中心化”。</w:t>
      </w:r>
      <w:r w:rsidRPr="00DC69DD">
        <w:rPr>
          <w:rFonts w:hint="eastAsia"/>
          <w:sz w:val="24"/>
        </w:rPr>
        <w:t xml:space="preserve"> </w:t>
      </w:r>
      <w:r w:rsidR="00CF4607">
        <w:rPr>
          <w:rStyle w:val="ad"/>
          <w:sz w:val="24"/>
        </w:rPr>
        <w:endnoteReference w:id="4"/>
      </w:r>
    </w:p>
    <w:p w:rsidR="00DC69DD" w:rsidRPr="00DC69DD" w:rsidRDefault="00DC69DD" w:rsidP="00DC69DD">
      <w:pPr>
        <w:ind w:firstLine="420"/>
        <w:jc w:val="left"/>
        <w:rPr>
          <w:rFonts w:hint="eastAsia"/>
          <w:sz w:val="24"/>
        </w:rPr>
      </w:pPr>
      <w:r w:rsidRPr="00DC69DD">
        <w:rPr>
          <w:rFonts w:hint="eastAsia"/>
          <w:sz w:val="24"/>
        </w:rPr>
        <w:t>私有链：书写许可对一个组织保持中心化。阅读许可可能是公开的或者限制在任意程度。应用很可能包含对单个公司内部的数据库管理，审查等，因此公共的可读性在很多情况下根本不必要，但在另一些情况下人们又想要公共可读性。</w:t>
      </w:r>
    </w:p>
    <w:p w:rsidR="00DC69DD" w:rsidRPr="00DC69DD" w:rsidRDefault="00DC69DD" w:rsidP="00DC69DD">
      <w:pPr>
        <w:ind w:firstLine="420"/>
        <w:jc w:val="left"/>
        <w:rPr>
          <w:rFonts w:hint="eastAsia"/>
          <w:sz w:val="24"/>
        </w:rPr>
      </w:pPr>
      <w:r w:rsidRPr="00DC69DD">
        <w:rPr>
          <w:rFonts w:hint="eastAsia"/>
          <w:sz w:val="24"/>
        </w:rPr>
        <w:t>私有链</w:t>
      </w:r>
      <w:r w:rsidRPr="00DC69DD">
        <w:rPr>
          <w:rFonts w:hint="eastAsia"/>
          <w:sz w:val="24"/>
        </w:rPr>
        <w:t>/</w:t>
      </w:r>
      <w:r w:rsidRPr="00DC69DD">
        <w:rPr>
          <w:rFonts w:hint="eastAsia"/>
          <w:sz w:val="24"/>
        </w:rPr>
        <w:t>联盟链可能和公有链毫无联系，他们仍然通过投资以太坊软件开发，对以太坊整体生态系统有利。经过一段时间，这会转变成软件改善，知识共享和工作机会。</w:t>
      </w:r>
      <w:r w:rsidRPr="00DC69DD">
        <w:rPr>
          <w:rFonts w:hint="eastAsia"/>
          <w:sz w:val="24"/>
        </w:rPr>
        <w:t xml:space="preserve"> </w:t>
      </w:r>
    </w:p>
    <w:p w:rsidR="00DC69DD" w:rsidRPr="00DC69DD" w:rsidRDefault="00DC69DD" w:rsidP="00DC69DD">
      <w:pPr>
        <w:ind w:firstLine="420"/>
        <w:jc w:val="left"/>
        <w:rPr>
          <w:sz w:val="24"/>
        </w:rPr>
      </w:pPr>
      <w:r w:rsidRPr="00DC69DD">
        <w:rPr>
          <w:rFonts w:hint="eastAsia"/>
          <w:sz w:val="24"/>
        </w:rPr>
        <w:t>公共区块链的优点可以归结为两大类：</w:t>
      </w:r>
    </w:p>
    <w:p w:rsidR="00DC69DD" w:rsidRPr="00DC69DD" w:rsidRDefault="00DC69DD" w:rsidP="00DC69DD">
      <w:pPr>
        <w:ind w:firstLine="420"/>
        <w:jc w:val="left"/>
        <w:rPr>
          <w:rFonts w:hint="eastAsia"/>
          <w:sz w:val="24"/>
        </w:rPr>
      </w:pPr>
      <w:r w:rsidRPr="00DC69DD">
        <w:rPr>
          <w:rFonts w:hint="eastAsia"/>
          <w:sz w:val="24"/>
        </w:rPr>
        <w:t xml:space="preserve">1. </w:t>
      </w:r>
      <w:r w:rsidRPr="00DC69DD">
        <w:rPr>
          <w:rFonts w:hint="eastAsia"/>
          <w:sz w:val="24"/>
        </w:rPr>
        <w:t>保护用户，免受开发者的影响</w:t>
      </w:r>
    </w:p>
    <w:p w:rsidR="00DC69DD" w:rsidRPr="00DC69DD" w:rsidRDefault="00DC69DD" w:rsidP="00DC69DD">
      <w:pPr>
        <w:ind w:firstLine="420"/>
        <w:jc w:val="left"/>
        <w:rPr>
          <w:rFonts w:hint="eastAsia"/>
          <w:sz w:val="24"/>
        </w:rPr>
      </w:pPr>
      <w:r w:rsidRPr="00DC69DD">
        <w:rPr>
          <w:rFonts w:hint="eastAsia"/>
          <w:sz w:val="24"/>
        </w:rPr>
        <w:t>在公共区块链中程序开发者无权干涉用户，所以区块链可以保护使用他们开发的程序的用户。从天真的角度来看，的确难以理解为何程序开发者会愿意放弃自己的权限。然而，较为超前的经济分析为此提供了两个理由：借用</w:t>
      </w:r>
      <w:r w:rsidRPr="00DC69DD">
        <w:rPr>
          <w:rFonts w:hint="eastAsia"/>
          <w:sz w:val="24"/>
        </w:rPr>
        <w:t>Thomas Schelling</w:t>
      </w:r>
      <w:r w:rsidRPr="00DC69DD">
        <w:rPr>
          <w:rFonts w:hint="eastAsia"/>
          <w:sz w:val="24"/>
        </w:rPr>
        <w:t>的话语，妥协是一种力量。第一，如果你明确地选择做一些很难或者不可能的事情，其他人会更容易信任你并与您产生互动，因为他们自信那些事情不大可能发生在他们身上。第二，如果你是受人或其他外界因素的强迫，无法去做自己想做的事，你大可说句“即使我想，但我也没有权力去做”的话语作为谈判筹码，这样可以劝阻对方不去强迫你去做不情愿的事。程序开发者们所面临的主要的压力或者说风险，主要是来自政府，所以说“审查阻力”，便是公共区块链最大的优势。</w:t>
      </w:r>
    </w:p>
    <w:p w:rsidR="00DC69DD" w:rsidRPr="00DC69DD" w:rsidRDefault="00DC69DD" w:rsidP="00DC69DD">
      <w:pPr>
        <w:ind w:firstLine="420"/>
        <w:jc w:val="left"/>
        <w:rPr>
          <w:rFonts w:hint="eastAsia"/>
          <w:sz w:val="24"/>
        </w:rPr>
      </w:pPr>
      <w:r w:rsidRPr="00DC69DD">
        <w:rPr>
          <w:rFonts w:hint="eastAsia"/>
          <w:sz w:val="24"/>
        </w:rPr>
        <w:t>2.</w:t>
      </w:r>
      <w:r w:rsidRPr="00DC69DD">
        <w:rPr>
          <w:rFonts w:hint="eastAsia"/>
          <w:sz w:val="24"/>
        </w:rPr>
        <w:t>网络效应</w:t>
      </w:r>
    </w:p>
    <w:p w:rsidR="00DC69DD" w:rsidRPr="00DC69DD" w:rsidRDefault="00DC69DD" w:rsidP="00DC69DD">
      <w:pPr>
        <w:ind w:firstLine="420"/>
        <w:jc w:val="left"/>
        <w:rPr>
          <w:rFonts w:hint="eastAsia"/>
          <w:sz w:val="24"/>
        </w:rPr>
      </w:pPr>
      <w:r w:rsidRPr="00DC69DD">
        <w:rPr>
          <w:rFonts w:hint="eastAsia"/>
          <w:sz w:val="24"/>
        </w:rPr>
        <w:t>公共区块链是开放的，因此有可能被许多外界用户使用和产生一定的网络效应。举一个特定的例子，就拿域名托管来说吧。现在，如果</w:t>
      </w:r>
      <w:r w:rsidRPr="00DC69DD">
        <w:rPr>
          <w:rFonts w:hint="eastAsia"/>
          <w:sz w:val="24"/>
        </w:rPr>
        <w:t>A</w:t>
      </w:r>
      <w:r w:rsidRPr="00DC69DD">
        <w:rPr>
          <w:rFonts w:hint="eastAsia"/>
          <w:sz w:val="24"/>
        </w:rPr>
        <w:t>想卖给</w:t>
      </w:r>
      <w:r w:rsidRPr="00DC69DD">
        <w:rPr>
          <w:rFonts w:hint="eastAsia"/>
          <w:sz w:val="24"/>
        </w:rPr>
        <w:t>B</w:t>
      </w:r>
      <w:r w:rsidRPr="00DC69DD">
        <w:rPr>
          <w:rFonts w:hint="eastAsia"/>
          <w:sz w:val="24"/>
        </w:rPr>
        <w:t>一个域名，就有个需要待解决的风险问题：如果</w:t>
      </w:r>
      <w:r w:rsidRPr="00DC69DD">
        <w:rPr>
          <w:rFonts w:hint="eastAsia"/>
          <w:sz w:val="24"/>
        </w:rPr>
        <w:t>A</w:t>
      </w:r>
      <w:r w:rsidRPr="00DC69DD">
        <w:rPr>
          <w:rFonts w:hint="eastAsia"/>
          <w:sz w:val="24"/>
        </w:rPr>
        <w:t>首先出售了域名，但</w:t>
      </w:r>
      <w:r w:rsidRPr="00DC69DD">
        <w:rPr>
          <w:rFonts w:hint="eastAsia"/>
          <w:sz w:val="24"/>
        </w:rPr>
        <w:t>B</w:t>
      </w:r>
      <w:r w:rsidRPr="00DC69DD">
        <w:rPr>
          <w:rFonts w:hint="eastAsia"/>
          <w:sz w:val="24"/>
        </w:rPr>
        <w:t>可能还没给</w:t>
      </w:r>
      <w:r w:rsidRPr="00DC69DD">
        <w:rPr>
          <w:rFonts w:hint="eastAsia"/>
          <w:sz w:val="24"/>
        </w:rPr>
        <w:lastRenderedPageBreak/>
        <w:t>钱；或者如果</w:t>
      </w:r>
      <w:r w:rsidRPr="00DC69DD">
        <w:rPr>
          <w:rFonts w:hint="eastAsia"/>
          <w:sz w:val="24"/>
        </w:rPr>
        <w:t>B</w:t>
      </w:r>
      <w:r w:rsidRPr="00DC69DD">
        <w:rPr>
          <w:rFonts w:hint="eastAsia"/>
          <w:sz w:val="24"/>
        </w:rPr>
        <w:t>给钱了，但</w:t>
      </w:r>
      <w:r w:rsidRPr="00DC69DD">
        <w:rPr>
          <w:rFonts w:hint="eastAsia"/>
          <w:sz w:val="24"/>
        </w:rPr>
        <w:t>A</w:t>
      </w:r>
      <w:r w:rsidRPr="00DC69DD">
        <w:rPr>
          <w:rFonts w:hint="eastAsia"/>
          <w:sz w:val="24"/>
        </w:rPr>
        <w:t>还没出售域名。为解决这个问题，我们要设立中心化的托管中介，但须支付三到六个百分点的手续费。然而，如果我们在区块链上拥有一个域名系统，并使用这个区块链的货币，那么我们可建立交易费低至</w:t>
      </w:r>
      <w:r w:rsidRPr="00DC69DD">
        <w:rPr>
          <w:rFonts w:hint="eastAsia"/>
          <w:sz w:val="24"/>
        </w:rPr>
        <w:t>0</w:t>
      </w:r>
      <w:r w:rsidRPr="00DC69DD">
        <w:rPr>
          <w:rFonts w:hint="eastAsia"/>
          <w:sz w:val="24"/>
        </w:rPr>
        <w:t>的智能合约：</w:t>
      </w:r>
      <w:r w:rsidRPr="00DC69DD">
        <w:rPr>
          <w:rFonts w:hint="eastAsia"/>
          <w:sz w:val="24"/>
        </w:rPr>
        <w:t>A</w:t>
      </w:r>
      <w:r w:rsidRPr="00DC69DD">
        <w:rPr>
          <w:rFonts w:hint="eastAsia"/>
          <w:sz w:val="24"/>
        </w:rPr>
        <w:t>向该系统出售域名，系统马上将域名出售给首先支付资金的人，而且因为这系统是建立在公共区块链上所以值得信任。但注意为了使交易过程更高效，要将来自完全不同行业的完全不同的资产寄放在同一公共数据库上——这在私有区块链上是不可能轻易做到的。同样的例子可以是土地登记和产权保险，但注意若想可交互操作，要使用能被公共区块链验证的私有区块链，这样可通过跨链完成交易。</w:t>
      </w:r>
    </w:p>
    <w:p w:rsidR="00DC69DD" w:rsidRPr="00DC69DD" w:rsidRDefault="00DC69DD" w:rsidP="00DC69DD">
      <w:pPr>
        <w:ind w:firstLine="420"/>
        <w:jc w:val="left"/>
        <w:rPr>
          <w:sz w:val="24"/>
        </w:rPr>
      </w:pPr>
      <w:r>
        <w:rPr>
          <w:sz w:val="24"/>
        </w:rPr>
        <w:t>与公有链相比</w:t>
      </w:r>
      <w:r>
        <w:rPr>
          <w:rFonts w:hint="eastAsia"/>
          <w:sz w:val="24"/>
        </w:rPr>
        <w:t>，</w:t>
      </w:r>
      <w:r w:rsidRPr="00DC69DD">
        <w:rPr>
          <w:sz w:val="24"/>
        </w:rPr>
        <w:t>联盟链有几个显著的特点：</w:t>
      </w:r>
    </w:p>
    <w:p w:rsidR="00DC69DD" w:rsidRPr="00DC69DD" w:rsidRDefault="00DC69DD" w:rsidP="00DC69DD">
      <w:pPr>
        <w:ind w:firstLine="420"/>
        <w:jc w:val="left"/>
        <w:rPr>
          <w:sz w:val="24"/>
        </w:rPr>
      </w:pPr>
      <w:r w:rsidRPr="00DC69DD">
        <w:rPr>
          <w:sz w:val="24"/>
        </w:rPr>
        <w:t>1.</w:t>
      </w:r>
      <w:r w:rsidRPr="00DC69DD">
        <w:rPr>
          <w:sz w:val="24"/>
        </w:rPr>
        <w:t>交易速度非常快</w:t>
      </w:r>
    </w:p>
    <w:p w:rsidR="00DC69DD" w:rsidRPr="00DC69DD" w:rsidRDefault="00DC69DD" w:rsidP="00DC69DD">
      <w:pPr>
        <w:ind w:firstLine="420"/>
        <w:jc w:val="left"/>
        <w:rPr>
          <w:sz w:val="24"/>
        </w:rPr>
      </w:pPr>
      <w:r w:rsidRPr="00DC69DD">
        <w:rPr>
          <w:sz w:val="24"/>
        </w:rPr>
        <w:t>联盟链本质上还是私有链，由于其节点不多，就算少量的节点也都具有很高的信任度，并不需要每个节点来验证一个交易，达成共识容易，交易速度自然也就快很多。</w:t>
      </w:r>
    </w:p>
    <w:p w:rsidR="00DC69DD" w:rsidRPr="00DC69DD" w:rsidRDefault="00DC69DD" w:rsidP="00DC69DD">
      <w:pPr>
        <w:ind w:firstLine="420"/>
        <w:jc w:val="left"/>
        <w:rPr>
          <w:sz w:val="24"/>
        </w:rPr>
      </w:pPr>
      <w:r w:rsidRPr="00DC69DD">
        <w:rPr>
          <w:sz w:val="24"/>
        </w:rPr>
        <w:t>2.</w:t>
      </w:r>
      <w:r w:rsidRPr="00DC69DD">
        <w:rPr>
          <w:sz w:val="24"/>
        </w:rPr>
        <w:t>部分去中心化</w:t>
      </w:r>
    </w:p>
    <w:p w:rsidR="00DC69DD" w:rsidRPr="00DC69DD" w:rsidRDefault="00DC69DD" w:rsidP="00DC69DD">
      <w:pPr>
        <w:ind w:firstLine="420"/>
        <w:jc w:val="left"/>
        <w:rPr>
          <w:sz w:val="24"/>
        </w:rPr>
      </w:pPr>
      <w:r w:rsidRPr="00DC69DD">
        <w:rPr>
          <w:sz w:val="24"/>
        </w:rPr>
        <w:t>与公有链不一样，联盟链在某种程度上只属于联盟内部的成员所有，且很容易达成共识，因为毕竟联盟链的节点数是非常有限的，所以只是部分去中心化。</w:t>
      </w:r>
    </w:p>
    <w:p w:rsidR="00DC69DD" w:rsidRPr="00DC69DD" w:rsidRDefault="00DC69DD" w:rsidP="00DC69DD">
      <w:pPr>
        <w:ind w:firstLine="420"/>
        <w:jc w:val="left"/>
        <w:rPr>
          <w:sz w:val="24"/>
        </w:rPr>
      </w:pPr>
      <w:r w:rsidRPr="00DC69DD">
        <w:rPr>
          <w:sz w:val="24"/>
        </w:rPr>
        <w:t>3.</w:t>
      </w:r>
      <w:r w:rsidRPr="00DC69DD">
        <w:rPr>
          <w:sz w:val="24"/>
        </w:rPr>
        <w:t>可控性较强</w:t>
      </w:r>
    </w:p>
    <w:p w:rsidR="00DC69DD" w:rsidRPr="00DC69DD" w:rsidRDefault="00DC69DD" w:rsidP="00DC69DD">
      <w:pPr>
        <w:ind w:firstLine="420"/>
        <w:jc w:val="left"/>
        <w:rPr>
          <w:sz w:val="24"/>
        </w:rPr>
      </w:pPr>
      <w:r w:rsidRPr="00DC69DD">
        <w:rPr>
          <w:sz w:val="24"/>
        </w:rPr>
        <w:t>公有链是一旦区块链形成，将不可篡改，这主要源于公有链的节点一般是海量的，比如比特币节点太多，想要篡改区块数据，几乎不可能，而联盟链，只要所有机构中的大部分达成共识，即可将区块数据进行更改；</w:t>
      </w:r>
    </w:p>
    <w:p w:rsidR="00DC69DD" w:rsidRPr="00DC69DD" w:rsidRDefault="00DC69DD" w:rsidP="00DC69DD">
      <w:pPr>
        <w:ind w:firstLine="420"/>
        <w:jc w:val="left"/>
        <w:rPr>
          <w:sz w:val="24"/>
        </w:rPr>
      </w:pPr>
      <w:r w:rsidRPr="00DC69DD">
        <w:rPr>
          <w:sz w:val="24"/>
        </w:rPr>
        <w:t>4.</w:t>
      </w:r>
      <w:r w:rsidRPr="00DC69DD">
        <w:rPr>
          <w:sz w:val="24"/>
        </w:rPr>
        <w:t>数据不会默认公开</w:t>
      </w:r>
    </w:p>
    <w:p w:rsidR="00DC69DD" w:rsidRPr="00DC69DD" w:rsidRDefault="00DC69DD" w:rsidP="00DC69DD">
      <w:pPr>
        <w:ind w:firstLine="420"/>
        <w:jc w:val="left"/>
        <w:rPr>
          <w:sz w:val="24"/>
        </w:rPr>
      </w:pPr>
      <w:r w:rsidRPr="00DC69DD">
        <w:rPr>
          <w:sz w:val="24"/>
        </w:rPr>
        <w:t>不同于公有链，联盟链的数据只限于联盟里的机构及其用户才有权限进行访问，其他人即使能连接上网络，也无法获得数据。</w:t>
      </w:r>
    </w:p>
    <w:p w:rsidR="00DC69DD" w:rsidRPr="00DC69DD" w:rsidRDefault="00DC69DD" w:rsidP="00DC69DD">
      <w:pPr>
        <w:ind w:firstLine="420"/>
        <w:jc w:val="left"/>
        <w:rPr>
          <w:sz w:val="24"/>
        </w:rPr>
      </w:pPr>
      <w:r w:rsidRPr="00DC69DD">
        <w:rPr>
          <w:sz w:val="24"/>
        </w:rPr>
        <w:t>5</w:t>
      </w:r>
      <w:r w:rsidRPr="00DC69DD">
        <w:rPr>
          <w:sz w:val="24"/>
        </w:rPr>
        <w:t>、交易成本很低</w:t>
      </w:r>
    </w:p>
    <w:p w:rsidR="00DC69DD" w:rsidRPr="00DC69DD" w:rsidRDefault="00DC69DD" w:rsidP="00DC69DD">
      <w:pPr>
        <w:ind w:firstLine="420"/>
        <w:jc w:val="left"/>
        <w:rPr>
          <w:sz w:val="24"/>
        </w:rPr>
      </w:pPr>
      <w:r w:rsidRPr="00DC69DD">
        <w:rPr>
          <w:sz w:val="24"/>
        </w:rPr>
        <w:t>与私有链一样，可以进行完全免费或者至少说是非常廉价的交易。如果一个实体机构控制和处理所有的交易，就省掉了区块链网络中常见的</w:t>
      </w:r>
      <w:r w:rsidRPr="00DC69DD">
        <w:rPr>
          <w:sz w:val="24"/>
        </w:rPr>
        <w:t>“</w:t>
      </w:r>
      <w:r w:rsidRPr="00DC69DD">
        <w:rPr>
          <w:sz w:val="24"/>
        </w:rPr>
        <w:t>矿工费</w:t>
      </w:r>
      <w:r w:rsidRPr="00DC69DD">
        <w:rPr>
          <w:sz w:val="24"/>
        </w:rPr>
        <w:t>”</w:t>
      </w:r>
      <w:r w:rsidRPr="00DC69DD">
        <w:rPr>
          <w:sz w:val="24"/>
        </w:rPr>
        <w:t>，这就不需要花费额外的费用。</w:t>
      </w:r>
    </w:p>
    <w:p w:rsidR="00DC69DD" w:rsidRPr="00DC69DD" w:rsidRDefault="00DC69DD" w:rsidP="00DC69DD">
      <w:pPr>
        <w:ind w:firstLine="420"/>
        <w:jc w:val="left"/>
        <w:rPr>
          <w:sz w:val="24"/>
        </w:rPr>
      </w:pPr>
      <w:r w:rsidRPr="00DC69DD">
        <w:rPr>
          <w:sz w:val="24"/>
        </w:rPr>
        <w:t>随着应用场景的需求更复杂，区块链技术变得越来越复杂，无论是公有链、联盟链还是私有链都没有绝对的优劣，往往需要根据不同的场景来选择合适的区块链类型。</w:t>
      </w:r>
    </w:p>
    <w:p w:rsidR="00DC69DD" w:rsidRDefault="00DC69DD" w:rsidP="00A419CD">
      <w:pPr>
        <w:ind w:firstLine="420"/>
        <w:jc w:val="left"/>
        <w:rPr>
          <w:rFonts w:hint="eastAsia"/>
          <w:sz w:val="24"/>
        </w:rPr>
      </w:pPr>
    </w:p>
    <w:p w:rsidR="00A419CD" w:rsidRDefault="00A419CD" w:rsidP="00A419CD">
      <w:pPr>
        <w:ind w:firstLine="420"/>
        <w:jc w:val="left"/>
        <w:rPr>
          <w:rFonts w:hint="eastAsia"/>
          <w:sz w:val="24"/>
        </w:rPr>
      </w:pPr>
      <w:r>
        <w:rPr>
          <w:rFonts w:hint="eastAsia"/>
          <w:sz w:val="24"/>
        </w:rPr>
        <w:t>四、区块链技术中分布式存储的优点</w:t>
      </w:r>
    </w:p>
    <w:p w:rsidR="00A419CD" w:rsidRPr="00A419CD" w:rsidRDefault="00A419CD" w:rsidP="00A419CD">
      <w:pPr>
        <w:ind w:firstLine="420"/>
        <w:jc w:val="left"/>
        <w:rPr>
          <w:rFonts w:hint="eastAsia"/>
          <w:sz w:val="24"/>
        </w:rPr>
      </w:pPr>
      <w:r w:rsidRPr="00A419CD">
        <w:rPr>
          <w:rFonts w:hint="eastAsia"/>
          <w:sz w:val="24"/>
        </w:rPr>
        <w:t>分布式存储的优点可以概述为以下的六个优点：</w:t>
      </w:r>
    </w:p>
    <w:p w:rsidR="00A419CD" w:rsidRPr="00A419CD" w:rsidRDefault="00A419CD" w:rsidP="00A419CD">
      <w:pPr>
        <w:ind w:firstLine="420"/>
        <w:jc w:val="left"/>
        <w:rPr>
          <w:sz w:val="24"/>
        </w:rPr>
      </w:pPr>
      <w:r w:rsidRPr="00A419CD">
        <w:rPr>
          <w:rFonts w:hint="eastAsia"/>
          <w:sz w:val="24"/>
        </w:rPr>
        <w:t xml:space="preserve">1. </w:t>
      </w:r>
      <w:r w:rsidRPr="00A419CD">
        <w:rPr>
          <w:rFonts w:hint="eastAsia"/>
          <w:sz w:val="24"/>
        </w:rPr>
        <w:t>高性能</w:t>
      </w:r>
    </w:p>
    <w:p w:rsidR="00A419CD" w:rsidRPr="00A419CD" w:rsidRDefault="00A419CD" w:rsidP="00A419CD">
      <w:pPr>
        <w:ind w:firstLine="420"/>
        <w:jc w:val="left"/>
        <w:rPr>
          <w:rFonts w:hint="eastAsia"/>
          <w:sz w:val="24"/>
        </w:rPr>
      </w:pPr>
      <w:r w:rsidRPr="00A419CD">
        <w:rPr>
          <w:rFonts w:hint="eastAsia"/>
          <w:sz w:val="24"/>
        </w:rPr>
        <w:t>一个具有高性能的分布式存户通常能够高效地管理读缓存和写缓存，并且支持自动的分级存储。分布式存储通过将热点区域内数据映射到高速存储中，来提高系统响应速度</w:t>
      </w:r>
      <w:r w:rsidRPr="00A419CD">
        <w:rPr>
          <w:rFonts w:hint="eastAsia"/>
          <w:sz w:val="24"/>
        </w:rPr>
        <w:t>;</w:t>
      </w:r>
      <w:r w:rsidRPr="00A419CD">
        <w:rPr>
          <w:rFonts w:hint="eastAsia"/>
          <w:sz w:val="24"/>
        </w:rPr>
        <w:t>一旦这些区域不再是热点，那么存储系统会将它们移出高速存储。而写缓存技术则可使配合高速存储来明显改变整体存储的性能，按照一定的策略，先将数据写入高速存储，再在适当的时间进行同步落盘。</w:t>
      </w:r>
      <w:r w:rsidR="00CF4607">
        <w:rPr>
          <w:rStyle w:val="ad"/>
          <w:sz w:val="24"/>
        </w:rPr>
        <w:endnoteReference w:id="5"/>
      </w:r>
    </w:p>
    <w:p w:rsidR="00A419CD" w:rsidRPr="00A419CD" w:rsidRDefault="00A419CD" w:rsidP="00A419CD">
      <w:pPr>
        <w:ind w:firstLine="420"/>
        <w:jc w:val="left"/>
        <w:rPr>
          <w:rFonts w:hint="eastAsia"/>
          <w:sz w:val="24"/>
        </w:rPr>
      </w:pPr>
      <w:r w:rsidRPr="00A419CD">
        <w:rPr>
          <w:rFonts w:hint="eastAsia"/>
          <w:sz w:val="24"/>
        </w:rPr>
        <w:t xml:space="preserve">2. </w:t>
      </w:r>
      <w:r w:rsidRPr="00A419CD">
        <w:rPr>
          <w:rFonts w:hint="eastAsia"/>
          <w:sz w:val="24"/>
        </w:rPr>
        <w:t>支持分级存储</w:t>
      </w:r>
    </w:p>
    <w:p w:rsidR="00A419CD" w:rsidRPr="00A419CD" w:rsidRDefault="00A419CD" w:rsidP="00A419CD">
      <w:pPr>
        <w:ind w:firstLine="420"/>
        <w:jc w:val="left"/>
        <w:rPr>
          <w:rFonts w:hint="eastAsia"/>
          <w:sz w:val="24"/>
        </w:rPr>
      </w:pPr>
      <w:r w:rsidRPr="00A419CD">
        <w:rPr>
          <w:rFonts w:hint="eastAsia"/>
          <w:sz w:val="24"/>
        </w:rPr>
        <w:t>由于通过网络进行松耦合链接，分布式存储允许高速存储和低速存储分开部署，或者任意比例混布。在不可预测的业务环境或者敏捷应用情况下，分层存储的优势可以发挥到最佳。解决了目前缓存分层存储最大的问题是当性能池读不命</w:t>
      </w:r>
      <w:r w:rsidRPr="00A419CD">
        <w:rPr>
          <w:rFonts w:hint="eastAsia"/>
          <w:sz w:val="24"/>
        </w:rPr>
        <w:lastRenderedPageBreak/>
        <w:t>中后，从冷池提取数据的粒度太大，导致延迟高，从而给造成整体的性能的抖动的问题。</w:t>
      </w:r>
    </w:p>
    <w:p w:rsidR="00A419CD" w:rsidRPr="00A419CD" w:rsidRDefault="00A419CD" w:rsidP="00A419CD">
      <w:pPr>
        <w:ind w:firstLine="420"/>
        <w:jc w:val="left"/>
        <w:rPr>
          <w:rFonts w:hint="eastAsia"/>
          <w:sz w:val="24"/>
        </w:rPr>
      </w:pPr>
      <w:r w:rsidRPr="00A419CD">
        <w:rPr>
          <w:rFonts w:hint="eastAsia"/>
          <w:sz w:val="24"/>
        </w:rPr>
        <w:t xml:space="preserve">3. </w:t>
      </w:r>
      <w:r w:rsidRPr="00A419CD">
        <w:rPr>
          <w:rFonts w:hint="eastAsia"/>
          <w:sz w:val="24"/>
        </w:rPr>
        <w:t>多副本的一致性</w:t>
      </w:r>
    </w:p>
    <w:p w:rsidR="00A419CD" w:rsidRDefault="00A419CD" w:rsidP="00A419CD">
      <w:pPr>
        <w:ind w:firstLine="420"/>
        <w:jc w:val="left"/>
        <w:rPr>
          <w:rFonts w:hint="eastAsia"/>
          <w:sz w:val="24"/>
        </w:rPr>
      </w:pPr>
      <w:r w:rsidRPr="00A419CD">
        <w:rPr>
          <w:rFonts w:hint="eastAsia"/>
          <w:sz w:val="24"/>
        </w:rPr>
        <w:t>与传统的存储架构使用</w:t>
      </w:r>
      <w:r w:rsidRPr="00A419CD">
        <w:rPr>
          <w:rFonts w:hint="eastAsia"/>
          <w:sz w:val="24"/>
        </w:rPr>
        <w:t>RAID</w:t>
      </w:r>
      <w:r w:rsidRPr="00A419CD">
        <w:rPr>
          <w:rFonts w:hint="eastAsia"/>
          <w:sz w:val="24"/>
        </w:rPr>
        <w:t>模式来保证数据的可靠性不同，分布式存储采用了多副本备份机制。在存储数据之前，分布式存储对数据进行了分片，分片后的数据按照一定的规则保存在集群节点上。为了保证多个数据副本之间的一致性，分布式存储通常采用的是一个副本写入，多个副本读取的强一致性技术，使用镜像、条带、分布式校验等方式满足租户对于可靠性不同的需求。在读取数据失败的时候，系统可以通过从其他副本读取数据，重新写入该副本进行恢复，从而保证副本的总数固定</w:t>
      </w:r>
      <w:r w:rsidRPr="00A419CD">
        <w:rPr>
          <w:rFonts w:hint="eastAsia"/>
          <w:sz w:val="24"/>
        </w:rPr>
        <w:t>;</w:t>
      </w:r>
      <w:r w:rsidRPr="00A419CD">
        <w:rPr>
          <w:rFonts w:hint="eastAsia"/>
          <w:sz w:val="24"/>
        </w:rPr>
        <w:t>当数据长时间处于不一致状态时，系统会自动数据重建恢复，同时租户可设定数据恢复的带宽规则，最小化对业务的影响。</w:t>
      </w:r>
      <w:r w:rsidR="00CF4607">
        <w:rPr>
          <w:rStyle w:val="ad"/>
          <w:sz w:val="24"/>
        </w:rPr>
        <w:endnoteReference w:id="6"/>
      </w:r>
    </w:p>
    <w:p w:rsidR="00A419CD" w:rsidRPr="00A419CD" w:rsidRDefault="00A419CD" w:rsidP="00A419CD">
      <w:pPr>
        <w:ind w:firstLine="420"/>
        <w:jc w:val="left"/>
        <w:rPr>
          <w:sz w:val="24"/>
        </w:rPr>
      </w:pPr>
      <w:r w:rsidRPr="00A419CD">
        <w:rPr>
          <w:rFonts w:hint="eastAsia"/>
          <w:sz w:val="24"/>
        </w:rPr>
        <w:t xml:space="preserve">4. </w:t>
      </w:r>
      <w:r w:rsidRPr="00A419CD">
        <w:rPr>
          <w:rFonts w:hint="eastAsia"/>
          <w:sz w:val="24"/>
        </w:rPr>
        <w:t>容灾与备份</w:t>
      </w:r>
    </w:p>
    <w:p w:rsidR="00A419CD" w:rsidRPr="00A419CD" w:rsidRDefault="00A419CD" w:rsidP="00A419CD">
      <w:pPr>
        <w:ind w:firstLine="420"/>
        <w:jc w:val="left"/>
        <w:rPr>
          <w:rFonts w:hint="eastAsia"/>
          <w:sz w:val="24"/>
        </w:rPr>
      </w:pPr>
      <w:r w:rsidRPr="00A419CD">
        <w:rPr>
          <w:rFonts w:hint="eastAsia"/>
          <w:sz w:val="24"/>
        </w:rPr>
        <w:t>在分布式存储的容灾中，一个重要的手段就是多时间点快照技术，使得用户生产系统能够实现一定时间间隔下的各版本数据的保存。特别值得一提的是，多时间点快照技术支持同时提取多个时间点样本同时恢复，这对于很多逻辑错误的灾难定位十分有用，如果用户有多台服务器或虚拟机可以用作系统恢复，通过比照和分析，可以快速找到哪个时间点才是需要回复的时间点，降低了故障定位的难度，缩短了定位时间。这个功能还非常有利于进行故障重现，从而进行分析和研究，避免灾难在未来再次发生。多副本技术，数据条带化放置，多时间点快照和周期增量复制等技术为分布式存储的高可靠性提供了保障。</w:t>
      </w:r>
    </w:p>
    <w:p w:rsidR="00A419CD" w:rsidRPr="00A419CD" w:rsidRDefault="00A419CD" w:rsidP="00A419CD">
      <w:pPr>
        <w:ind w:firstLine="420"/>
        <w:jc w:val="left"/>
        <w:rPr>
          <w:rFonts w:hint="eastAsia"/>
          <w:sz w:val="24"/>
        </w:rPr>
      </w:pPr>
      <w:r w:rsidRPr="00A419CD">
        <w:rPr>
          <w:rFonts w:hint="eastAsia"/>
          <w:sz w:val="24"/>
        </w:rPr>
        <w:t xml:space="preserve">5. </w:t>
      </w:r>
      <w:r w:rsidRPr="00A419CD">
        <w:rPr>
          <w:rFonts w:hint="eastAsia"/>
          <w:sz w:val="24"/>
        </w:rPr>
        <w:t>弹性扩展</w:t>
      </w:r>
    </w:p>
    <w:p w:rsidR="00A419CD" w:rsidRPr="00A419CD" w:rsidRDefault="00A419CD" w:rsidP="00A419CD">
      <w:pPr>
        <w:ind w:firstLine="420"/>
        <w:jc w:val="left"/>
        <w:rPr>
          <w:rFonts w:hint="eastAsia"/>
          <w:sz w:val="24"/>
        </w:rPr>
      </w:pPr>
      <w:r w:rsidRPr="00A419CD">
        <w:rPr>
          <w:rFonts w:hint="eastAsia"/>
          <w:sz w:val="24"/>
        </w:rPr>
        <w:t>得益于合理的分布式架构，分布式存储可预估并且弹性扩展计算、存储容量和性能。分布式存储的水平扩展有以下几个特性：</w:t>
      </w:r>
      <w:r w:rsidRPr="00A419CD">
        <w:rPr>
          <w:rFonts w:hint="eastAsia"/>
          <w:sz w:val="24"/>
        </w:rPr>
        <w:t xml:space="preserve">1) </w:t>
      </w:r>
      <w:r w:rsidRPr="00A419CD">
        <w:rPr>
          <w:rFonts w:hint="eastAsia"/>
          <w:sz w:val="24"/>
        </w:rPr>
        <w:t>节点扩展后，旧数据会自动迁移到新节点，实现负载均衡，避免单点过热的情况出现</w:t>
      </w:r>
      <w:r>
        <w:rPr>
          <w:rFonts w:hint="eastAsia"/>
          <w:sz w:val="24"/>
        </w:rPr>
        <w:t>；</w:t>
      </w:r>
      <w:r w:rsidRPr="00A419CD">
        <w:rPr>
          <w:rFonts w:hint="eastAsia"/>
          <w:sz w:val="24"/>
        </w:rPr>
        <w:t xml:space="preserve">2) </w:t>
      </w:r>
      <w:r w:rsidRPr="00A419CD">
        <w:rPr>
          <w:rFonts w:hint="eastAsia"/>
          <w:sz w:val="24"/>
        </w:rPr>
        <w:t>水平扩展只需要将新节点和原有集群连接到同一网络，整个过程不会对业务造成影响</w:t>
      </w:r>
      <w:r>
        <w:rPr>
          <w:rFonts w:hint="eastAsia"/>
          <w:sz w:val="24"/>
        </w:rPr>
        <w:t>；</w:t>
      </w:r>
      <w:r w:rsidRPr="00A419CD">
        <w:rPr>
          <w:rFonts w:hint="eastAsia"/>
          <w:sz w:val="24"/>
        </w:rPr>
        <w:t xml:space="preserve">3) </w:t>
      </w:r>
      <w:r w:rsidRPr="00A419CD">
        <w:rPr>
          <w:rFonts w:hint="eastAsia"/>
          <w:sz w:val="24"/>
        </w:rPr>
        <w:t>当节点被添加到集群，集群系统的整体容量和性能也随之线性扩展，此后新节点的资源就会被管理平台接管，被用于分配或者回收。</w:t>
      </w:r>
    </w:p>
    <w:p w:rsidR="00A419CD" w:rsidRPr="00A419CD" w:rsidRDefault="00A419CD" w:rsidP="00A419CD">
      <w:pPr>
        <w:ind w:firstLine="420"/>
        <w:jc w:val="left"/>
        <w:rPr>
          <w:rFonts w:hint="eastAsia"/>
          <w:sz w:val="24"/>
        </w:rPr>
      </w:pPr>
      <w:r w:rsidRPr="00A419CD">
        <w:rPr>
          <w:rFonts w:hint="eastAsia"/>
          <w:sz w:val="24"/>
        </w:rPr>
        <w:t xml:space="preserve">6. </w:t>
      </w:r>
      <w:r w:rsidRPr="00A419CD">
        <w:rPr>
          <w:rFonts w:hint="eastAsia"/>
          <w:sz w:val="24"/>
        </w:rPr>
        <w:t>存储系统标准化</w:t>
      </w:r>
    </w:p>
    <w:p w:rsidR="00A419CD" w:rsidRPr="00A419CD" w:rsidRDefault="00A419CD" w:rsidP="00A419CD">
      <w:pPr>
        <w:ind w:firstLine="420"/>
        <w:jc w:val="left"/>
        <w:rPr>
          <w:rFonts w:hint="eastAsia"/>
          <w:sz w:val="24"/>
        </w:rPr>
      </w:pPr>
      <w:r w:rsidRPr="00A419CD">
        <w:rPr>
          <w:rFonts w:hint="eastAsia"/>
          <w:sz w:val="24"/>
        </w:rPr>
        <w:t>随着分布式存储的发展，存储行业的标准化进程也不断推进，分布式存储优先采用行业标准接口</w:t>
      </w:r>
      <w:r w:rsidRPr="00A419CD">
        <w:rPr>
          <w:rFonts w:hint="eastAsia"/>
          <w:sz w:val="24"/>
        </w:rPr>
        <w:t>(SMI-S</w:t>
      </w:r>
      <w:r w:rsidRPr="00A419CD">
        <w:rPr>
          <w:rFonts w:hint="eastAsia"/>
          <w:sz w:val="24"/>
        </w:rPr>
        <w:t>或</w:t>
      </w:r>
      <w:r w:rsidRPr="00A419CD">
        <w:rPr>
          <w:rFonts w:hint="eastAsia"/>
          <w:sz w:val="24"/>
        </w:rPr>
        <w:t>OpenStack Cinder)</w:t>
      </w:r>
      <w:r w:rsidRPr="00A419CD">
        <w:rPr>
          <w:rFonts w:hint="eastAsia"/>
          <w:sz w:val="24"/>
        </w:rPr>
        <w:t>进行存储接入。在平台层面，通过将异构存储资源进行抽象化，将传统的存储设备级的操作封装成面向存储资源的操作，从而简化异构存储基础架构的操作，以实现存储资源的集中管理，并能够自动执行创建、变更、回收等整个存储生命周期流程。基于异构存储整合的功能，用户可以实现跨不同品牌、介质地实现容灾，如用中低端阵列为高端阵列容灾，用不同磁盘阵列为闪存阵列容灾等等，从侧面降低了存储采购和管理成本。</w:t>
      </w:r>
    </w:p>
    <w:p w:rsidR="00A419CD" w:rsidRPr="00A419CD" w:rsidRDefault="00A419CD" w:rsidP="00A419CD">
      <w:pPr>
        <w:ind w:firstLine="420"/>
        <w:jc w:val="left"/>
        <w:rPr>
          <w:rFonts w:hint="eastAsia"/>
          <w:sz w:val="24"/>
        </w:rPr>
      </w:pPr>
    </w:p>
    <w:p w:rsidR="00A419CD" w:rsidRDefault="00A419CD" w:rsidP="00A419CD">
      <w:pPr>
        <w:ind w:firstLine="420"/>
        <w:jc w:val="left"/>
        <w:rPr>
          <w:rFonts w:hint="eastAsia"/>
          <w:sz w:val="24"/>
        </w:rPr>
      </w:pPr>
      <w:r>
        <w:rPr>
          <w:rFonts w:hint="eastAsia"/>
          <w:sz w:val="24"/>
        </w:rPr>
        <w:t>五、总结</w:t>
      </w:r>
    </w:p>
    <w:p w:rsidR="00A419CD" w:rsidRPr="00A419CD" w:rsidRDefault="00A419CD" w:rsidP="00A419CD">
      <w:pPr>
        <w:ind w:firstLine="420"/>
        <w:jc w:val="left"/>
        <w:rPr>
          <w:rFonts w:hint="eastAsia"/>
          <w:sz w:val="24"/>
        </w:rPr>
      </w:pPr>
      <w:r>
        <w:rPr>
          <w:rFonts w:hint="eastAsia"/>
          <w:sz w:val="24"/>
        </w:rPr>
        <w:t>在六个星期的企业实训过程中，我学习到了许多有关区块链的知识，更在微众银行的几位老师指导下亲身参与和实践了有关区块链和联盟链的项目，将</w:t>
      </w:r>
      <w:r w:rsidR="00BC11E6">
        <w:rPr>
          <w:rFonts w:hint="eastAsia"/>
          <w:sz w:val="24"/>
        </w:rPr>
        <w:t>有关音乐版权和区块链结合的创意落地实践，而且得到了各位老师的认可。区块链是一项尚未完全成熟的技术，其分布式存储的技术能够很好地表现出高性能，并且对于数据的安全性等有了更高层次的保障。同时，我们更意识到</w:t>
      </w:r>
      <w:r w:rsidR="00BC11E6" w:rsidRPr="00BC11E6">
        <w:rPr>
          <w:sz w:val="24"/>
        </w:rPr>
        <w:t>虽然最原始的区块链技术起源于虚拟货币及公有链项目，但公有链的项目方往往以融资为目的，其用户则是以价格交易获利为目标，导致各方更多是关注币价的涨跌而非区块链</w:t>
      </w:r>
      <w:r w:rsidR="00BC11E6" w:rsidRPr="00BC11E6">
        <w:rPr>
          <w:sz w:val="24"/>
        </w:rPr>
        <w:lastRenderedPageBreak/>
        <w:t>的真正应用能力。由于公有链的代币实质上是</w:t>
      </w:r>
      <w:r w:rsidR="00BC11E6" w:rsidRPr="00BC11E6">
        <w:rPr>
          <w:sz w:val="24"/>
        </w:rPr>
        <w:t>“</w:t>
      </w:r>
      <w:r w:rsidR="00BC11E6" w:rsidRPr="00BC11E6">
        <w:rPr>
          <w:sz w:val="24"/>
        </w:rPr>
        <w:t>类货币</w:t>
      </w:r>
      <w:r w:rsidR="00BC11E6" w:rsidRPr="00BC11E6">
        <w:rPr>
          <w:sz w:val="24"/>
        </w:rPr>
        <w:t>”</w:t>
      </w:r>
      <w:r w:rsidR="00BC11E6" w:rsidRPr="00BC11E6">
        <w:rPr>
          <w:sz w:val="24"/>
        </w:rPr>
        <w:t>与</w:t>
      </w:r>
      <w:r w:rsidR="00BC11E6" w:rsidRPr="00BC11E6">
        <w:rPr>
          <w:sz w:val="24"/>
        </w:rPr>
        <w:t>“</w:t>
      </w:r>
      <w:r w:rsidR="00BC11E6" w:rsidRPr="00BC11E6">
        <w:rPr>
          <w:sz w:val="24"/>
        </w:rPr>
        <w:t>类证券</w:t>
      </w:r>
      <w:r w:rsidR="00BC11E6" w:rsidRPr="00BC11E6">
        <w:rPr>
          <w:sz w:val="24"/>
        </w:rPr>
        <w:t>”</w:t>
      </w:r>
      <w:r w:rsidR="00BC11E6" w:rsidRPr="00BC11E6">
        <w:rPr>
          <w:sz w:val="24"/>
        </w:rPr>
        <w:t>，已经被中国的监管部门严厉叫停。当潮水退去、大浪淘沙后，</w:t>
      </w:r>
      <w:r w:rsidR="00BC11E6" w:rsidRPr="00BC11E6">
        <w:rPr>
          <w:sz w:val="24"/>
        </w:rPr>
        <w:t>联盟链</w:t>
      </w:r>
      <w:r w:rsidR="00BC11E6" w:rsidRPr="00BC11E6">
        <w:rPr>
          <w:sz w:val="24"/>
        </w:rPr>
        <w:t>技术已肩负起推动区块链技术继续前行的重任。</w:t>
      </w:r>
      <w:r w:rsidR="00BC11E6" w:rsidRPr="00BC11E6">
        <w:rPr>
          <w:sz w:val="24"/>
        </w:rPr>
        <w:t>2018</w:t>
      </w:r>
      <w:r w:rsidR="00BC11E6" w:rsidRPr="00BC11E6">
        <w:rPr>
          <w:sz w:val="24"/>
        </w:rPr>
        <w:t>年，业界更是提出</w:t>
      </w:r>
      <w:r w:rsidR="00BC11E6" w:rsidRPr="00BC11E6">
        <w:rPr>
          <w:sz w:val="24"/>
        </w:rPr>
        <w:t>“</w:t>
      </w:r>
      <w:r w:rsidR="00BC11E6" w:rsidRPr="00BC11E6">
        <w:rPr>
          <w:sz w:val="24"/>
        </w:rPr>
        <w:t>公众联盟链</w:t>
      </w:r>
      <w:r w:rsidR="00BC11E6" w:rsidRPr="00BC11E6">
        <w:rPr>
          <w:sz w:val="24"/>
        </w:rPr>
        <w:t>”</w:t>
      </w:r>
      <w:r w:rsidR="00BC11E6" w:rsidRPr="00BC11E6">
        <w:rPr>
          <w:sz w:val="24"/>
        </w:rPr>
        <w:t>的发展路线，呼吁联盟链应该积极开放开源，从较为封闭的联盟内或公司内走向大众，让普罗大众真正感受到区块链带来的体验提升、效率提升、成本下降、信任增强、数据互换、责任追溯等好处，实现分布式商业的愿景。</w:t>
      </w:r>
      <w:r w:rsidR="00BC11E6">
        <w:rPr>
          <w:sz w:val="24"/>
        </w:rPr>
        <w:t>希望能够在未来</w:t>
      </w:r>
      <w:r w:rsidR="00BC11E6">
        <w:rPr>
          <w:rFonts w:hint="eastAsia"/>
          <w:sz w:val="24"/>
        </w:rPr>
        <w:t>，</w:t>
      </w:r>
      <w:r w:rsidR="00BC11E6">
        <w:rPr>
          <w:sz w:val="24"/>
        </w:rPr>
        <w:t>在区块链技术日趋成熟的时候</w:t>
      </w:r>
      <w:r w:rsidR="00BC11E6">
        <w:rPr>
          <w:rFonts w:hint="eastAsia"/>
          <w:sz w:val="24"/>
        </w:rPr>
        <w:t>，</w:t>
      </w:r>
      <w:r w:rsidR="00BC11E6">
        <w:rPr>
          <w:sz w:val="24"/>
        </w:rPr>
        <w:t>将其技术推广到各行业中</w:t>
      </w:r>
      <w:r w:rsidR="00BC11E6">
        <w:rPr>
          <w:rFonts w:hint="eastAsia"/>
          <w:sz w:val="24"/>
        </w:rPr>
        <w:t>，</w:t>
      </w:r>
      <w:r w:rsidR="00BC11E6">
        <w:rPr>
          <w:sz w:val="24"/>
        </w:rPr>
        <w:t>让区块链技术更好地服务大众</w:t>
      </w:r>
      <w:r w:rsidR="00BC11E6">
        <w:rPr>
          <w:rFonts w:hint="eastAsia"/>
          <w:sz w:val="24"/>
        </w:rPr>
        <w:t>，</w:t>
      </w:r>
      <w:r w:rsidR="00BC11E6">
        <w:rPr>
          <w:sz w:val="24"/>
        </w:rPr>
        <w:t>造福大众</w:t>
      </w:r>
      <w:r w:rsidR="00BC11E6">
        <w:rPr>
          <w:rFonts w:hint="eastAsia"/>
          <w:sz w:val="24"/>
        </w:rPr>
        <w:t>。</w:t>
      </w:r>
    </w:p>
    <w:p w:rsidR="00BC11E6" w:rsidRDefault="00BC11E6">
      <w:pPr>
        <w:adjustRightInd w:val="0"/>
        <w:snapToGrid w:val="0"/>
        <w:spacing w:line="480" w:lineRule="auto"/>
        <w:rPr>
          <w:rFonts w:ascii="宋体" w:hAnsi="宋体" w:hint="eastAsia"/>
          <w:b/>
          <w:color w:val="2F5496"/>
          <w:sz w:val="24"/>
        </w:rPr>
      </w:pPr>
    </w:p>
    <w:p w:rsidR="003D5FEA" w:rsidRPr="00BC11E6" w:rsidRDefault="004763CC">
      <w:pPr>
        <w:adjustRightInd w:val="0"/>
        <w:snapToGrid w:val="0"/>
        <w:spacing w:line="480" w:lineRule="auto"/>
        <w:rPr>
          <w:rFonts w:hAnsi="宋体"/>
          <w:b/>
          <w:color w:val="0000FF"/>
          <w:sz w:val="24"/>
        </w:rPr>
      </w:pPr>
      <w:r>
        <w:rPr>
          <w:rFonts w:ascii="宋体" w:hAnsi="宋体" w:hint="eastAsia"/>
          <w:b/>
          <w:color w:val="2F5496"/>
          <w:sz w:val="24"/>
        </w:rPr>
        <w:t>参考文献</w:t>
      </w:r>
      <w:r w:rsidR="00BC11E6">
        <w:rPr>
          <w:rFonts w:ascii="宋体" w:hAnsi="宋体" w:hint="eastAsia"/>
          <w:b/>
          <w:color w:val="2F5496"/>
          <w:sz w:val="24"/>
        </w:rPr>
        <w:t>：</w:t>
      </w:r>
    </w:p>
    <w:sectPr w:rsidR="003D5FEA" w:rsidRPr="00BC11E6" w:rsidSect="00F32A16">
      <w:endnotePr>
        <w:numFmt w:val="decimal"/>
      </w:endnotePr>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FF" w:rsidRDefault="00DC6EFF">
      <w:r>
        <w:separator/>
      </w:r>
    </w:p>
  </w:endnote>
  <w:endnote w:type="continuationSeparator" w:id="0">
    <w:p w:rsidR="00DC6EFF" w:rsidRDefault="00DC6EFF">
      <w:r>
        <w:continuationSeparator/>
      </w:r>
    </w:p>
  </w:endnote>
  <w:endnote w:id="1">
    <w:p w:rsidR="00BC11E6" w:rsidRPr="00F32A16" w:rsidRDefault="00BC11E6">
      <w:pPr>
        <w:pStyle w:val="ac"/>
        <w:rPr>
          <w:rFonts w:hint="eastAsia"/>
          <w:b/>
          <w:sz w:val="24"/>
        </w:rPr>
      </w:pPr>
      <w:r w:rsidRPr="00F32A16">
        <w:rPr>
          <w:rStyle w:val="ad"/>
          <w:b/>
          <w:sz w:val="24"/>
        </w:rPr>
        <w:endnoteRef/>
      </w:r>
      <w:r w:rsidRPr="00F32A16">
        <w:rPr>
          <w:rFonts w:hint="eastAsia"/>
          <w:b/>
          <w:sz w:val="24"/>
        </w:rPr>
        <w:t>傅晓阳</w:t>
      </w:r>
      <w:r w:rsidRPr="00F32A16">
        <w:rPr>
          <w:rFonts w:hint="eastAsia"/>
          <w:b/>
          <w:sz w:val="24"/>
        </w:rPr>
        <w:t>.</w:t>
      </w:r>
      <w:r w:rsidRPr="00F32A16">
        <w:rPr>
          <w:rFonts w:hint="eastAsia"/>
          <w:b/>
          <w:sz w:val="24"/>
        </w:rPr>
        <w:t>区块链技术应用探索</w:t>
      </w:r>
      <w:r w:rsidRPr="00F32A16">
        <w:rPr>
          <w:rFonts w:hint="eastAsia"/>
          <w:b/>
          <w:sz w:val="24"/>
        </w:rPr>
        <w:t>.</w:t>
      </w:r>
      <w:r w:rsidRPr="00F32A16">
        <w:rPr>
          <w:rFonts w:hint="eastAsia"/>
          <w:b/>
          <w:sz w:val="24"/>
        </w:rPr>
        <w:t>中国金融</w:t>
      </w:r>
      <w:r w:rsidRPr="00F32A16">
        <w:rPr>
          <w:rFonts w:hint="eastAsia"/>
          <w:b/>
          <w:sz w:val="24"/>
        </w:rPr>
        <w:t>,2018(2):73-74.</w:t>
      </w:r>
    </w:p>
  </w:endnote>
  <w:endnote w:id="2">
    <w:p w:rsidR="00F32A16" w:rsidRPr="00F32A16" w:rsidRDefault="00F32A16">
      <w:pPr>
        <w:pStyle w:val="ac"/>
        <w:rPr>
          <w:rFonts w:hint="eastAsia"/>
          <w:b/>
          <w:sz w:val="24"/>
        </w:rPr>
      </w:pPr>
      <w:r w:rsidRPr="00F32A16">
        <w:rPr>
          <w:rStyle w:val="ad"/>
          <w:b/>
          <w:sz w:val="24"/>
        </w:rPr>
        <w:endnoteRef/>
      </w:r>
      <w:r w:rsidRPr="00F32A16">
        <w:rPr>
          <w:rFonts w:hint="eastAsia"/>
          <w:b/>
          <w:sz w:val="24"/>
        </w:rPr>
        <w:t>朱建明</w:t>
      </w:r>
      <w:r w:rsidRPr="00F32A16">
        <w:rPr>
          <w:rFonts w:hint="eastAsia"/>
          <w:b/>
          <w:sz w:val="24"/>
        </w:rPr>
        <w:t>,</w:t>
      </w:r>
      <w:r w:rsidRPr="00F32A16">
        <w:rPr>
          <w:rFonts w:hint="eastAsia"/>
          <w:b/>
          <w:sz w:val="24"/>
        </w:rPr>
        <w:t>付永贵</w:t>
      </w:r>
      <w:r w:rsidRPr="00F32A16">
        <w:rPr>
          <w:rFonts w:hint="eastAsia"/>
          <w:b/>
          <w:sz w:val="24"/>
        </w:rPr>
        <w:t>.</w:t>
      </w:r>
      <w:r w:rsidRPr="00F32A16">
        <w:rPr>
          <w:rFonts w:hint="eastAsia"/>
          <w:b/>
          <w:sz w:val="24"/>
        </w:rPr>
        <w:t>区块链应用研究进展</w:t>
      </w:r>
      <w:r w:rsidRPr="00F32A16">
        <w:rPr>
          <w:rFonts w:hint="eastAsia"/>
          <w:b/>
          <w:sz w:val="24"/>
        </w:rPr>
        <w:t>.</w:t>
      </w:r>
      <w:r w:rsidRPr="00F32A16">
        <w:rPr>
          <w:rFonts w:hint="eastAsia"/>
          <w:b/>
          <w:sz w:val="24"/>
        </w:rPr>
        <w:t>科技导报</w:t>
      </w:r>
      <w:r w:rsidRPr="00F32A16">
        <w:rPr>
          <w:rFonts w:hint="eastAsia"/>
          <w:b/>
          <w:sz w:val="24"/>
        </w:rPr>
        <w:t>,2017,35(13):70-76</w:t>
      </w:r>
      <w:r>
        <w:rPr>
          <w:rFonts w:hint="eastAsia"/>
          <w:b/>
          <w:sz w:val="24"/>
        </w:rPr>
        <w:t>.</w:t>
      </w:r>
    </w:p>
  </w:endnote>
  <w:endnote w:id="3">
    <w:p w:rsidR="00F32A16" w:rsidRPr="00F32A16" w:rsidRDefault="00F32A16">
      <w:pPr>
        <w:pStyle w:val="ac"/>
        <w:rPr>
          <w:rFonts w:hint="eastAsia"/>
          <w:b/>
          <w:sz w:val="24"/>
        </w:rPr>
      </w:pPr>
      <w:r w:rsidRPr="00F32A16">
        <w:rPr>
          <w:rStyle w:val="ad"/>
          <w:b/>
        </w:rPr>
        <w:endnoteRef/>
      </w:r>
      <w:r w:rsidRPr="00F32A16">
        <w:rPr>
          <w:rFonts w:hint="eastAsia"/>
          <w:b/>
          <w:sz w:val="24"/>
        </w:rPr>
        <w:t>蒋春凤</w:t>
      </w:r>
      <w:r w:rsidRPr="00F32A16">
        <w:rPr>
          <w:rFonts w:hint="eastAsia"/>
          <w:b/>
          <w:sz w:val="24"/>
        </w:rPr>
        <w:t>.</w:t>
      </w:r>
      <w:r w:rsidRPr="00F32A16">
        <w:rPr>
          <w:rFonts w:hint="eastAsia"/>
          <w:b/>
          <w:sz w:val="24"/>
        </w:rPr>
        <w:t>非对称加密算法</w:t>
      </w:r>
      <w:r w:rsidRPr="00F32A16">
        <w:rPr>
          <w:rFonts w:hint="eastAsia"/>
          <w:b/>
          <w:sz w:val="24"/>
        </w:rPr>
        <w:t>.</w:t>
      </w:r>
      <w:r w:rsidRPr="00F32A16">
        <w:rPr>
          <w:rFonts w:hint="eastAsia"/>
          <w:b/>
          <w:sz w:val="24"/>
        </w:rPr>
        <w:t>内江科技</w:t>
      </w:r>
      <w:r w:rsidRPr="00F32A16">
        <w:rPr>
          <w:rFonts w:hint="eastAsia"/>
          <w:b/>
          <w:sz w:val="24"/>
        </w:rPr>
        <w:t>,2012(8):148-148.</w:t>
      </w:r>
      <w:r w:rsidRPr="00F32A16">
        <w:rPr>
          <w:b/>
          <w:sz w:val="24"/>
        </w:rPr>
        <w:t>蒋春凤</w:t>
      </w:r>
      <w:r w:rsidRPr="00F32A16">
        <w:rPr>
          <w:b/>
          <w:sz w:val="24"/>
        </w:rPr>
        <w:t>.</w:t>
      </w:r>
      <w:r w:rsidRPr="00F32A16">
        <w:rPr>
          <w:b/>
          <w:sz w:val="24"/>
        </w:rPr>
        <w:t>非对称加密算法</w:t>
      </w:r>
      <w:r w:rsidRPr="00F32A16">
        <w:rPr>
          <w:b/>
          <w:sz w:val="24"/>
        </w:rPr>
        <w:t>.</w:t>
      </w:r>
      <w:r w:rsidRPr="00F32A16">
        <w:rPr>
          <w:b/>
          <w:sz w:val="24"/>
        </w:rPr>
        <w:t>内江科技</w:t>
      </w:r>
      <w:r w:rsidRPr="00F32A16">
        <w:rPr>
          <w:b/>
          <w:sz w:val="24"/>
        </w:rPr>
        <w:t>,2012(8):148-148.</w:t>
      </w:r>
    </w:p>
  </w:endnote>
  <w:endnote w:id="4">
    <w:p w:rsidR="00CF4607" w:rsidRPr="00CF4607" w:rsidRDefault="00CF4607">
      <w:pPr>
        <w:pStyle w:val="ac"/>
        <w:rPr>
          <w:rFonts w:hint="eastAsia"/>
          <w:b/>
          <w:sz w:val="24"/>
        </w:rPr>
      </w:pPr>
      <w:r w:rsidRPr="00CF4607">
        <w:rPr>
          <w:rStyle w:val="ad"/>
          <w:b/>
        </w:rPr>
        <w:endnoteRef/>
      </w:r>
      <w:r w:rsidRPr="00CF4607">
        <w:rPr>
          <w:rFonts w:hint="eastAsia"/>
          <w:b/>
          <w:sz w:val="24"/>
        </w:rPr>
        <w:t>高志豪</w:t>
      </w:r>
      <w:r w:rsidRPr="00CF4607">
        <w:rPr>
          <w:rFonts w:hint="eastAsia"/>
          <w:b/>
          <w:sz w:val="24"/>
        </w:rPr>
        <w:t>.</w:t>
      </w:r>
      <w:r w:rsidRPr="00CF4607">
        <w:rPr>
          <w:rFonts w:hint="eastAsia"/>
          <w:b/>
          <w:sz w:val="24"/>
        </w:rPr>
        <w:t>公有链和联盟链的道法术器</w:t>
      </w:r>
      <w:r w:rsidRPr="00CF4607">
        <w:rPr>
          <w:rFonts w:hint="eastAsia"/>
          <w:b/>
          <w:sz w:val="24"/>
        </w:rPr>
        <w:t>.</w:t>
      </w:r>
      <w:r w:rsidRPr="00CF4607">
        <w:rPr>
          <w:rFonts w:hint="eastAsia"/>
          <w:b/>
          <w:sz w:val="24"/>
        </w:rPr>
        <w:t>金卡工程</w:t>
      </w:r>
      <w:r w:rsidRPr="00CF4607">
        <w:rPr>
          <w:rFonts w:hint="eastAsia"/>
          <w:b/>
          <w:sz w:val="24"/>
        </w:rPr>
        <w:t>,2017(3):35-39.</w:t>
      </w:r>
    </w:p>
  </w:endnote>
  <w:endnote w:id="5">
    <w:p w:rsidR="00CF4607" w:rsidRPr="00CF4607" w:rsidRDefault="00CF4607">
      <w:pPr>
        <w:pStyle w:val="ac"/>
        <w:rPr>
          <w:rFonts w:hint="eastAsia"/>
          <w:b/>
          <w:sz w:val="24"/>
        </w:rPr>
      </w:pPr>
      <w:r w:rsidRPr="00CF4607">
        <w:rPr>
          <w:rStyle w:val="ad"/>
          <w:b/>
        </w:rPr>
        <w:endnoteRef/>
      </w:r>
      <w:r w:rsidRPr="00CF4607">
        <w:rPr>
          <w:b/>
          <w:sz w:val="24"/>
        </w:rPr>
        <w:t>杨传辉</w:t>
      </w:r>
      <w:r w:rsidRPr="00CF4607">
        <w:rPr>
          <w:b/>
          <w:sz w:val="24"/>
        </w:rPr>
        <w:t xml:space="preserve">, </w:t>
      </w:r>
      <w:r w:rsidRPr="00CF4607">
        <w:rPr>
          <w:b/>
          <w:sz w:val="24"/>
        </w:rPr>
        <w:t>大规模分布式存储系统</w:t>
      </w:r>
      <w:r w:rsidRPr="00CF4607">
        <w:rPr>
          <w:b/>
          <w:sz w:val="24"/>
        </w:rPr>
        <w:t xml:space="preserve">: </w:t>
      </w:r>
      <w:r w:rsidRPr="00CF4607">
        <w:rPr>
          <w:b/>
          <w:sz w:val="24"/>
        </w:rPr>
        <w:t>原理解析与架构实战</w:t>
      </w:r>
      <w:r w:rsidRPr="00CF4607">
        <w:rPr>
          <w:b/>
          <w:sz w:val="24"/>
        </w:rPr>
        <w:t xml:space="preserve">. </w:t>
      </w:r>
      <w:r w:rsidRPr="00CF4607">
        <w:rPr>
          <w:b/>
          <w:sz w:val="24"/>
        </w:rPr>
        <w:t>北京</w:t>
      </w:r>
      <w:r w:rsidRPr="00CF4607">
        <w:rPr>
          <w:b/>
          <w:sz w:val="24"/>
        </w:rPr>
        <w:t xml:space="preserve">: </w:t>
      </w:r>
      <w:r w:rsidRPr="00CF4607">
        <w:rPr>
          <w:b/>
          <w:sz w:val="24"/>
        </w:rPr>
        <w:t>机械工业出版社</w:t>
      </w:r>
      <w:r w:rsidRPr="00CF4607">
        <w:rPr>
          <w:b/>
          <w:sz w:val="24"/>
        </w:rPr>
        <w:t>, 20132001.</w:t>
      </w:r>
    </w:p>
  </w:endnote>
  <w:endnote w:id="6">
    <w:p w:rsidR="00CF4607" w:rsidRDefault="00CF4607">
      <w:pPr>
        <w:pStyle w:val="ac"/>
        <w:rPr>
          <w:rFonts w:hint="eastAsia"/>
        </w:rPr>
      </w:pPr>
      <w:r w:rsidRPr="00CF4607">
        <w:rPr>
          <w:rStyle w:val="ad"/>
          <w:b/>
        </w:rPr>
        <w:endnoteRef/>
      </w:r>
      <w:r w:rsidRPr="00CF4607">
        <w:rPr>
          <w:rFonts w:hint="eastAsia"/>
          <w:b/>
          <w:sz w:val="24"/>
        </w:rPr>
        <w:t>张健</w:t>
      </w:r>
      <w:r w:rsidRPr="00CF4607">
        <w:rPr>
          <w:rFonts w:hint="eastAsia"/>
          <w:b/>
          <w:sz w:val="24"/>
        </w:rPr>
        <w:t>,</w:t>
      </w:r>
      <w:r w:rsidRPr="00CF4607">
        <w:rPr>
          <w:rFonts w:hint="eastAsia"/>
          <w:b/>
          <w:sz w:val="24"/>
        </w:rPr>
        <w:t>汪洋</w:t>
      </w:r>
      <w:r w:rsidRPr="00CF4607">
        <w:rPr>
          <w:rFonts w:hint="eastAsia"/>
          <w:b/>
          <w:sz w:val="24"/>
        </w:rPr>
        <w:t>,</w:t>
      </w:r>
      <w:r w:rsidRPr="00CF4607">
        <w:rPr>
          <w:rFonts w:hint="eastAsia"/>
          <w:b/>
          <w:sz w:val="24"/>
        </w:rPr>
        <w:t>刘丹丹</w:t>
      </w:r>
      <w:r w:rsidRPr="00CF4607">
        <w:rPr>
          <w:rFonts w:hint="eastAsia"/>
          <w:b/>
          <w:sz w:val="24"/>
        </w:rPr>
        <w:t>.</w:t>
      </w:r>
      <w:r w:rsidRPr="00CF4607">
        <w:rPr>
          <w:rFonts w:hint="eastAsia"/>
          <w:b/>
          <w:sz w:val="24"/>
        </w:rPr>
        <w:t>分布式一致性算法</w:t>
      </w:r>
      <w:r w:rsidRPr="00CF4607">
        <w:rPr>
          <w:rFonts w:hint="eastAsia"/>
          <w:b/>
          <w:sz w:val="24"/>
        </w:rPr>
        <w:t>Yac.</w:t>
      </w:r>
      <w:r w:rsidRPr="00CF4607">
        <w:rPr>
          <w:rFonts w:hint="eastAsia"/>
          <w:b/>
          <w:sz w:val="24"/>
        </w:rPr>
        <w:t>计算机应</w:t>
      </w:r>
      <w:bookmarkStart w:id="0" w:name="_GoBack"/>
      <w:bookmarkEnd w:id="0"/>
      <w:r w:rsidRPr="00CF4607">
        <w:rPr>
          <w:rFonts w:hint="eastAsia"/>
          <w:b/>
          <w:sz w:val="24"/>
        </w:rPr>
        <w:t>用</w:t>
      </w:r>
      <w:r w:rsidRPr="00CF4607">
        <w:rPr>
          <w:rFonts w:hint="eastAsia"/>
          <w:b/>
          <w:sz w:val="24"/>
        </w:rPr>
        <w:t>,2017,37(9):2524-2530.</w:t>
      </w:r>
      <w:r>
        <w:rPr>
          <w:rFonts w:ascii="Microsoft Yahei" w:eastAsia="微软雅黑" w:hAnsi="Microsoft Yahei" w:cs="Helvetica"/>
          <w:vanish/>
          <w:color w:val="008000"/>
          <w:sz w:val="18"/>
          <w:szCs w:val="18"/>
        </w:rPr>
        <w:t>张健</w:t>
      </w:r>
      <w:r>
        <w:rPr>
          <w:rFonts w:ascii="Microsoft Yahei" w:eastAsia="微软雅黑" w:hAnsi="Microsoft Yahei" w:cs="Helvetica"/>
          <w:vanish/>
          <w:color w:val="008000"/>
          <w:sz w:val="18"/>
          <w:szCs w:val="18"/>
        </w:rPr>
        <w:t>,</w:t>
      </w:r>
      <w:r>
        <w:rPr>
          <w:rFonts w:ascii="Microsoft Yahei" w:eastAsia="微软雅黑" w:hAnsi="Microsoft Yahei" w:cs="Helvetica"/>
          <w:vanish/>
          <w:color w:val="008000"/>
          <w:sz w:val="18"/>
          <w:szCs w:val="18"/>
        </w:rPr>
        <w:t>汪洋</w:t>
      </w:r>
      <w:r>
        <w:rPr>
          <w:rFonts w:ascii="Microsoft Yahei" w:eastAsia="微软雅黑" w:hAnsi="Microsoft Yahei" w:cs="Helvetica"/>
          <w:vanish/>
          <w:color w:val="008000"/>
          <w:sz w:val="18"/>
          <w:szCs w:val="18"/>
        </w:rPr>
        <w:t>,</w:t>
      </w:r>
      <w:r>
        <w:rPr>
          <w:rFonts w:ascii="Microsoft Yahei" w:eastAsia="微软雅黑" w:hAnsi="Microsoft Yahei" w:cs="Helvetica"/>
          <w:vanish/>
          <w:color w:val="008000"/>
          <w:sz w:val="18"/>
          <w:szCs w:val="18"/>
        </w:rPr>
        <w:t>刘丹丹</w:t>
      </w:r>
      <w:r>
        <w:rPr>
          <w:rFonts w:ascii="Microsoft Yahei" w:eastAsia="微软雅黑" w:hAnsi="Microsoft Yahei" w:cs="Helvetica"/>
          <w:vanish/>
          <w:color w:val="008000"/>
          <w:sz w:val="18"/>
          <w:szCs w:val="18"/>
        </w:rPr>
        <w:t>.</w:t>
      </w:r>
      <w:r>
        <w:rPr>
          <w:rFonts w:ascii="Microsoft Yahei" w:eastAsia="微软雅黑" w:hAnsi="Microsoft Yahei" w:cs="Helvetica"/>
          <w:vanish/>
          <w:color w:val="034481"/>
          <w:sz w:val="18"/>
          <w:szCs w:val="18"/>
        </w:rPr>
        <w:t>分布式一致性算法</w:t>
      </w:r>
      <w:r>
        <w:rPr>
          <w:rFonts w:ascii="Microsoft Yahei" w:eastAsia="微软雅黑" w:hAnsi="Microsoft Yahei" w:cs="Helvetica"/>
          <w:vanish/>
          <w:color w:val="034481"/>
          <w:sz w:val="18"/>
          <w:szCs w:val="18"/>
        </w:rPr>
        <w:t>Yac</w:t>
      </w:r>
      <w:r>
        <w:rPr>
          <w:rFonts w:ascii="Microsoft Yahei" w:eastAsia="微软雅黑" w:hAnsi="Microsoft Yahei" w:cs="Helvetica"/>
          <w:vanish/>
          <w:color w:val="333333"/>
          <w:sz w:val="18"/>
          <w:szCs w:val="18"/>
        </w:rPr>
        <w:t>.</w:t>
      </w:r>
      <w:r>
        <w:rPr>
          <w:rFonts w:ascii="Microsoft Yahei" w:eastAsia="微软雅黑" w:hAnsi="Microsoft Yahei" w:cs="Helvetica"/>
          <w:vanish/>
          <w:color w:val="008000"/>
          <w:sz w:val="18"/>
          <w:szCs w:val="18"/>
        </w:rPr>
        <w:t>计算机应用</w:t>
      </w:r>
      <w:r>
        <w:rPr>
          <w:rFonts w:ascii="Microsoft Yahei" w:eastAsia="微软雅黑" w:hAnsi="Microsoft Yahei" w:cs="Helvetica"/>
          <w:vanish/>
          <w:color w:val="008000"/>
          <w:sz w:val="18"/>
          <w:szCs w:val="18"/>
        </w:rPr>
        <w:t>,2017,37(9):2524-2530.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rsidR="00810EF0" w:rsidRDefault="00810EF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CF4607">
      <w:rPr>
        <w:rStyle w:val="a5"/>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FF" w:rsidRDefault="00DC6EFF">
      <w:r>
        <w:separator/>
      </w:r>
    </w:p>
  </w:footnote>
  <w:footnote w:type="continuationSeparator" w:id="0">
    <w:p w:rsidR="00DC6EFF" w:rsidRDefault="00DC6E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EF0" w:rsidRDefault="00810EF0">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EF0" w:rsidRDefault="00810EF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04479F"/>
    <w:rsid w:val="0013055F"/>
    <w:rsid w:val="00136CA3"/>
    <w:rsid w:val="00210452"/>
    <w:rsid w:val="00286244"/>
    <w:rsid w:val="002C2855"/>
    <w:rsid w:val="002F6602"/>
    <w:rsid w:val="003D5FEA"/>
    <w:rsid w:val="003F6342"/>
    <w:rsid w:val="004763CC"/>
    <w:rsid w:val="005172A7"/>
    <w:rsid w:val="00577860"/>
    <w:rsid w:val="006B3B50"/>
    <w:rsid w:val="00810EF0"/>
    <w:rsid w:val="008C0BA2"/>
    <w:rsid w:val="00972E16"/>
    <w:rsid w:val="009C45BF"/>
    <w:rsid w:val="00A419CD"/>
    <w:rsid w:val="00A5456E"/>
    <w:rsid w:val="00A86630"/>
    <w:rsid w:val="00B84457"/>
    <w:rsid w:val="00BC11E6"/>
    <w:rsid w:val="00C56B8C"/>
    <w:rsid w:val="00C977D9"/>
    <w:rsid w:val="00CA3354"/>
    <w:rsid w:val="00CF4607"/>
    <w:rsid w:val="00DC69DD"/>
    <w:rsid w:val="00DC6EFF"/>
    <w:rsid w:val="00DF7CD4"/>
    <w:rsid w:val="00E86CFD"/>
    <w:rsid w:val="00F32A16"/>
    <w:rsid w:val="00F57210"/>
    <w:rsid w:val="00FD0E83"/>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4">
    <w:name w:val="heading 4"/>
    <w:basedOn w:val="a"/>
    <w:link w:val="4Char"/>
    <w:uiPriority w:val="9"/>
    <w:qFormat/>
    <w:rsid w:val="00972E1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Balloon Text"/>
    <w:basedOn w:val="a"/>
    <w:link w:val="Char"/>
    <w:rsid w:val="005172A7"/>
    <w:rPr>
      <w:sz w:val="18"/>
      <w:szCs w:val="18"/>
    </w:rPr>
  </w:style>
  <w:style w:type="character" w:customStyle="1" w:styleId="Char">
    <w:name w:val="批注框文本 Char"/>
    <w:basedOn w:val="a0"/>
    <w:link w:val="a6"/>
    <w:rsid w:val="005172A7"/>
    <w:rPr>
      <w:kern w:val="2"/>
      <w:sz w:val="18"/>
      <w:szCs w:val="18"/>
    </w:rPr>
  </w:style>
  <w:style w:type="paragraph" w:styleId="a7">
    <w:name w:val="Subtitle"/>
    <w:basedOn w:val="a"/>
    <w:next w:val="a"/>
    <w:link w:val="Char0"/>
    <w:qFormat/>
    <w:rsid w:val="0004479F"/>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7"/>
    <w:rsid w:val="0004479F"/>
    <w:rPr>
      <w:rFonts w:asciiTheme="majorHAnsi" w:hAnsiTheme="majorHAnsi" w:cstheme="majorBidi"/>
      <w:b/>
      <w:bCs/>
      <w:kern w:val="28"/>
      <w:sz w:val="32"/>
      <w:szCs w:val="32"/>
    </w:rPr>
  </w:style>
  <w:style w:type="paragraph" w:styleId="a8">
    <w:name w:val="No Spacing"/>
    <w:uiPriority w:val="1"/>
    <w:qFormat/>
    <w:rsid w:val="00E86CFD"/>
    <w:pPr>
      <w:widowControl w:val="0"/>
      <w:jc w:val="both"/>
    </w:pPr>
    <w:rPr>
      <w:rFonts w:asciiTheme="minorHAnsi" w:eastAsiaTheme="minorEastAsia" w:hAnsiTheme="minorHAnsi" w:cstheme="minorBidi"/>
      <w:kern w:val="2"/>
      <w:sz w:val="21"/>
      <w:szCs w:val="24"/>
    </w:rPr>
  </w:style>
  <w:style w:type="paragraph" w:styleId="HTML">
    <w:name w:val="HTML Preformatted"/>
    <w:basedOn w:val="a"/>
    <w:link w:val="HTMLChar"/>
    <w:uiPriority w:val="99"/>
    <w:unhideWhenUsed/>
    <w:rsid w:val="00E86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E86CFD"/>
    <w:rPr>
      <w:rFonts w:ascii="宋体" w:hAnsi="宋体" w:cs="宋体"/>
      <w:sz w:val="24"/>
      <w:szCs w:val="24"/>
    </w:rPr>
  </w:style>
  <w:style w:type="character" w:styleId="a9">
    <w:name w:val="Hyperlink"/>
    <w:basedOn w:val="a0"/>
    <w:uiPriority w:val="99"/>
    <w:unhideWhenUsed/>
    <w:rsid w:val="00E86CFD"/>
    <w:rPr>
      <w:color w:val="0000FF"/>
      <w:u w:val="single"/>
    </w:rPr>
  </w:style>
  <w:style w:type="character" w:customStyle="1" w:styleId="s">
    <w:name w:val="s"/>
    <w:basedOn w:val="a0"/>
    <w:rsid w:val="00E86CFD"/>
  </w:style>
  <w:style w:type="character" w:customStyle="1" w:styleId="4Char">
    <w:name w:val="标题 4 Char"/>
    <w:basedOn w:val="a0"/>
    <w:link w:val="4"/>
    <w:uiPriority w:val="9"/>
    <w:rsid w:val="00972E16"/>
    <w:rPr>
      <w:rFonts w:ascii="宋体" w:hAnsi="宋体" w:cs="宋体"/>
      <w:b/>
      <w:bCs/>
      <w:sz w:val="24"/>
      <w:szCs w:val="24"/>
    </w:rPr>
  </w:style>
  <w:style w:type="paragraph" w:styleId="aa">
    <w:name w:val="Normal (Web)"/>
    <w:basedOn w:val="a"/>
    <w:uiPriority w:val="99"/>
    <w:unhideWhenUsed/>
    <w:rsid w:val="00972E16"/>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972E16"/>
    <w:rPr>
      <w:b/>
      <w:bCs/>
    </w:rPr>
  </w:style>
  <w:style w:type="character" w:customStyle="1" w:styleId="highlighted">
    <w:name w:val="highlighted"/>
    <w:basedOn w:val="a0"/>
    <w:rsid w:val="00BC11E6"/>
  </w:style>
  <w:style w:type="paragraph" w:styleId="ac">
    <w:name w:val="endnote text"/>
    <w:basedOn w:val="a"/>
    <w:link w:val="Char1"/>
    <w:rsid w:val="00BC11E6"/>
    <w:pPr>
      <w:snapToGrid w:val="0"/>
      <w:jc w:val="left"/>
    </w:pPr>
  </w:style>
  <w:style w:type="character" w:customStyle="1" w:styleId="Char1">
    <w:name w:val="尾注文本 Char"/>
    <w:basedOn w:val="a0"/>
    <w:link w:val="ac"/>
    <w:rsid w:val="00BC11E6"/>
    <w:rPr>
      <w:kern w:val="2"/>
      <w:sz w:val="21"/>
      <w:szCs w:val="24"/>
    </w:rPr>
  </w:style>
  <w:style w:type="character" w:styleId="ad">
    <w:name w:val="endnote reference"/>
    <w:basedOn w:val="a0"/>
    <w:rsid w:val="00BC11E6"/>
    <w:rPr>
      <w:vertAlign w:val="superscript"/>
    </w:rPr>
  </w:style>
  <w:style w:type="paragraph" w:styleId="ae">
    <w:name w:val="footnote text"/>
    <w:basedOn w:val="a"/>
    <w:link w:val="Char2"/>
    <w:rsid w:val="00F32A16"/>
    <w:pPr>
      <w:snapToGrid w:val="0"/>
      <w:jc w:val="left"/>
    </w:pPr>
    <w:rPr>
      <w:sz w:val="18"/>
      <w:szCs w:val="18"/>
    </w:rPr>
  </w:style>
  <w:style w:type="character" w:customStyle="1" w:styleId="Char2">
    <w:name w:val="脚注文本 Char"/>
    <w:basedOn w:val="a0"/>
    <w:link w:val="ae"/>
    <w:rsid w:val="00F32A16"/>
    <w:rPr>
      <w:kern w:val="2"/>
      <w:sz w:val="18"/>
      <w:szCs w:val="18"/>
    </w:rPr>
  </w:style>
  <w:style w:type="character" w:styleId="af">
    <w:name w:val="footnote reference"/>
    <w:basedOn w:val="a0"/>
    <w:rsid w:val="00F32A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4">
    <w:name w:val="heading 4"/>
    <w:basedOn w:val="a"/>
    <w:link w:val="4Char"/>
    <w:uiPriority w:val="9"/>
    <w:qFormat/>
    <w:rsid w:val="00972E1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Balloon Text"/>
    <w:basedOn w:val="a"/>
    <w:link w:val="Char"/>
    <w:rsid w:val="005172A7"/>
    <w:rPr>
      <w:sz w:val="18"/>
      <w:szCs w:val="18"/>
    </w:rPr>
  </w:style>
  <w:style w:type="character" w:customStyle="1" w:styleId="Char">
    <w:name w:val="批注框文本 Char"/>
    <w:basedOn w:val="a0"/>
    <w:link w:val="a6"/>
    <w:rsid w:val="005172A7"/>
    <w:rPr>
      <w:kern w:val="2"/>
      <w:sz w:val="18"/>
      <w:szCs w:val="18"/>
    </w:rPr>
  </w:style>
  <w:style w:type="paragraph" w:styleId="a7">
    <w:name w:val="Subtitle"/>
    <w:basedOn w:val="a"/>
    <w:next w:val="a"/>
    <w:link w:val="Char0"/>
    <w:qFormat/>
    <w:rsid w:val="0004479F"/>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7"/>
    <w:rsid w:val="0004479F"/>
    <w:rPr>
      <w:rFonts w:asciiTheme="majorHAnsi" w:hAnsiTheme="majorHAnsi" w:cstheme="majorBidi"/>
      <w:b/>
      <w:bCs/>
      <w:kern w:val="28"/>
      <w:sz w:val="32"/>
      <w:szCs w:val="32"/>
    </w:rPr>
  </w:style>
  <w:style w:type="paragraph" w:styleId="a8">
    <w:name w:val="No Spacing"/>
    <w:uiPriority w:val="1"/>
    <w:qFormat/>
    <w:rsid w:val="00E86CFD"/>
    <w:pPr>
      <w:widowControl w:val="0"/>
      <w:jc w:val="both"/>
    </w:pPr>
    <w:rPr>
      <w:rFonts w:asciiTheme="minorHAnsi" w:eastAsiaTheme="minorEastAsia" w:hAnsiTheme="minorHAnsi" w:cstheme="minorBidi"/>
      <w:kern w:val="2"/>
      <w:sz w:val="21"/>
      <w:szCs w:val="24"/>
    </w:rPr>
  </w:style>
  <w:style w:type="paragraph" w:styleId="HTML">
    <w:name w:val="HTML Preformatted"/>
    <w:basedOn w:val="a"/>
    <w:link w:val="HTMLChar"/>
    <w:uiPriority w:val="99"/>
    <w:unhideWhenUsed/>
    <w:rsid w:val="00E86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E86CFD"/>
    <w:rPr>
      <w:rFonts w:ascii="宋体" w:hAnsi="宋体" w:cs="宋体"/>
      <w:sz w:val="24"/>
      <w:szCs w:val="24"/>
    </w:rPr>
  </w:style>
  <w:style w:type="character" w:styleId="a9">
    <w:name w:val="Hyperlink"/>
    <w:basedOn w:val="a0"/>
    <w:uiPriority w:val="99"/>
    <w:unhideWhenUsed/>
    <w:rsid w:val="00E86CFD"/>
    <w:rPr>
      <w:color w:val="0000FF"/>
      <w:u w:val="single"/>
    </w:rPr>
  </w:style>
  <w:style w:type="character" w:customStyle="1" w:styleId="s">
    <w:name w:val="s"/>
    <w:basedOn w:val="a0"/>
    <w:rsid w:val="00E86CFD"/>
  </w:style>
  <w:style w:type="character" w:customStyle="1" w:styleId="4Char">
    <w:name w:val="标题 4 Char"/>
    <w:basedOn w:val="a0"/>
    <w:link w:val="4"/>
    <w:uiPriority w:val="9"/>
    <w:rsid w:val="00972E16"/>
    <w:rPr>
      <w:rFonts w:ascii="宋体" w:hAnsi="宋体" w:cs="宋体"/>
      <w:b/>
      <w:bCs/>
      <w:sz w:val="24"/>
      <w:szCs w:val="24"/>
    </w:rPr>
  </w:style>
  <w:style w:type="paragraph" w:styleId="aa">
    <w:name w:val="Normal (Web)"/>
    <w:basedOn w:val="a"/>
    <w:uiPriority w:val="99"/>
    <w:unhideWhenUsed/>
    <w:rsid w:val="00972E16"/>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972E16"/>
    <w:rPr>
      <w:b/>
      <w:bCs/>
    </w:rPr>
  </w:style>
  <w:style w:type="character" w:customStyle="1" w:styleId="highlighted">
    <w:name w:val="highlighted"/>
    <w:basedOn w:val="a0"/>
    <w:rsid w:val="00BC11E6"/>
  </w:style>
  <w:style w:type="paragraph" w:styleId="ac">
    <w:name w:val="endnote text"/>
    <w:basedOn w:val="a"/>
    <w:link w:val="Char1"/>
    <w:rsid w:val="00BC11E6"/>
    <w:pPr>
      <w:snapToGrid w:val="0"/>
      <w:jc w:val="left"/>
    </w:pPr>
  </w:style>
  <w:style w:type="character" w:customStyle="1" w:styleId="Char1">
    <w:name w:val="尾注文本 Char"/>
    <w:basedOn w:val="a0"/>
    <w:link w:val="ac"/>
    <w:rsid w:val="00BC11E6"/>
    <w:rPr>
      <w:kern w:val="2"/>
      <w:sz w:val="21"/>
      <w:szCs w:val="24"/>
    </w:rPr>
  </w:style>
  <w:style w:type="character" w:styleId="ad">
    <w:name w:val="endnote reference"/>
    <w:basedOn w:val="a0"/>
    <w:rsid w:val="00BC11E6"/>
    <w:rPr>
      <w:vertAlign w:val="superscript"/>
    </w:rPr>
  </w:style>
  <w:style w:type="paragraph" w:styleId="ae">
    <w:name w:val="footnote text"/>
    <w:basedOn w:val="a"/>
    <w:link w:val="Char2"/>
    <w:rsid w:val="00F32A16"/>
    <w:pPr>
      <w:snapToGrid w:val="0"/>
      <w:jc w:val="left"/>
    </w:pPr>
    <w:rPr>
      <w:sz w:val="18"/>
      <w:szCs w:val="18"/>
    </w:rPr>
  </w:style>
  <w:style w:type="character" w:customStyle="1" w:styleId="Char2">
    <w:name w:val="脚注文本 Char"/>
    <w:basedOn w:val="a0"/>
    <w:link w:val="ae"/>
    <w:rsid w:val="00F32A16"/>
    <w:rPr>
      <w:kern w:val="2"/>
      <w:sz w:val="18"/>
      <w:szCs w:val="18"/>
    </w:rPr>
  </w:style>
  <w:style w:type="character" w:styleId="af">
    <w:name w:val="footnote reference"/>
    <w:basedOn w:val="a0"/>
    <w:rsid w:val="00F32A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07363">
      <w:bodyDiv w:val="1"/>
      <w:marLeft w:val="0"/>
      <w:marRight w:val="0"/>
      <w:marTop w:val="0"/>
      <w:marBottom w:val="0"/>
      <w:divBdr>
        <w:top w:val="none" w:sz="0" w:space="0" w:color="auto"/>
        <w:left w:val="none" w:sz="0" w:space="0" w:color="auto"/>
        <w:bottom w:val="none" w:sz="0" w:space="0" w:color="auto"/>
        <w:right w:val="none" w:sz="0" w:space="0" w:color="auto"/>
      </w:divBdr>
      <w:divsChild>
        <w:div w:id="214702720">
          <w:marLeft w:val="0"/>
          <w:marRight w:val="0"/>
          <w:marTop w:val="0"/>
          <w:marBottom w:val="0"/>
          <w:divBdr>
            <w:top w:val="none" w:sz="0" w:space="0" w:color="auto"/>
            <w:left w:val="none" w:sz="0" w:space="0" w:color="auto"/>
            <w:bottom w:val="none" w:sz="0" w:space="0" w:color="auto"/>
            <w:right w:val="none" w:sz="0" w:space="0" w:color="auto"/>
          </w:divBdr>
        </w:div>
      </w:divsChild>
    </w:div>
    <w:div w:id="689450073">
      <w:bodyDiv w:val="1"/>
      <w:marLeft w:val="0"/>
      <w:marRight w:val="0"/>
      <w:marTop w:val="0"/>
      <w:marBottom w:val="0"/>
      <w:divBdr>
        <w:top w:val="none" w:sz="0" w:space="0" w:color="auto"/>
        <w:left w:val="none" w:sz="0" w:space="0" w:color="auto"/>
        <w:bottom w:val="none" w:sz="0" w:space="0" w:color="auto"/>
        <w:right w:val="none" w:sz="0" w:space="0" w:color="auto"/>
      </w:divBdr>
    </w:div>
    <w:div w:id="1126503082">
      <w:bodyDiv w:val="1"/>
      <w:marLeft w:val="0"/>
      <w:marRight w:val="0"/>
      <w:marTop w:val="0"/>
      <w:marBottom w:val="0"/>
      <w:divBdr>
        <w:top w:val="none" w:sz="0" w:space="0" w:color="auto"/>
        <w:left w:val="none" w:sz="0" w:space="0" w:color="auto"/>
        <w:bottom w:val="none" w:sz="0" w:space="0" w:color="auto"/>
        <w:right w:val="none" w:sz="0" w:space="0" w:color="auto"/>
      </w:divBdr>
      <w:divsChild>
        <w:div w:id="151143681">
          <w:marLeft w:val="0"/>
          <w:marRight w:val="0"/>
          <w:marTop w:val="0"/>
          <w:marBottom w:val="0"/>
          <w:divBdr>
            <w:top w:val="none" w:sz="0" w:space="0" w:color="auto"/>
            <w:left w:val="none" w:sz="0" w:space="0" w:color="auto"/>
            <w:bottom w:val="none" w:sz="0" w:space="0" w:color="auto"/>
            <w:right w:val="none" w:sz="0" w:space="0" w:color="auto"/>
          </w:divBdr>
        </w:div>
      </w:divsChild>
    </w:div>
    <w:div w:id="1614173012">
      <w:bodyDiv w:val="1"/>
      <w:marLeft w:val="0"/>
      <w:marRight w:val="0"/>
      <w:marTop w:val="0"/>
      <w:marBottom w:val="0"/>
      <w:divBdr>
        <w:top w:val="none" w:sz="0" w:space="0" w:color="auto"/>
        <w:left w:val="none" w:sz="0" w:space="0" w:color="auto"/>
        <w:bottom w:val="none" w:sz="0" w:space="0" w:color="auto"/>
        <w:right w:val="none" w:sz="0" w:space="0" w:color="auto"/>
      </w:divBdr>
    </w:div>
    <w:div w:id="178114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hyperlink" Target="http://www.oracle.com/technetwork/java/javase/downloads/index.html" TargetMode="External"/><Relationship Id="rId20" Type="http://schemas.openxmlformats.org/officeDocument/2006/relationships/image" Target="media/image8.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BCF798-8A20-48C7-B5F9-2A8BBA98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253</TotalTime>
  <Pages>18</Pages>
  <Words>2503</Words>
  <Characters>14270</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hym</cp:lastModifiedBy>
  <cp:revision>8</cp:revision>
  <dcterms:created xsi:type="dcterms:W3CDTF">2019-06-27T02:37:00Z</dcterms:created>
  <dcterms:modified xsi:type="dcterms:W3CDTF">2019-07-07T09:21:00Z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